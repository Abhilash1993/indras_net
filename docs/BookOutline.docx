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8EE18" w14:textId="77777777" w:rsidR="00166134" w:rsidRDefault="0007236B" w:rsidP="008D76F4">
      <w:pPr>
        <w:pStyle w:val="Title"/>
      </w:pPr>
      <w:bookmarkStart w:id="0" w:name="_GoBack"/>
      <w:bookmarkEnd w:id="0"/>
      <w:r w:rsidRPr="0007236B">
        <w:t xml:space="preserve">Agent Based </w:t>
      </w:r>
      <w:proofErr w:type="spellStart"/>
      <w:r w:rsidRPr="0007236B">
        <w:t>Modelling</w:t>
      </w:r>
      <w:proofErr w:type="spellEnd"/>
      <w:r w:rsidRPr="0007236B">
        <w:t xml:space="preserve"> with Python</w:t>
      </w:r>
    </w:p>
    <w:p w14:paraId="56E2D513" w14:textId="331FD641" w:rsidR="008D76F4" w:rsidRPr="00FC1546" w:rsidRDefault="00F14E2D" w:rsidP="008D76F4">
      <w:pPr>
        <w:pStyle w:val="Subtitle"/>
        <w:rPr>
          <w:i w:val="0"/>
        </w:rPr>
      </w:pPr>
      <w:proofErr w:type="gramStart"/>
      <w:r w:rsidRPr="00FC1546">
        <w:rPr>
          <w:i w:val="0"/>
        </w:rPr>
        <w:t>by</w:t>
      </w:r>
      <w:proofErr w:type="gramEnd"/>
      <w:r w:rsidRPr="00FC1546">
        <w:rPr>
          <w:i w:val="0"/>
        </w:rPr>
        <w:t xml:space="preserve"> Gene Callahan</w:t>
      </w:r>
    </w:p>
    <w:p w14:paraId="5715293F" w14:textId="77777777" w:rsidR="0007236B" w:rsidRDefault="0007236B" w:rsidP="00FC1546">
      <w:r w:rsidRPr="0090029C">
        <w:t>Agent-based modeling</w:t>
      </w:r>
      <w:r>
        <w:t xml:space="preserve"> (ABM)</w:t>
      </w:r>
      <w:r w:rsidRPr="0090029C">
        <w:t xml:space="preserve"> is a cutting edge research area in a variety of disciplines, from biology to politics to economics to evolutionary game theory to cinematography. </w:t>
      </w:r>
      <w:r>
        <w:t xml:space="preserve">It was used, for instance, to create the battle scenes in Peter Jackson's </w:t>
      </w:r>
      <w:r w:rsidRPr="00A352D8">
        <w:rPr>
          <w:i/>
        </w:rPr>
        <w:t>The Lord Of The Rings</w:t>
      </w:r>
      <w:r>
        <w:t xml:space="preserve"> film trilogy. In a very different area, agent-based models are being developed today to </w:t>
      </w:r>
      <w:proofErr w:type="gramStart"/>
      <w:r>
        <w:t>help  predict</w:t>
      </w:r>
      <w:proofErr w:type="gramEnd"/>
      <w:r>
        <w:t xml:space="preserve"> human responses to global warming.</w:t>
      </w:r>
    </w:p>
    <w:p w14:paraId="61DC2C94" w14:textId="56ED187D" w:rsidR="0007236B" w:rsidRDefault="0007236B" w:rsidP="00FC1546">
      <w:r w:rsidRPr="0090029C">
        <w:t xml:space="preserve">Python is the perfect language for building agent-based models. With its elegant, object-oriented design, its extensive scientific, numeric, and visualization libraries, its interactive development model, and flexible data types, Python makes creating agent-based models a pleasure. This book aims to introduce the reader to the basics of creating ABM systems in Python in a way that leads the reader from trivial examples to complex systems that capture phenomena like </w:t>
      </w:r>
      <w:r w:rsidR="00FC1546">
        <w:t>racial segregation</w:t>
      </w:r>
      <w:r w:rsidRPr="0090029C">
        <w:t>.</w:t>
      </w:r>
    </w:p>
    <w:p w14:paraId="612AF881" w14:textId="77777777" w:rsidR="000459B1" w:rsidRDefault="000459B1" w:rsidP="000459B1">
      <w:pPr>
        <w:pStyle w:val="Heading1"/>
      </w:pPr>
      <w:r>
        <w:t>Audience</w:t>
      </w:r>
    </w:p>
    <w:p w14:paraId="488C51B7" w14:textId="0FEDF466" w:rsidR="0028006B" w:rsidRPr="00D051A9" w:rsidRDefault="0028006B" w:rsidP="0028006B">
      <w:r w:rsidRPr="00D051A9">
        <w:t>This book is intended for developers who wish to create and</w:t>
      </w:r>
      <w:r w:rsidR="00D051A9" w:rsidRPr="00D051A9">
        <w:t xml:space="preserve"> implement agent based models in</w:t>
      </w:r>
      <w:r w:rsidRPr="00D051A9">
        <w:t xml:space="preserve"> their projects or businesses for better </w:t>
      </w:r>
      <w:proofErr w:type="gramStart"/>
      <w:r w:rsidRPr="00D051A9">
        <w:t>decision making</w:t>
      </w:r>
      <w:proofErr w:type="gramEnd"/>
      <w:r w:rsidRPr="00D051A9">
        <w:t xml:space="preserve">. Readers must be </w:t>
      </w:r>
      <w:r w:rsidR="00F14E2D" w:rsidRPr="00D051A9">
        <w:t xml:space="preserve">somewhat </w:t>
      </w:r>
      <w:r w:rsidRPr="00D051A9">
        <w:t>experienced in Python programming.</w:t>
      </w:r>
    </w:p>
    <w:p w14:paraId="4A27C60D" w14:textId="77777777" w:rsidR="000459B1" w:rsidRDefault="000459B1" w:rsidP="000459B1">
      <w:pPr>
        <w:pStyle w:val="Heading1"/>
      </w:pPr>
      <w:r>
        <w:t>Mission</w:t>
      </w:r>
    </w:p>
    <w:p w14:paraId="72E5C220" w14:textId="77777777" w:rsidR="000459B1" w:rsidRPr="008E6CBC" w:rsidRDefault="00F14E2D" w:rsidP="000459B1">
      <w:r w:rsidRPr="008E6CBC">
        <w:t>This book will enable readers to build their own agent-based models in Python, either from scratch or using the freely available source code from the book, which is available online.</w:t>
      </w:r>
    </w:p>
    <w:p w14:paraId="73554AEB" w14:textId="77777777" w:rsidR="002A2D20" w:rsidRDefault="00C3358F" w:rsidP="00C3358F">
      <w:pPr>
        <w:pStyle w:val="Heading1"/>
      </w:pPr>
      <w:r>
        <w:t>Objectives</w:t>
      </w:r>
      <w:r w:rsidR="00A83DD5">
        <w:t xml:space="preserve"> and achievements</w:t>
      </w:r>
    </w:p>
    <w:p w14:paraId="2A281EF8" w14:textId="77777777" w:rsidR="0028006B" w:rsidRPr="003F0C1C" w:rsidRDefault="0028006B" w:rsidP="0028006B">
      <w:r w:rsidRPr="003F0C1C">
        <w:t>1) What is agent-bas</w:t>
      </w:r>
      <w:r>
        <w:t xml:space="preserve">ed modeling </w:t>
      </w:r>
      <w:proofErr w:type="gramStart"/>
      <w:r>
        <w:t>good</w:t>
      </w:r>
      <w:proofErr w:type="gramEnd"/>
      <w:r>
        <w:t xml:space="preserve"> for? Why use it rather than traditional simulation strategies</w:t>
      </w:r>
      <w:r w:rsidRPr="003F0C1C">
        <w:t>?</w:t>
      </w:r>
    </w:p>
    <w:p w14:paraId="6038E4D6" w14:textId="77777777" w:rsidR="0028006B" w:rsidRPr="003F0C1C" w:rsidRDefault="0028006B" w:rsidP="0028006B">
      <w:r w:rsidRPr="003F0C1C">
        <w:t xml:space="preserve">2) Why use a framework rather </w:t>
      </w:r>
      <w:r>
        <w:t>than building each model ad hoc?</w:t>
      </w:r>
    </w:p>
    <w:p w14:paraId="01AFD04B" w14:textId="77777777" w:rsidR="0028006B" w:rsidRPr="003F0C1C" w:rsidRDefault="0028006B" w:rsidP="0028006B">
      <w:r w:rsidRPr="003F0C1C">
        <w:t>3) How to build small test models that catch bugs more easily than large ones.</w:t>
      </w:r>
    </w:p>
    <w:p w14:paraId="50D68BF6" w14:textId="77777777" w:rsidR="0028006B" w:rsidRPr="003F0C1C" w:rsidRDefault="0028006B" w:rsidP="0028006B">
      <w:r w:rsidRPr="003F0C1C">
        <w:t>4) How to leverage objects and especially inheritance to make building models faster and easier as one proceeds.</w:t>
      </w:r>
    </w:p>
    <w:p w14:paraId="51C4377B" w14:textId="77777777" w:rsidR="0028006B" w:rsidRDefault="0028006B" w:rsidP="0028006B">
      <w:r w:rsidRPr="003F0C1C">
        <w:t xml:space="preserve">5) How to capture </w:t>
      </w:r>
      <w:r>
        <w:t xml:space="preserve">model </w:t>
      </w:r>
      <w:r w:rsidRPr="003F0C1C">
        <w:t>parameters and results to create a rigorous experimental setup.</w:t>
      </w:r>
    </w:p>
    <w:p w14:paraId="6F9155BA" w14:textId="77777777" w:rsidR="000459B1" w:rsidRDefault="000459B1" w:rsidP="008D76F4">
      <w:pPr>
        <w:pStyle w:val="Heading1"/>
      </w:pPr>
      <w:r>
        <w:t>General structure</w:t>
      </w:r>
    </w:p>
    <w:p w14:paraId="598D0297" w14:textId="77777777" w:rsidR="000459B1" w:rsidRDefault="00F14E2D" w:rsidP="000459B1">
      <w:pPr>
        <w:pStyle w:val="ListParagraph"/>
        <w:numPr>
          <w:ilvl w:val="0"/>
          <w:numId w:val="22"/>
        </w:numPr>
      </w:pPr>
      <w:r>
        <w:t xml:space="preserve">Discuss what agent-based </w:t>
      </w:r>
      <w:proofErr w:type="spellStart"/>
      <w:r>
        <w:t>modelling</w:t>
      </w:r>
      <w:proofErr w:type="spellEnd"/>
      <w:r>
        <w:t xml:space="preserve"> (ABM) is used for.</w:t>
      </w:r>
    </w:p>
    <w:p w14:paraId="11A93E5D" w14:textId="77777777" w:rsidR="00F14E2D" w:rsidRDefault="00F14E2D" w:rsidP="00F14E2D">
      <w:pPr>
        <w:pStyle w:val="ListParagraph"/>
        <w:numPr>
          <w:ilvl w:val="0"/>
          <w:numId w:val="22"/>
        </w:numPr>
      </w:pPr>
      <w:r>
        <w:t xml:space="preserve">Introduce the basics of agent-based </w:t>
      </w:r>
      <w:proofErr w:type="spellStart"/>
      <w:r>
        <w:t>modelling</w:t>
      </w:r>
      <w:proofErr w:type="spellEnd"/>
      <w:r>
        <w:t>.</w:t>
      </w:r>
    </w:p>
    <w:p w14:paraId="24CA31A8" w14:textId="77777777" w:rsidR="000459B1" w:rsidRDefault="00F14E2D" w:rsidP="00F14E2D">
      <w:pPr>
        <w:pStyle w:val="ListParagraph"/>
        <w:numPr>
          <w:ilvl w:val="0"/>
          <w:numId w:val="22"/>
        </w:numPr>
      </w:pPr>
      <w:r>
        <w:t>Demonstrate a basic agent and a basic environment.</w:t>
      </w:r>
    </w:p>
    <w:p w14:paraId="7BDFB286" w14:textId="77777777" w:rsidR="000459B1" w:rsidRDefault="00F14E2D" w:rsidP="00F14E2D">
      <w:pPr>
        <w:pStyle w:val="ListParagraph"/>
        <w:numPr>
          <w:ilvl w:val="0"/>
          <w:numId w:val="22"/>
        </w:numPr>
      </w:pPr>
      <w:r>
        <w:t>Use the above to create a simple but useful model.</w:t>
      </w:r>
    </w:p>
    <w:p w14:paraId="4FD0BD3C" w14:textId="77777777" w:rsidR="000459B1" w:rsidRDefault="00F14E2D" w:rsidP="00F14E2D">
      <w:pPr>
        <w:pStyle w:val="ListParagraph"/>
        <w:numPr>
          <w:ilvl w:val="0"/>
          <w:numId w:val="22"/>
        </w:numPr>
      </w:pPr>
      <w:r>
        <w:t>Show how to incorporate space into our models.</w:t>
      </w:r>
    </w:p>
    <w:p w14:paraId="15F878B2" w14:textId="10B0E42D" w:rsidR="000459B1" w:rsidRDefault="000C6191" w:rsidP="00F14E2D">
      <w:pPr>
        <w:pStyle w:val="ListParagraph"/>
        <w:numPr>
          <w:ilvl w:val="0"/>
          <w:numId w:val="22"/>
        </w:numPr>
      </w:pPr>
      <w:r>
        <w:t xml:space="preserve">Build </w:t>
      </w:r>
      <w:r w:rsidR="00F14E2D">
        <w:t>useful space-based model</w:t>
      </w:r>
      <w:r>
        <w:t>s</w:t>
      </w:r>
      <w:r w:rsidR="00F14E2D">
        <w:t>.</w:t>
      </w:r>
    </w:p>
    <w:p w14:paraId="783B0C98" w14:textId="77777777" w:rsidR="000459B1" w:rsidRDefault="00F14E2D" w:rsidP="00F14E2D">
      <w:pPr>
        <w:pStyle w:val="ListParagraph"/>
        <w:numPr>
          <w:ilvl w:val="0"/>
          <w:numId w:val="22"/>
        </w:numPr>
      </w:pPr>
      <w:r>
        <w:t>Demonstrate how objects and inheritance can be leveraged to make new models easier to build.</w:t>
      </w:r>
    </w:p>
    <w:p w14:paraId="0C5F0B73" w14:textId="77777777" w:rsidR="000459B1" w:rsidRDefault="00F14E2D" w:rsidP="00F14E2D">
      <w:pPr>
        <w:pStyle w:val="ListParagraph"/>
        <w:numPr>
          <w:ilvl w:val="0"/>
          <w:numId w:val="22"/>
        </w:numPr>
      </w:pPr>
      <w:r>
        <w:t xml:space="preserve">Show how to handle </w:t>
      </w:r>
      <w:r w:rsidR="004805DE">
        <w:t>parameter sets so as to allow genuine experiments.</w:t>
      </w:r>
    </w:p>
    <w:p w14:paraId="3546E15E" w14:textId="77777777" w:rsidR="000459B1" w:rsidRDefault="004805DE" w:rsidP="00F14E2D">
      <w:pPr>
        <w:pStyle w:val="ListParagraph"/>
        <w:numPr>
          <w:ilvl w:val="0"/>
          <w:numId w:val="22"/>
        </w:numPr>
      </w:pPr>
      <w:r>
        <w:t xml:space="preserve">Explain the debugging problems facing </w:t>
      </w:r>
      <w:proofErr w:type="spellStart"/>
      <w:r>
        <w:t>modellers</w:t>
      </w:r>
      <w:proofErr w:type="spellEnd"/>
      <w:r>
        <w:t xml:space="preserve"> and show how to overcome them.</w:t>
      </w:r>
    </w:p>
    <w:p w14:paraId="7B409B87" w14:textId="77777777" w:rsidR="000459B1" w:rsidRDefault="000459B1" w:rsidP="000459B1">
      <w:pPr>
        <w:pStyle w:val="Heading1"/>
      </w:pPr>
      <w:r>
        <w:lastRenderedPageBreak/>
        <w:t>Detailed outline</w:t>
      </w:r>
    </w:p>
    <w:p w14:paraId="789B75B6" w14:textId="63779DE3" w:rsidR="008D76F4" w:rsidRDefault="008D76F4" w:rsidP="008D76F4">
      <w:pPr>
        <w:pStyle w:val="Heading1"/>
      </w:pPr>
      <w:r>
        <w:t xml:space="preserve">Chapter 1: </w:t>
      </w:r>
      <w:r w:rsidR="0028006B">
        <w:t>Agent-Based Modeling: What Is It Good For?</w:t>
      </w:r>
      <w:r w:rsidR="006E1014">
        <w:t xml:space="preserve"> - </w:t>
      </w:r>
      <w:r w:rsidR="00061DF1">
        <w:t>25</w:t>
      </w:r>
      <w:r w:rsidR="006E1014">
        <w:t xml:space="preserve"> pages</w:t>
      </w:r>
    </w:p>
    <w:p w14:paraId="7EFFC811" w14:textId="77777777" w:rsidR="008D76F4" w:rsidRDefault="008D76F4" w:rsidP="008D76F4">
      <w:pPr>
        <w:pStyle w:val="Heading2"/>
      </w:pPr>
      <w:r>
        <w:t>Description</w:t>
      </w:r>
    </w:p>
    <w:p w14:paraId="35AB253E" w14:textId="29F75743" w:rsidR="008D76F4" w:rsidRPr="00F36684" w:rsidRDefault="002A2D20" w:rsidP="008D76F4">
      <w:r w:rsidRPr="00F36684">
        <w:t>W</w:t>
      </w:r>
      <w:r w:rsidR="00F36684">
        <w:t>e begin with a general overview of agent-based modeling. First we motivate the chapter with a description of what sort of problems ABMs are useful for addressing. Then we give an overview of how they are constructed.</w:t>
      </w:r>
    </w:p>
    <w:p w14:paraId="01C0991D" w14:textId="77777777" w:rsidR="00A83DD5" w:rsidRDefault="00A83DD5" w:rsidP="00A83DD5">
      <w:pPr>
        <w:pStyle w:val="Heading2"/>
      </w:pPr>
      <w:r>
        <w:t>Level</w:t>
      </w:r>
    </w:p>
    <w:p w14:paraId="54BE9BFD" w14:textId="6E752009" w:rsidR="00A83DD5" w:rsidRPr="00F36684" w:rsidRDefault="00A83DD5" w:rsidP="008D76F4">
      <w:r w:rsidRPr="00F36684">
        <w:t>BASIC</w:t>
      </w:r>
    </w:p>
    <w:p w14:paraId="2F732A6E" w14:textId="77777777" w:rsidR="002A2D20" w:rsidRDefault="002A2D20" w:rsidP="002A2D20">
      <w:pPr>
        <w:pStyle w:val="Heading2"/>
      </w:pPr>
      <w:r>
        <w:t>Topics covered</w:t>
      </w:r>
    </w:p>
    <w:p w14:paraId="702F8F8E" w14:textId="77777777" w:rsidR="0028006B" w:rsidRDefault="0028006B" w:rsidP="0028006B">
      <w:pPr>
        <w:pStyle w:val="ListParagraph"/>
        <w:numPr>
          <w:ilvl w:val="0"/>
          <w:numId w:val="23"/>
        </w:numPr>
      </w:pPr>
      <w:r>
        <w:t>Moving from simple rules to complex behavior</w:t>
      </w:r>
    </w:p>
    <w:p w14:paraId="6BA3335E" w14:textId="77777777" w:rsidR="0028006B" w:rsidRDefault="0028006B" w:rsidP="0028006B">
      <w:pPr>
        <w:pStyle w:val="ListParagraph"/>
        <w:numPr>
          <w:ilvl w:val="0"/>
          <w:numId w:val="23"/>
        </w:numPr>
      </w:pPr>
      <w:r>
        <w:t>Life</w:t>
      </w:r>
    </w:p>
    <w:p w14:paraId="6EF695DB" w14:textId="77777777" w:rsidR="0028006B" w:rsidRDefault="0028006B" w:rsidP="0028006B">
      <w:pPr>
        <w:pStyle w:val="ListParagraph"/>
        <w:numPr>
          <w:ilvl w:val="0"/>
          <w:numId w:val="23"/>
        </w:numPr>
      </w:pPr>
      <w:r>
        <w:t>ABMs in biology</w:t>
      </w:r>
    </w:p>
    <w:p w14:paraId="04DFE461" w14:textId="77777777" w:rsidR="0028006B" w:rsidRDefault="0028006B" w:rsidP="0028006B">
      <w:pPr>
        <w:pStyle w:val="ListParagraph"/>
        <w:numPr>
          <w:ilvl w:val="0"/>
          <w:numId w:val="23"/>
        </w:numPr>
      </w:pPr>
      <w:r>
        <w:t>ABMs in economics</w:t>
      </w:r>
    </w:p>
    <w:p w14:paraId="1C490D6B" w14:textId="77777777" w:rsidR="0028006B" w:rsidRDefault="0028006B" w:rsidP="0028006B">
      <w:pPr>
        <w:pStyle w:val="ListParagraph"/>
        <w:numPr>
          <w:ilvl w:val="0"/>
          <w:numId w:val="23"/>
        </w:numPr>
      </w:pPr>
      <w:r>
        <w:t>ABMs in other social sciences</w:t>
      </w:r>
    </w:p>
    <w:p w14:paraId="399493D8" w14:textId="77777777" w:rsidR="0028006B" w:rsidRDefault="0028006B" w:rsidP="0028006B">
      <w:pPr>
        <w:pStyle w:val="ListParagraph"/>
        <w:numPr>
          <w:ilvl w:val="0"/>
          <w:numId w:val="23"/>
        </w:numPr>
      </w:pPr>
      <w:r>
        <w:t>Evolutionary game theory</w:t>
      </w:r>
    </w:p>
    <w:p w14:paraId="40E71E24" w14:textId="7D7C3540" w:rsidR="00D57B54" w:rsidRDefault="00D57B54" w:rsidP="0028006B">
      <w:pPr>
        <w:pStyle w:val="ListParagraph"/>
        <w:numPr>
          <w:ilvl w:val="0"/>
          <w:numId w:val="23"/>
        </w:numPr>
      </w:pPr>
      <w:r>
        <w:t>How ABMs work.</w:t>
      </w:r>
    </w:p>
    <w:p w14:paraId="13F8945F" w14:textId="77777777" w:rsidR="008D76F4" w:rsidRDefault="008D76F4" w:rsidP="008D76F4">
      <w:pPr>
        <w:pStyle w:val="Heading2"/>
      </w:pPr>
      <w:r>
        <w:t>Skills learned</w:t>
      </w:r>
    </w:p>
    <w:p w14:paraId="4260BE41" w14:textId="12A12925" w:rsidR="008D76F4" w:rsidRPr="00F36684" w:rsidRDefault="00F36684" w:rsidP="008D76F4">
      <w:r>
        <w:t>Learn how to determine if ABM is appropriate for dealing with different sorts of problems he / she might be faced with.</w:t>
      </w:r>
    </w:p>
    <w:p w14:paraId="146F90DE" w14:textId="4EB3DDB6" w:rsidR="008D76F4" w:rsidRDefault="008D76F4" w:rsidP="008D76F4">
      <w:pPr>
        <w:pStyle w:val="Heading1"/>
      </w:pPr>
      <w:r>
        <w:t xml:space="preserve">Chapter 2: </w:t>
      </w:r>
      <w:r w:rsidR="00A177A7">
        <w:t>Creating a Framework</w:t>
      </w:r>
      <w:r w:rsidR="00061DF1">
        <w:t xml:space="preserve"> - 25</w:t>
      </w:r>
      <w:r w:rsidR="006E1014">
        <w:t xml:space="preserve"> pages</w:t>
      </w:r>
    </w:p>
    <w:p w14:paraId="1715528B" w14:textId="77777777" w:rsidR="000459B1" w:rsidRDefault="000459B1" w:rsidP="000459B1">
      <w:pPr>
        <w:pStyle w:val="Heading2"/>
      </w:pPr>
      <w:r>
        <w:t>Description</w:t>
      </w:r>
    </w:p>
    <w:p w14:paraId="280C5353" w14:textId="1124A883" w:rsidR="000459B1" w:rsidRPr="009D4FF4" w:rsidRDefault="00342B09" w:rsidP="000459B1">
      <w:r>
        <w:t>Creating a framework for ABM: We will discuss what problems the framework must solve, and why the classes are built as they are.</w:t>
      </w:r>
    </w:p>
    <w:p w14:paraId="7BE54CCC" w14:textId="77777777" w:rsidR="00A83DD5" w:rsidRDefault="00A83DD5" w:rsidP="000459B1">
      <w:pPr>
        <w:pStyle w:val="Heading2"/>
      </w:pPr>
      <w:r>
        <w:t>Level</w:t>
      </w:r>
    </w:p>
    <w:p w14:paraId="26C03069" w14:textId="77777777" w:rsidR="00A83DD5" w:rsidRPr="00F36684" w:rsidRDefault="00A83DD5" w:rsidP="00A83DD5">
      <w:r w:rsidRPr="00F36684">
        <w:t>BA</w:t>
      </w:r>
      <w:r w:rsidR="004805DE" w:rsidRPr="00F36684">
        <w:t>SIC</w:t>
      </w:r>
    </w:p>
    <w:p w14:paraId="360E0130" w14:textId="77777777" w:rsidR="000459B1" w:rsidRDefault="000459B1" w:rsidP="000459B1">
      <w:pPr>
        <w:pStyle w:val="Heading2"/>
      </w:pPr>
      <w:r>
        <w:t>Topics covered</w:t>
      </w:r>
    </w:p>
    <w:p w14:paraId="52506E7F" w14:textId="77777777" w:rsidR="00A177A7" w:rsidRDefault="00A177A7" w:rsidP="00A177A7">
      <w:pPr>
        <w:pStyle w:val="ListParagraph"/>
        <w:numPr>
          <w:ilvl w:val="0"/>
          <w:numId w:val="25"/>
        </w:numPr>
      </w:pPr>
      <w:r>
        <w:t>A simple agent class</w:t>
      </w:r>
    </w:p>
    <w:p w14:paraId="72ABD2BA" w14:textId="77777777" w:rsidR="00A177A7" w:rsidRDefault="00A177A7" w:rsidP="00A177A7">
      <w:pPr>
        <w:pStyle w:val="ListParagraph"/>
        <w:numPr>
          <w:ilvl w:val="0"/>
          <w:numId w:val="25"/>
        </w:numPr>
      </w:pPr>
      <w:r>
        <w:t>An environment in which agents can interact</w:t>
      </w:r>
    </w:p>
    <w:p w14:paraId="44C02C8C" w14:textId="77777777" w:rsidR="00A177A7" w:rsidRDefault="00A177A7" w:rsidP="00A177A7">
      <w:pPr>
        <w:pStyle w:val="ListParagraph"/>
        <w:numPr>
          <w:ilvl w:val="0"/>
          <w:numId w:val="25"/>
        </w:numPr>
      </w:pPr>
      <w:r>
        <w:t>An action loop</w:t>
      </w:r>
    </w:p>
    <w:p w14:paraId="1B79BDD2" w14:textId="77777777" w:rsidR="00A177A7" w:rsidRDefault="00A177A7" w:rsidP="00A177A7">
      <w:pPr>
        <w:pStyle w:val="ListParagraph"/>
        <w:numPr>
          <w:ilvl w:val="0"/>
          <w:numId w:val="25"/>
        </w:numPr>
      </w:pPr>
      <w:r>
        <w:t>Reporting what happened</w:t>
      </w:r>
    </w:p>
    <w:p w14:paraId="2873D54B" w14:textId="77777777" w:rsidR="000459B1" w:rsidRDefault="000459B1" w:rsidP="000459B1">
      <w:pPr>
        <w:pStyle w:val="Heading2"/>
      </w:pPr>
      <w:r>
        <w:t>Skills learned</w:t>
      </w:r>
    </w:p>
    <w:p w14:paraId="7ECA53F7" w14:textId="6A22B844" w:rsidR="000459B1" w:rsidRDefault="00FC1546" w:rsidP="000459B1">
      <w:pPr>
        <w:rPr>
          <w:i/>
        </w:rPr>
      </w:pPr>
      <w:r>
        <w:t xml:space="preserve">Program </w:t>
      </w:r>
      <w:proofErr w:type="gramStart"/>
      <w:r>
        <w:t>basic classes that gives</w:t>
      </w:r>
      <w:proofErr w:type="gramEnd"/>
      <w:r>
        <w:t xml:space="preserve"> us a framework for ABM.</w:t>
      </w:r>
    </w:p>
    <w:p w14:paraId="33043400" w14:textId="3CB13678" w:rsidR="008D76F4" w:rsidRDefault="008D76F4" w:rsidP="008D76F4">
      <w:pPr>
        <w:pStyle w:val="Heading1"/>
      </w:pPr>
      <w:r>
        <w:lastRenderedPageBreak/>
        <w:t xml:space="preserve">Chapter 3: </w:t>
      </w:r>
      <w:r w:rsidR="00A177A7">
        <w:t xml:space="preserve">Helpful </w:t>
      </w:r>
      <w:r w:rsidR="00BA3D2E">
        <w:t xml:space="preserve">Python </w:t>
      </w:r>
      <w:r w:rsidR="00A177A7">
        <w:t>Packages</w:t>
      </w:r>
      <w:r w:rsidR="00061DF1">
        <w:t xml:space="preserve"> - 25</w:t>
      </w:r>
      <w:r w:rsidR="006E1014">
        <w:t xml:space="preserve"> pages</w:t>
      </w:r>
    </w:p>
    <w:p w14:paraId="434BB4D9" w14:textId="77777777" w:rsidR="000459B1" w:rsidRDefault="000459B1" w:rsidP="000459B1">
      <w:pPr>
        <w:pStyle w:val="Heading2"/>
      </w:pPr>
      <w:r>
        <w:t>Description</w:t>
      </w:r>
    </w:p>
    <w:p w14:paraId="4A65C24C" w14:textId="20EB8A76" w:rsidR="000459B1" w:rsidRPr="009D4FF4" w:rsidRDefault="00FC1546" w:rsidP="000459B1">
      <w:r>
        <w:t>This chapter surveys the standard Python packages that will prove most useful in our system.</w:t>
      </w:r>
      <w:r w:rsidR="00342B09">
        <w:t xml:space="preserve"> We discuss packages for handling graphics, generating random numbers, manipulating collections of objects in sophisticated ways, and logging program results.</w:t>
      </w:r>
    </w:p>
    <w:p w14:paraId="3CDBB2CE" w14:textId="77777777" w:rsidR="00A83DD5" w:rsidRDefault="00A83DD5" w:rsidP="00A83DD5">
      <w:pPr>
        <w:pStyle w:val="Heading2"/>
      </w:pPr>
      <w:r>
        <w:t>Level</w:t>
      </w:r>
    </w:p>
    <w:p w14:paraId="53675077" w14:textId="77777777" w:rsidR="00A83DD5" w:rsidRPr="00F36684" w:rsidRDefault="00A83DD5" w:rsidP="00A83DD5">
      <w:r w:rsidRPr="00F36684">
        <w:t>MEDIUM</w:t>
      </w:r>
    </w:p>
    <w:p w14:paraId="3D86D7F2" w14:textId="77777777" w:rsidR="000459B1" w:rsidRDefault="000459B1" w:rsidP="000459B1">
      <w:pPr>
        <w:pStyle w:val="Heading2"/>
      </w:pPr>
      <w:r>
        <w:t>Topics covered</w:t>
      </w:r>
    </w:p>
    <w:p w14:paraId="79173C46" w14:textId="77777777" w:rsidR="00A177A7" w:rsidRPr="00A177A7" w:rsidRDefault="00A177A7" w:rsidP="00A177A7">
      <w:pPr>
        <w:pStyle w:val="ListParagraph"/>
        <w:numPr>
          <w:ilvl w:val="0"/>
          <w:numId w:val="30"/>
        </w:numPr>
      </w:pPr>
      <w:proofErr w:type="spellStart"/>
      <w:proofErr w:type="gramStart"/>
      <w:r w:rsidRPr="00A177A7">
        <w:t>matplotlib</w:t>
      </w:r>
      <w:proofErr w:type="spellEnd"/>
      <w:proofErr w:type="gramEnd"/>
    </w:p>
    <w:p w14:paraId="0B702FB6" w14:textId="77777777" w:rsidR="00A177A7" w:rsidRPr="00A177A7" w:rsidRDefault="00A177A7" w:rsidP="00A177A7">
      <w:pPr>
        <w:pStyle w:val="ListParagraph"/>
        <w:numPr>
          <w:ilvl w:val="0"/>
          <w:numId w:val="30"/>
        </w:numPr>
      </w:pPr>
      <w:proofErr w:type="gramStart"/>
      <w:r w:rsidRPr="00A177A7">
        <w:t>random</w:t>
      </w:r>
      <w:proofErr w:type="gramEnd"/>
    </w:p>
    <w:p w14:paraId="69E30A58" w14:textId="77777777" w:rsidR="00A177A7" w:rsidRPr="00A177A7" w:rsidRDefault="00A177A7" w:rsidP="00A177A7">
      <w:pPr>
        <w:pStyle w:val="ListParagraph"/>
        <w:numPr>
          <w:ilvl w:val="0"/>
          <w:numId w:val="30"/>
        </w:numPr>
      </w:pPr>
      <w:proofErr w:type="gramStart"/>
      <w:r w:rsidRPr="00A177A7">
        <w:t>collections</w:t>
      </w:r>
      <w:proofErr w:type="gramEnd"/>
    </w:p>
    <w:p w14:paraId="4610B8C5" w14:textId="77777777" w:rsidR="00A177A7" w:rsidRPr="00A177A7" w:rsidRDefault="00A177A7" w:rsidP="00A177A7">
      <w:pPr>
        <w:pStyle w:val="ListParagraph"/>
        <w:numPr>
          <w:ilvl w:val="0"/>
          <w:numId w:val="30"/>
        </w:numPr>
      </w:pPr>
      <w:proofErr w:type="gramStart"/>
      <w:r w:rsidRPr="00A177A7">
        <w:t>logging</w:t>
      </w:r>
      <w:proofErr w:type="gramEnd"/>
    </w:p>
    <w:p w14:paraId="0A8D3F80" w14:textId="77777777" w:rsidR="00A177A7" w:rsidRDefault="00A177A7" w:rsidP="00A177A7">
      <w:pPr>
        <w:pStyle w:val="ListParagraph"/>
        <w:numPr>
          <w:ilvl w:val="0"/>
          <w:numId w:val="30"/>
        </w:numPr>
      </w:pPr>
      <w:proofErr w:type="spellStart"/>
      <w:proofErr w:type="gramStart"/>
      <w:r w:rsidRPr="00A177A7">
        <w:t>networkx</w:t>
      </w:r>
      <w:proofErr w:type="spellEnd"/>
      <w:proofErr w:type="gramEnd"/>
      <w:r w:rsidRPr="00A177A7">
        <w:t xml:space="preserve"> </w:t>
      </w:r>
    </w:p>
    <w:p w14:paraId="67C9D47C" w14:textId="77777777" w:rsidR="000459B1" w:rsidRPr="00A177A7" w:rsidRDefault="000459B1" w:rsidP="00A177A7">
      <w:pPr>
        <w:pStyle w:val="Heading2"/>
      </w:pPr>
      <w:r w:rsidRPr="00A177A7">
        <w:t>Skills learned</w:t>
      </w:r>
    </w:p>
    <w:p w14:paraId="44E981B9" w14:textId="79EB4D43" w:rsidR="000459B1" w:rsidRPr="00A177A7" w:rsidRDefault="00FC1546" w:rsidP="00A177A7">
      <w:r>
        <w:t>Use the Python library to prevent re-inventing the wheel.</w:t>
      </w:r>
    </w:p>
    <w:p w14:paraId="53DA3C22" w14:textId="6EA22E9A" w:rsidR="008D76F4" w:rsidRDefault="00FC1546" w:rsidP="008D76F4">
      <w:pPr>
        <w:pStyle w:val="Heading1"/>
      </w:pPr>
      <w:r>
        <w:t>Chapter 4</w:t>
      </w:r>
      <w:r w:rsidR="008D76F4">
        <w:t xml:space="preserve">: </w:t>
      </w:r>
      <w:r w:rsidR="00BA3D2E">
        <w:t>Our First Real</w:t>
      </w:r>
      <w:r w:rsidR="00987CF4">
        <w:t xml:space="preserve"> Model</w:t>
      </w:r>
      <w:r>
        <w:t>s - 35</w:t>
      </w:r>
      <w:r w:rsidR="006E1014">
        <w:t xml:space="preserve"> pages</w:t>
      </w:r>
    </w:p>
    <w:p w14:paraId="7641BEB6" w14:textId="77777777" w:rsidR="000459B1" w:rsidRDefault="000459B1" w:rsidP="000459B1">
      <w:pPr>
        <w:pStyle w:val="Heading2"/>
      </w:pPr>
      <w:r>
        <w:t>Description</w:t>
      </w:r>
    </w:p>
    <w:p w14:paraId="533E4E91" w14:textId="072BA3BE" w:rsidR="000459B1" w:rsidRPr="00FC1546" w:rsidRDefault="00FC1546" w:rsidP="000459B1">
      <w:r>
        <w:t>Building our first working models of real-world phenomena.</w:t>
      </w:r>
      <w:r w:rsidR="00342B09">
        <w:t xml:space="preserve"> We examine how </w:t>
      </w:r>
      <w:proofErr w:type="gramStart"/>
      <w:r w:rsidR="00342B09">
        <w:t>large scale</w:t>
      </w:r>
      <w:proofErr w:type="gramEnd"/>
      <w:r w:rsidR="00342B09">
        <w:t xml:space="preserve"> patterns can emerge from simple rules applying to individuals. We show how to build simple test models. Then we build several simple models of real phenomena.</w:t>
      </w:r>
    </w:p>
    <w:p w14:paraId="1858F3A9" w14:textId="77777777" w:rsidR="00A83DD5" w:rsidRDefault="00A83DD5" w:rsidP="00A83DD5">
      <w:pPr>
        <w:pStyle w:val="Heading2"/>
      </w:pPr>
      <w:r>
        <w:t>Level</w:t>
      </w:r>
    </w:p>
    <w:p w14:paraId="27884BD9" w14:textId="77777777" w:rsidR="00A83DD5" w:rsidRPr="00F36684" w:rsidRDefault="004805DE" w:rsidP="00A83DD5">
      <w:r w:rsidRPr="00F36684">
        <w:t>MEDIUM</w:t>
      </w:r>
    </w:p>
    <w:p w14:paraId="32D2992D" w14:textId="77777777" w:rsidR="000459B1" w:rsidRDefault="000459B1" w:rsidP="000459B1">
      <w:pPr>
        <w:pStyle w:val="Heading2"/>
      </w:pPr>
      <w:r>
        <w:t>Topics covered</w:t>
      </w:r>
    </w:p>
    <w:p w14:paraId="544B28EA" w14:textId="77777777" w:rsidR="00987CF4" w:rsidRDefault="00987CF4" w:rsidP="00987CF4">
      <w:pPr>
        <w:pStyle w:val="ListParagraph"/>
        <w:numPr>
          <w:ilvl w:val="0"/>
          <w:numId w:val="33"/>
        </w:numPr>
      </w:pPr>
      <w:proofErr w:type="spellStart"/>
      <w:r>
        <w:t>Micromotives</w:t>
      </w:r>
      <w:proofErr w:type="spellEnd"/>
      <w:r>
        <w:t xml:space="preserve"> and </w:t>
      </w:r>
      <w:proofErr w:type="spellStart"/>
      <w:r>
        <w:t>macrobehavior</w:t>
      </w:r>
      <w:proofErr w:type="spellEnd"/>
    </w:p>
    <w:p w14:paraId="6AD9CD29" w14:textId="40A09269" w:rsidR="00FC1546" w:rsidRDefault="00FC1546" w:rsidP="00987CF4">
      <w:pPr>
        <w:pStyle w:val="ListParagraph"/>
        <w:numPr>
          <w:ilvl w:val="0"/>
          <w:numId w:val="33"/>
        </w:numPr>
      </w:pPr>
      <w:r>
        <w:t>The importance of simple models for testing.</w:t>
      </w:r>
    </w:p>
    <w:p w14:paraId="626D837B" w14:textId="325AB18C" w:rsidR="00987CF4" w:rsidRDefault="00BA3D2E" w:rsidP="00987CF4">
      <w:pPr>
        <w:pStyle w:val="ListParagraph"/>
        <w:numPr>
          <w:ilvl w:val="0"/>
          <w:numId w:val="33"/>
        </w:numPr>
      </w:pPr>
      <w:r>
        <w:t>Schelling’s height model</w:t>
      </w:r>
    </w:p>
    <w:p w14:paraId="59C6954E" w14:textId="5C5A0407" w:rsidR="00BA3D2E" w:rsidRDefault="00BA3D2E" w:rsidP="00987CF4">
      <w:pPr>
        <w:pStyle w:val="ListParagraph"/>
        <w:numPr>
          <w:ilvl w:val="0"/>
          <w:numId w:val="33"/>
        </w:numPr>
      </w:pPr>
      <w:r>
        <w:t>The babysitting co-op</w:t>
      </w:r>
    </w:p>
    <w:p w14:paraId="1E59E3CC" w14:textId="77777777" w:rsidR="000459B1" w:rsidRDefault="000459B1" w:rsidP="000459B1">
      <w:pPr>
        <w:pStyle w:val="Heading2"/>
      </w:pPr>
      <w:r>
        <w:t>Skills learned</w:t>
      </w:r>
    </w:p>
    <w:p w14:paraId="7984C1FA" w14:textId="23D2070E" w:rsidR="000459B1" w:rsidRPr="009D4FF4" w:rsidRDefault="009D4FF4" w:rsidP="000459B1">
      <w:r>
        <w:t>Create models that tackle actual, real-world situations.</w:t>
      </w:r>
    </w:p>
    <w:p w14:paraId="009134A0" w14:textId="3E355CC2" w:rsidR="008D76F4" w:rsidRDefault="00FC1546" w:rsidP="008D76F4">
      <w:pPr>
        <w:pStyle w:val="Heading1"/>
      </w:pPr>
      <w:r>
        <w:t>Chapter 5</w:t>
      </w:r>
      <w:r w:rsidR="008D76F4">
        <w:t xml:space="preserve">: </w:t>
      </w:r>
      <w:r w:rsidR="00987CF4" w:rsidRPr="00987CF4">
        <w:t>Dealing with Space</w:t>
      </w:r>
      <w:r>
        <w:t xml:space="preserve"> - 35</w:t>
      </w:r>
      <w:r w:rsidR="006E1014">
        <w:t xml:space="preserve"> pages</w:t>
      </w:r>
    </w:p>
    <w:p w14:paraId="5D9C9DD0" w14:textId="77777777" w:rsidR="000459B1" w:rsidRDefault="000459B1" w:rsidP="000459B1">
      <w:pPr>
        <w:pStyle w:val="Heading2"/>
      </w:pPr>
      <w:r>
        <w:t>Description</w:t>
      </w:r>
    </w:p>
    <w:p w14:paraId="5C5F1D89" w14:textId="377CCEE0" w:rsidR="000459B1" w:rsidRPr="009D4FF4" w:rsidRDefault="009D4FF4" w:rsidP="000459B1">
      <w:r>
        <w:t>Creating agents tha</w:t>
      </w:r>
      <w:r w:rsidR="00342B09">
        <w:t>t act in a spatial environment. Agents have a position, move in space, and detect the presence of other agents. We demonstrate the powerful concept of a “grid view,” which allows us to take a slice of a grid and perform any action for that slice that we could for an entire grid.</w:t>
      </w:r>
    </w:p>
    <w:p w14:paraId="47FD086E" w14:textId="77777777" w:rsidR="00A83DD5" w:rsidRDefault="00A83DD5" w:rsidP="00A83DD5">
      <w:pPr>
        <w:pStyle w:val="Heading2"/>
      </w:pPr>
      <w:r>
        <w:t>Level</w:t>
      </w:r>
    </w:p>
    <w:p w14:paraId="513940DF" w14:textId="1E1F56A4" w:rsidR="00A83DD5" w:rsidRPr="00F36684" w:rsidRDefault="00F36684" w:rsidP="00A83DD5">
      <w:r>
        <w:t>MEDIUM</w:t>
      </w:r>
    </w:p>
    <w:p w14:paraId="1C7A8DD8" w14:textId="77777777" w:rsidR="000459B1" w:rsidRDefault="000459B1" w:rsidP="000459B1">
      <w:pPr>
        <w:pStyle w:val="Heading2"/>
      </w:pPr>
      <w:r>
        <w:lastRenderedPageBreak/>
        <w:t>Topics covered</w:t>
      </w:r>
    </w:p>
    <w:p w14:paraId="24A0615A" w14:textId="368ACEB0" w:rsidR="00987CF4" w:rsidRPr="008E6CBC" w:rsidRDefault="00987CF4" w:rsidP="00FC1546">
      <w:r w:rsidRPr="008E6CBC">
        <w:t>I. Our Space Test Model</w:t>
      </w:r>
    </w:p>
    <w:p w14:paraId="37C370EB" w14:textId="77777777" w:rsidR="00987CF4" w:rsidRPr="008E6CBC" w:rsidRDefault="00987CF4" w:rsidP="00FC1546">
      <w:r w:rsidRPr="008E6CBC">
        <w:tab/>
        <w:t>1. An initial cut at creating space</w:t>
      </w:r>
    </w:p>
    <w:p w14:paraId="5FCFBC30" w14:textId="24A690E7" w:rsidR="00987CF4" w:rsidRPr="008E6CBC" w:rsidRDefault="00987CF4" w:rsidP="00FC1546">
      <w:r w:rsidRPr="008E6CBC">
        <w:tab/>
        <w:t xml:space="preserve">2. </w:t>
      </w:r>
      <w:r w:rsidR="000C6191">
        <w:t>Using iterators and generators: encapsulation.</w:t>
      </w:r>
    </w:p>
    <w:p w14:paraId="3F736EF4" w14:textId="0627FF25" w:rsidR="00987CF4" w:rsidRPr="008E6CBC" w:rsidRDefault="00987CF4" w:rsidP="00FC1546">
      <w:r w:rsidRPr="008E6CBC">
        <w:t>II. A Bacterium in a Gradient</w:t>
      </w:r>
    </w:p>
    <w:p w14:paraId="4A746799" w14:textId="77777777" w:rsidR="00987CF4" w:rsidRPr="008E6CBC" w:rsidRDefault="00987CF4" w:rsidP="00FC1546">
      <w:r w:rsidRPr="008E6CBC">
        <w:tab/>
        <w:t>1. Behaving in space with a goal</w:t>
      </w:r>
    </w:p>
    <w:p w14:paraId="6EB73411" w14:textId="660344F5" w:rsidR="00987CF4" w:rsidRPr="008E6CBC" w:rsidRDefault="00987CF4" w:rsidP="00FC1546">
      <w:r w:rsidRPr="008E6CBC">
        <w:tab/>
        <w:t>2. Constructing the model</w:t>
      </w:r>
      <w:r w:rsidR="009D4FF4">
        <w:t>: directed moves in space.</w:t>
      </w:r>
    </w:p>
    <w:p w14:paraId="05556811" w14:textId="46580765" w:rsidR="00987CF4" w:rsidRPr="008E6CBC" w:rsidRDefault="00FC1546" w:rsidP="00FC1546">
      <w:r>
        <w:t>III</w:t>
      </w:r>
      <w:r w:rsidR="00987CF4" w:rsidRPr="008E6CBC">
        <w:t>. A Forest Fire</w:t>
      </w:r>
    </w:p>
    <w:p w14:paraId="3885F944" w14:textId="77777777" w:rsidR="00987CF4" w:rsidRPr="008E6CBC" w:rsidRDefault="00987CF4" w:rsidP="00FC1546">
      <w:r w:rsidRPr="008E6CBC">
        <w:tab/>
        <w:t>1. A simple cellular automaton</w:t>
      </w:r>
    </w:p>
    <w:p w14:paraId="06B87C2D" w14:textId="02EFAF0F" w:rsidR="00987CF4" w:rsidRPr="008E6CBC" w:rsidRDefault="00987CF4" w:rsidP="00FC1546">
      <w:r w:rsidRPr="008E6CBC">
        <w:tab/>
        <w:t>2. Constructing the model</w:t>
      </w:r>
      <w:r w:rsidR="008E6CBC">
        <w:t>: grid views.</w:t>
      </w:r>
    </w:p>
    <w:p w14:paraId="6E806EFC" w14:textId="0A477D40" w:rsidR="00987CF4" w:rsidRPr="008E6CBC" w:rsidRDefault="00FC1546" w:rsidP="00FC1546">
      <w:r>
        <w:t>IV</w:t>
      </w:r>
      <w:r w:rsidR="00987CF4" w:rsidRPr="008E6CBC">
        <w:t>. Predators and Prey</w:t>
      </w:r>
    </w:p>
    <w:p w14:paraId="502EB2EE" w14:textId="77777777" w:rsidR="00987CF4" w:rsidRPr="008E6CBC" w:rsidRDefault="00987CF4" w:rsidP="00FC1546">
      <w:r w:rsidRPr="008E6CBC">
        <w:tab/>
        <w:t>1. Only model what is essential</w:t>
      </w:r>
    </w:p>
    <w:p w14:paraId="2A933831" w14:textId="401B8F24" w:rsidR="00987CF4" w:rsidRPr="008E6CBC" w:rsidRDefault="00987CF4" w:rsidP="00FC1546">
      <w:r w:rsidRPr="008E6CBC">
        <w:tab/>
        <w:t>2. Constructing the model</w:t>
      </w:r>
      <w:r w:rsidR="008E6CBC">
        <w:t>: using grid views to move.</w:t>
      </w:r>
    </w:p>
    <w:p w14:paraId="6CDF8092" w14:textId="2ECC028B" w:rsidR="000459B1" w:rsidRDefault="000459B1" w:rsidP="00987CF4">
      <w:pPr>
        <w:pStyle w:val="Heading2"/>
      </w:pPr>
      <w:r>
        <w:t>Skills learned</w:t>
      </w:r>
    </w:p>
    <w:p w14:paraId="555459E6" w14:textId="05F8A484" w:rsidR="000459B1" w:rsidRPr="008E6CBC" w:rsidRDefault="008E6CBC" w:rsidP="000459B1">
      <w:proofErr w:type="gramStart"/>
      <w:r w:rsidRPr="008E6CBC">
        <w:t>Program agents that navigate space in sophisticated ways.</w:t>
      </w:r>
      <w:proofErr w:type="gramEnd"/>
    </w:p>
    <w:p w14:paraId="2009A5F2" w14:textId="12669606" w:rsidR="008D76F4" w:rsidRDefault="00FC1546" w:rsidP="008D76F4">
      <w:pPr>
        <w:pStyle w:val="Heading1"/>
      </w:pPr>
      <w:r>
        <w:t>Chapter 6</w:t>
      </w:r>
      <w:r w:rsidR="008D76F4">
        <w:t xml:space="preserve">: </w:t>
      </w:r>
      <w:r w:rsidR="00B10152">
        <w:t>Leveraging Inheritance to Build Models More Swiftly</w:t>
      </w:r>
      <w:r>
        <w:t xml:space="preserve"> - 3</w:t>
      </w:r>
      <w:r w:rsidR="00061DF1">
        <w:t>5</w:t>
      </w:r>
      <w:r w:rsidR="006E1014">
        <w:t xml:space="preserve"> pages</w:t>
      </w:r>
    </w:p>
    <w:p w14:paraId="2D300324" w14:textId="77777777" w:rsidR="000459B1" w:rsidRDefault="000459B1" w:rsidP="000459B1">
      <w:pPr>
        <w:pStyle w:val="Heading2"/>
      </w:pPr>
      <w:r>
        <w:t>Description</w:t>
      </w:r>
    </w:p>
    <w:p w14:paraId="25F547D5" w14:textId="47773AAD" w:rsidR="000459B1" w:rsidRPr="00342B09" w:rsidRDefault="00342B09" w:rsidP="000459B1">
      <w:r>
        <w:t>Inheritance is one of the powerful concepts composing the object-oriented programming paradigm. In this chapter, we illustrate how finding families of models, and abstracting new base classes describing those families, can make building new models a much simpler task.</w:t>
      </w:r>
    </w:p>
    <w:p w14:paraId="4DD1825B" w14:textId="77777777" w:rsidR="00A83DD5" w:rsidRDefault="00A83DD5" w:rsidP="00A83DD5">
      <w:pPr>
        <w:pStyle w:val="Heading2"/>
      </w:pPr>
      <w:r>
        <w:t>Level</w:t>
      </w:r>
    </w:p>
    <w:p w14:paraId="7982BDF0" w14:textId="7230B213" w:rsidR="00A83DD5" w:rsidRPr="00F36684" w:rsidRDefault="00F36684" w:rsidP="00A83DD5">
      <w:r w:rsidRPr="00F36684">
        <w:t>ADVANCED</w:t>
      </w:r>
    </w:p>
    <w:p w14:paraId="27BD9B12" w14:textId="77777777" w:rsidR="000459B1" w:rsidRDefault="000459B1" w:rsidP="000459B1">
      <w:pPr>
        <w:pStyle w:val="Heading2"/>
      </w:pPr>
      <w:r>
        <w:t>Topics covered</w:t>
      </w:r>
    </w:p>
    <w:p w14:paraId="2FF2D72F" w14:textId="739CAF01" w:rsidR="00987CF4" w:rsidRPr="008E6CBC" w:rsidRDefault="00987CF4" w:rsidP="00FC1546">
      <w:r w:rsidRPr="008E6CBC">
        <w:t>I. Extending Predators and Prey: Adam Smith’s Fashion Model</w:t>
      </w:r>
    </w:p>
    <w:p w14:paraId="1235F128" w14:textId="589321A9" w:rsidR="00987CF4" w:rsidRPr="008E6CBC" w:rsidRDefault="00FC1546" w:rsidP="00FC1546">
      <w:pPr>
        <w:ind w:firstLine="720"/>
      </w:pPr>
      <w:r>
        <w:t xml:space="preserve">1. </w:t>
      </w:r>
      <w:r w:rsidR="00987CF4" w:rsidRPr="008E6CBC">
        <w:t>Using inheritance wisely</w:t>
      </w:r>
    </w:p>
    <w:p w14:paraId="2E53F133" w14:textId="70F65E41" w:rsidR="00CA74E7" w:rsidRPr="008E6CBC" w:rsidRDefault="00FC1546" w:rsidP="00FC1546">
      <w:pPr>
        <w:ind w:firstLine="720"/>
      </w:pPr>
      <w:r>
        <w:t xml:space="preserve">2. </w:t>
      </w:r>
      <w:r w:rsidR="00987CF4" w:rsidRPr="008E6CBC">
        <w:t>Constructing the model</w:t>
      </w:r>
    </w:p>
    <w:p w14:paraId="50E7814A" w14:textId="5CF2A063" w:rsidR="00CA74E7" w:rsidRPr="008E6CBC" w:rsidRDefault="00CA74E7" w:rsidP="00CA74E7">
      <w:r w:rsidRPr="008E6CBC">
        <w:t>II. A simple financial market model.</w:t>
      </w:r>
    </w:p>
    <w:p w14:paraId="6EEBE8F9" w14:textId="6B5591B0" w:rsidR="00B22DEC" w:rsidRPr="008E6CBC" w:rsidRDefault="00B22DEC" w:rsidP="00CA74E7">
      <w:r w:rsidRPr="008E6CBC">
        <w:tab/>
        <w:t>1. More use of inheritance: code refactoring.</w:t>
      </w:r>
    </w:p>
    <w:p w14:paraId="08A147AD" w14:textId="77777777" w:rsidR="000459B1" w:rsidRDefault="000459B1" w:rsidP="00987CF4">
      <w:pPr>
        <w:pStyle w:val="Heading2"/>
      </w:pPr>
      <w:r>
        <w:t>Skills learned</w:t>
      </w:r>
    </w:p>
    <w:p w14:paraId="2E475B3F" w14:textId="373ECFB2" w:rsidR="000459B1" w:rsidRPr="008E6CBC" w:rsidRDefault="00B22DEC" w:rsidP="000459B1">
      <w:r w:rsidRPr="008E6CBC">
        <w:t>Refactor existing code to create a generic class behind a model.</w:t>
      </w:r>
    </w:p>
    <w:p w14:paraId="02845E95" w14:textId="0F639F32" w:rsidR="008D76F4" w:rsidRDefault="00FC1546" w:rsidP="008D76F4">
      <w:pPr>
        <w:pStyle w:val="Heading1"/>
      </w:pPr>
      <w:r>
        <w:lastRenderedPageBreak/>
        <w:t>Chapter 7</w:t>
      </w:r>
      <w:r w:rsidR="008D76F4">
        <w:t xml:space="preserve">: </w:t>
      </w:r>
      <w:r w:rsidR="00CA74E7">
        <w:t>Schelling’s Segregation Model</w:t>
      </w:r>
      <w:r w:rsidR="008E6CBC">
        <w:t xml:space="preserve"> - 25</w:t>
      </w:r>
      <w:r w:rsidR="006E1014">
        <w:t xml:space="preserve"> pages</w:t>
      </w:r>
    </w:p>
    <w:p w14:paraId="2B2D25E3" w14:textId="77777777" w:rsidR="000459B1" w:rsidRDefault="000459B1" w:rsidP="000459B1">
      <w:pPr>
        <w:pStyle w:val="Heading2"/>
      </w:pPr>
      <w:r>
        <w:t>Description</w:t>
      </w:r>
    </w:p>
    <w:p w14:paraId="7E13524D" w14:textId="771E6C15" w:rsidR="000459B1" w:rsidRPr="00342B09" w:rsidRDefault="00342B09" w:rsidP="000459B1">
      <w:r>
        <w:t xml:space="preserve">In this chapter, we build our most advanced model, with many parameters </w:t>
      </w:r>
    </w:p>
    <w:p w14:paraId="464946D6" w14:textId="77777777" w:rsidR="00A83DD5" w:rsidRDefault="00A83DD5" w:rsidP="00A83DD5">
      <w:pPr>
        <w:pStyle w:val="Heading2"/>
      </w:pPr>
      <w:r>
        <w:t>Level</w:t>
      </w:r>
    </w:p>
    <w:p w14:paraId="042F6B1E" w14:textId="09347E81" w:rsidR="00A83DD5" w:rsidRPr="00F36684" w:rsidRDefault="00A83DD5" w:rsidP="00A83DD5">
      <w:r w:rsidRPr="00F36684">
        <w:t>ADVAN</w:t>
      </w:r>
      <w:r w:rsidR="00B10152" w:rsidRPr="00F36684">
        <w:t>CED</w:t>
      </w:r>
    </w:p>
    <w:p w14:paraId="2A2D1C8A" w14:textId="77777777" w:rsidR="000459B1" w:rsidRDefault="000459B1" w:rsidP="000459B1">
      <w:pPr>
        <w:pStyle w:val="Heading2"/>
      </w:pPr>
      <w:r>
        <w:t>Topics covered</w:t>
      </w:r>
    </w:p>
    <w:p w14:paraId="4A242EF4" w14:textId="0F2F3155" w:rsidR="00CA74E7" w:rsidRPr="004930DD" w:rsidRDefault="00CA74E7" w:rsidP="00FC1546">
      <w:r w:rsidRPr="004930DD">
        <w:t>I. Schelling’s Segregation Model</w:t>
      </w:r>
    </w:p>
    <w:p w14:paraId="0E94B2B9" w14:textId="20844932" w:rsidR="00CA74E7" w:rsidRPr="004930DD" w:rsidRDefault="00FC1546" w:rsidP="00FC1546">
      <w:pPr>
        <w:ind w:firstLine="720"/>
      </w:pPr>
      <w:r>
        <w:t xml:space="preserve">1. </w:t>
      </w:r>
      <w:r w:rsidR="00CA74E7" w:rsidRPr="004930DD">
        <w:t>Constructing the model</w:t>
      </w:r>
    </w:p>
    <w:p w14:paraId="79991FF8" w14:textId="0DF8C94D" w:rsidR="00CA74E7" w:rsidRPr="004930DD" w:rsidRDefault="00FC1546" w:rsidP="00FC1546">
      <w:pPr>
        <w:ind w:firstLine="720"/>
      </w:pPr>
      <w:r>
        <w:t xml:space="preserve">2. </w:t>
      </w:r>
      <w:r w:rsidR="00CA74E7" w:rsidRPr="004930DD">
        <w:t>Animating our plots</w:t>
      </w:r>
    </w:p>
    <w:p w14:paraId="60E79D3A" w14:textId="77777777" w:rsidR="000459B1" w:rsidRDefault="000459B1" w:rsidP="000459B1">
      <w:pPr>
        <w:pStyle w:val="Heading2"/>
      </w:pPr>
      <w:r>
        <w:t>Skills learned</w:t>
      </w:r>
    </w:p>
    <w:p w14:paraId="308793E9" w14:textId="32BD1C9B" w:rsidR="000459B1" w:rsidRPr="008E6CBC" w:rsidRDefault="008E6CBC" w:rsidP="000459B1">
      <w:r>
        <w:t xml:space="preserve">Program a large, complex model with many interacting parameters. Also, </w:t>
      </w:r>
      <w:r w:rsidR="00342B09">
        <w:t xml:space="preserve">we </w:t>
      </w:r>
      <w:r>
        <w:t xml:space="preserve">use </w:t>
      </w:r>
      <w:proofErr w:type="spellStart"/>
      <w:r>
        <w:t>matplotlib</w:t>
      </w:r>
      <w:proofErr w:type="spellEnd"/>
      <w:r>
        <w:t xml:space="preserve"> to create an animated scatter plot.</w:t>
      </w:r>
      <w:r w:rsidR="00342B09">
        <w:t xml:space="preserve"> We detail how to do animation, and see how it enables a dynamic view of our model’s development.</w:t>
      </w:r>
    </w:p>
    <w:p w14:paraId="1C53E231" w14:textId="332B2B73" w:rsidR="00B10152" w:rsidRDefault="00FC1546" w:rsidP="00B10152">
      <w:pPr>
        <w:pStyle w:val="Heading1"/>
      </w:pPr>
      <w:r>
        <w:t>Chapter 8</w:t>
      </w:r>
      <w:r w:rsidR="00B10152">
        <w:t>:</w:t>
      </w:r>
      <w:r w:rsidR="00BA3D2E">
        <w:t xml:space="preserve"> Testing and debugging - 25</w:t>
      </w:r>
      <w:r w:rsidR="00B10152">
        <w:t xml:space="preserve"> pages</w:t>
      </w:r>
    </w:p>
    <w:p w14:paraId="59192D11" w14:textId="77777777" w:rsidR="00B10152" w:rsidRDefault="00B10152" w:rsidP="00B10152">
      <w:pPr>
        <w:pStyle w:val="Heading2"/>
      </w:pPr>
      <w:r>
        <w:t>Description</w:t>
      </w:r>
    </w:p>
    <w:p w14:paraId="35E2D904" w14:textId="4BE49DE4" w:rsidR="00B10152" w:rsidRPr="00FC1546" w:rsidRDefault="00FC1546" w:rsidP="00B10152">
      <w:proofErr w:type="gramStart"/>
      <w:r>
        <w:t>How to use ABMs for experiments, and how to test and debug them.</w:t>
      </w:r>
      <w:proofErr w:type="gramEnd"/>
      <w:r w:rsidR="00342B09">
        <w:t xml:space="preserve"> For experiments, we must be able to accurately record the parameter sets used each time we run, and record the results produced. We show how to make these tasks simple. We also cover ABM debugging techniques.</w:t>
      </w:r>
    </w:p>
    <w:p w14:paraId="5AAC413F" w14:textId="77777777" w:rsidR="00B10152" w:rsidRDefault="00B10152" w:rsidP="00B10152">
      <w:pPr>
        <w:pStyle w:val="Heading2"/>
      </w:pPr>
      <w:r>
        <w:t>Level</w:t>
      </w:r>
    </w:p>
    <w:p w14:paraId="1D500314" w14:textId="34386E59" w:rsidR="00B10152" w:rsidRPr="00F36684" w:rsidRDefault="00B10152" w:rsidP="00B10152">
      <w:r w:rsidRPr="00F36684">
        <w:t>MEDIUM</w:t>
      </w:r>
    </w:p>
    <w:p w14:paraId="2192CD0A" w14:textId="77777777" w:rsidR="00B10152" w:rsidRDefault="00B10152" w:rsidP="00B10152">
      <w:pPr>
        <w:pStyle w:val="Heading2"/>
      </w:pPr>
      <w:r>
        <w:t>Topics covered</w:t>
      </w:r>
    </w:p>
    <w:p w14:paraId="7E4E4903" w14:textId="27CC066B" w:rsidR="00B10152" w:rsidRDefault="00FC1546" w:rsidP="004930DD">
      <w:r>
        <w:t>I</w:t>
      </w:r>
      <w:r w:rsidR="004930DD">
        <w:t>. Setting and storing properties.</w:t>
      </w:r>
    </w:p>
    <w:p w14:paraId="7C829729" w14:textId="12CEE179" w:rsidR="004930DD" w:rsidRDefault="00FC1546" w:rsidP="004930DD">
      <w:r>
        <w:t>II</w:t>
      </w:r>
      <w:r w:rsidR="004930DD">
        <w:t>. Importing data from other sources.</w:t>
      </w:r>
    </w:p>
    <w:p w14:paraId="21EFAF83" w14:textId="67E504B8" w:rsidR="004930DD" w:rsidRDefault="00FC1546" w:rsidP="004930DD">
      <w:r>
        <w:t>III</w:t>
      </w:r>
      <w:r w:rsidR="004930DD">
        <w:t>. Writing out results.</w:t>
      </w:r>
    </w:p>
    <w:p w14:paraId="40710BB9" w14:textId="1EEF853A" w:rsidR="004930DD" w:rsidRDefault="00FC1546" w:rsidP="004930DD">
      <w:r>
        <w:t>IV</w:t>
      </w:r>
      <w:r w:rsidR="004930DD">
        <w:t>. Creating test programs.</w:t>
      </w:r>
    </w:p>
    <w:p w14:paraId="1CA5D524" w14:textId="77777777" w:rsidR="004930DD" w:rsidRDefault="004930DD" w:rsidP="004930DD">
      <w:pPr>
        <w:pStyle w:val="Heading2"/>
      </w:pPr>
      <w:r>
        <w:t>Skills learned</w:t>
      </w:r>
    </w:p>
    <w:p w14:paraId="20EE997A" w14:textId="34D936EF" w:rsidR="004930DD" w:rsidRPr="004930DD" w:rsidRDefault="004930DD" w:rsidP="004930DD">
      <w:r>
        <w:t xml:space="preserve">Systematically record the results of experiments, </w:t>
      </w:r>
      <w:r w:rsidR="008E6CBC">
        <w:t>set up data in spreadsheets and databases, and test code.</w:t>
      </w:r>
    </w:p>
    <w:p w14:paraId="05F0EED7" w14:textId="77777777" w:rsidR="004930DD" w:rsidRDefault="004930DD" w:rsidP="004930DD"/>
    <w:p w14:paraId="5C422EC7" w14:textId="0BC5AF3B" w:rsidR="008D76F4" w:rsidRDefault="008D76F4" w:rsidP="008D76F4">
      <w:pPr>
        <w:pStyle w:val="Heading1"/>
      </w:pPr>
      <w:r>
        <w:t>C</w:t>
      </w:r>
      <w:r w:rsidR="00FC1546">
        <w:t>hapter 19</w:t>
      </w:r>
      <w:r>
        <w:t xml:space="preserve">: </w:t>
      </w:r>
      <w:r w:rsidR="00A85C01" w:rsidRPr="00BA3D2E">
        <w:t>Other Python ABM Systems</w:t>
      </w:r>
      <w:r w:rsidR="00BA3D2E">
        <w:t xml:space="preserve"> - 25</w:t>
      </w:r>
      <w:r w:rsidR="006E1014">
        <w:t xml:space="preserve"> pages</w:t>
      </w:r>
    </w:p>
    <w:p w14:paraId="72098007" w14:textId="77777777" w:rsidR="000459B1" w:rsidRDefault="000459B1" w:rsidP="000459B1">
      <w:pPr>
        <w:pStyle w:val="Heading2"/>
      </w:pPr>
      <w:r>
        <w:t>Description</w:t>
      </w:r>
    </w:p>
    <w:p w14:paraId="7181706B" w14:textId="1C8A0CEC" w:rsidR="000459B1" w:rsidRPr="00FC1546" w:rsidRDefault="00FC1546" w:rsidP="000459B1">
      <w:proofErr w:type="gramStart"/>
      <w:r w:rsidRPr="00FC1546">
        <w:t>A brief look at some other resources for doing ABM in Python.</w:t>
      </w:r>
      <w:proofErr w:type="gramEnd"/>
      <w:r w:rsidR="00342B09">
        <w:t xml:space="preserve"> For particular purposes, another Python package might be better than </w:t>
      </w:r>
      <w:proofErr w:type="spellStart"/>
      <w:r w:rsidR="00342B09">
        <w:t>Indra</w:t>
      </w:r>
      <w:proofErr w:type="spellEnd"/>
      <w:r w:rsidR="00342B09">
        <w:t>, the one we have been using so far.</w:t>
      </w:r>
    </w:p>
    <w:p w14:paraId="0DC2BE06" w14:textId="77777777" w:rsidR="00A83DD5" w:rsidRDefault="00A83DD5" w:rsidP="00A83DD5">
      <w:pPr>
        <w:pStyle w:val="Heading2"/>
      </w:pPr>
      <w:r>
        <w:lastRenderedPageBreak/>
        <w:t>Level</w:t>
      </w:r>
    </w:p>
    <w:p w14:paraId="0300971E" w14:textId="5D7E44E8" w:rsidR="00A83DD5" w:rsidRPr="00F36684" w:rsidRDefault="0074780D" w:rsidP="00A83DD5">
      <w:r w:rsidRPr="00F36684">
        <w:t>MEDIUM</w:t>
      </w:r>
    </w:p>
    <w:p w14:paraId="48B21072" w14:textId="77777777" w:rsidR="000459B1" w:rsidRDefault="000459B1" w:rsidP="000459B1">
      <w:pPr>
        <w:pStyle w:val="Heading2"/>
      </w:pPr>
      <w:r>
        <w:t>Topics covered</w:t>
      </w:r>
    </w:p>
    <w:p w14:paraId="722DC83E" w14:textId="71995195" w:rsidR="00A85C01" w:rsidRDefault="004930DD" w:rsidP="00A85C01">
      <w:r>
        <w:t>I</w:t>
      </w:r>
      <w:r w:rsidR="00A85C01">
        <w:t xml:space="preserve">. </w:t>
      </w:r>
      <w:proofErr w:type="spellStart"/>
      <w:r w:rsidR="00A85C01">
        <w:t>PyGame</w:t>
      </w:r>
      <w:proofErr w:type="spellEnd"/>
    </w:p>
    <w:p w14:paraId="6167F9C4" w14:textId="04F99E0C" w:rsidR="00A85C01" w:rsidRDefault="00D57B54" w:rsidP="00A85C01">
      <w:r>
        <w:t>II</w:t>
      </w:r>
      <w:r w:rsidR="00A85C01">
        <w:t>. Mesa</w:t>
      </w:r>
    </w:p>
    <w:p w14:paraId="6CE5CF28" w14:textId="77777777" w:rsidR="000459B1" w:rsidRDefault="000459B1" w:rsidP="000459B1">
      <w:pPr>
        <w:pStyle w:val="Heading2"/>
      </w:pPr>
      <w:r>
        <w:t>Skills learned</w:t>
      </w:r>
    </w:p>
    <w:p w14:paraId="47493481" w14:textId="124F56C1" w:rsidR="000459B1" w:rsidRPr="00F36684" w:rsidRDefault="00F36684" w:rsidP="000459B1">
      <w:r w:rsidRPr="00F36684">
        <w:t xml:space="preserve">Evaluate whether to use an existing Python ABM system or write his or </w:t>
      </w:r>
      <w:proofErr w:type="gramStart"/>
      <w:r w:rsidRPr="00F36684">
        <w:t>her own</w:t>
      </w:r>
      <w:proofErr w:type="gramEnd"/>
      <w:r w:rsidRPr="00F36684">
        <w:t>.</w:t>
      </w:r>
    </w:p>
    <w:p w14:paraId="70881B43" w14:textId="50265C9C" w:rsidR="008D76F4" w:rsidRPr="000459B1" w:rsidRDefault="008D76F4" w:rsidP="008D76F4">
      <w:pPr>
        <w:rPr>
          <w:i/>
        </w:rPr>
      </w:pPr>
    </w:p>
    <w:sectPr w:rsidR="008D76F4" w:rsidRPr="000459B1" w:rsidSect="00E637D9">
      <w:footerReference w:type="default" r:id="rId8"/>
      <w:footerReference w:type="firs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9B0B3" w14:textId="77777777" w:rsidR="00FC1546" w:rsidRDefault="00FC1546" w:rsidP="0045315C">
      <w:pPr>
        <w:spacing w:after="0" w:line="240" w:lineRule="auto"/>
      </w:pPr>
      <w:r>
        <w:separator/>
      </w:r>
    </w:p>
  </w:endnote>
  <w:endnote w:type="continuationSeparator" w:id="0">
    <w:p w14:paraId="2255F716" w14:textId="77777777" w:rsidR="00FC1546" w:rsidRDefault="00FC1546" w:rsidP="00453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FF" w:csb1="00000000"/>
  </w:font>
  <w:font w:name="Calibri">
    <w:panose1 w:val="020F0502020204030204"/>
    <w:charset w:val="00"/>
    <w:family w:val="auto"/>
    <w:pitch w:val="variable"/>
    <w:sig w:usb0="E10002FF" w:usb1="4000ACFF" w:usb2="00000009" w:usb3="00000000" w:csb0="0000019F" w:csb1="00000000"/>
  </w:font>
  <w:font w:name="Franklin Gothic Medium Cond">
    <w:altName w:val="Arial"/>
    <w:charset w:val="00"/>
    <w:family w:val="swiss"/>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3E936" w14:textId="77777777" w:rsidR="00FC1546" w:rsidRDefault="00FC1546" w:rsidP="003E0768">
    <w:pPr>
      <w:pStyle w:val="Footer"/>
      <w:pBdr>
        <w:top w:val="single" w:sz="4" w:space="1" w:color="FE8637" w:themeColor="accent1"/>
      </w:pBdr>
      <w:tabs>
        <w:tab w:val="clear" w:pos="4513"/>
        <w:tab w:val="clear" w:pos="9026"/>
        <w:tab w:val="center" w:pos="5245"/>
        <w:tab w:val="right" w:pos="10490"/>
      </w:tabs>
    </w:pPr>
    <w:r>
      <w:fldChar w:fldCharType="begin"/>
    </w:r>
    <w:r>
      <w:instrText xml:space="preserve"> STYLEREF  Title </w:instrText>
    </w:r>
    <w:r>
      <w:fldChar w:fldCharType="separate"/>
    </w:r>
    <w:r w:rsidR="00D271A7">
      <w:rPr>
        <w:noProof/>
      </w:rPr>
      <w:t>Agent Based Modelling with Python</w:t>
    </w:r>
    <w:r>
      <w:rPr>
        <w:noProof/>
      </w:rPr>
      <w:fldChar w:fldCharType="end"/>
    </w:r>
    <w:r>
      <w:tab/>
    </w:r>
    <w:r w:rsidRPr="0045315C">
      <w:t xml:space="preserve">Page </w:t>
    </w:r>
    <w:r w:rsidRPr="0045315C">
      <w:fldChar w:fldCharType="begin"/>
    </w:r>
    <w:r w:rsidRPr="0045315C">
      <w:instrText xml:space="preserve"> PAGE   \* MERGEFORMAT </w:instrText>
    </w:r>
    <w:r w:rsidRPr="0045315C">
      <w:fldChar w:fldCharType="separate"/>
    </w:r>
    <w:r w:rsidR="00D271A7">
      <w:rPr>
        <w:noProof/>
      </w:rPr>
      <w:t>6</w:t>
    </w:r>
    <w:r w:rsidRPr="0045315C">
      <w:fldChar w:fldCharType="end"/>
    </w:r>
    <w:r>
      <w:tab/>
    </w:r>
    <w:r w:rsidRPr="0045315C">
      <w:fldChar w:fldCharType="begin"/>
    </w:r>
    <w:r w:rsidRPr="0045315C">
      <w:instrText xml:space="preserve"> SAVEDATE  \@ "dd MMMM yyyy"  \* MERGEFORMAT </w:instrText>
    </w:r>
    <w:r w:rsidRPr="0045315C">
      <w:fldChar w:fldCharType="separate"/>
    </w:r>
    <w:r w:rsidR="00D271A7">
      <w:rPr>
        <w:noProof/>
      </w:rPr>
      <w:t>05 August 2015</w:t>
    </w:r>
    <w:r w:rsidRPr="0045315C">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594B3" w14:textId="77777777" w:rsidR="00FC1546" w:rsidRDefault="00FC1546" w:rsidP="00E637D9">
    <w:pPr>
      <w:pStyle w:val="Footer"/>
      <w:pBdr>
        <w:top w:val="single" w:sz="4" w:space="1" w:color="FE8637" w:themeColor="accent1"/>
      </w:pBdr>
      <w:tabs>
        <w:tab w:val="clear" w:pos="4513"/>
        <w:tab w:val="clear" w:pos="9026"/>
        <w:tab w:val="center" w:pos="5245"/>
        <w:tab w:val="right" w:pos="10490"/>
      </w:tabs>
    </w:pPr>
    <w:r>
      <w:fldChar w:fldCharType="begin"/>
    </w:r>
    <w:r>
      <w:instrText xml:space="preserve"> STYLEREF  Title </w:instrText>
    </w:r>
    <w:r>
      <w:fldChar w:fldCharType="separate"/>
    </w:r>
    <w:r w:rsidR="00D271A7">
      <w:rPr>
        <w:noProof/>
      </w:rPr>
      <w:t>Agent Based Modelling with Python</w:t>
    </w:r>
    <w:r>
      <w:rPr>
        <w:noProof/>
      </w:rPr>
      <w:fldChar w:fldCharType="end"/>
    </w:r>
    <w:r>
      <w:tab/>
    </w:r>
    <w:r w:rsidRPr="0045315C">
      <w:t xml:space="preserve">Page </w:t>
    </w:r>
    <w:r w:rsidRPr="0045315C">
      <w:fldChar w:fldCharType="begin"/>
    </w:r>
    <w:r w:rsidRPr="0045315C">
      <w:instrText xml:space="preserve"> PAGE   \* MERGEFORMAT </w:instrText>
    </w:r>
    <w:r w:rsidRPr="0045315C">
      <w:fldChar w:fldCharType="separate"/>
    </w:r>
    <w:r w:rsidR="00D271A7">
      <w:rPr>
        <w:noProof/>
      </w:rPr>
      <w:t>1</w:t>
    </w:r>
    <w:r w:rsidRPr="0045315C">
      <w:fldChar w:fldCharType="end"/>
    </w:r>
    <w:r>
      <w:tab/>
    </w:r>
    <w:r w:rsidRPr="0045315C">
      <w:fldChar w:fldCharType="begin"/>
    </w:r>
    <w:r w:rsidRPr="0045315C">
      <w:instrText xml:space="preserve"> SAVEDATE  \@ "dd MMMM yyyy"  \* MERGEFORMAT </w:instrText>
    </w:r>
    <w:r w:rsidRPr="0045315C">
      <w:fldChar w:fldCharType="separate"/>
    </w:r>
    <w:r w:rsidR="00D271A7">
      <w:rPr>
        <w:noProof/>
      </w:rPr>
      <w:t>05 August 2015</w:t>
    </w:r>
    <w:r w:rsidRPr="0045315C">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5E5D8A" w14:textId="77777777" w:rsidR="00FC1546" w:rsidRDefault="00FC1546" w:rsidP="0045315C">
      <w:pPr>
        <w:spacing w:after="0" w:line="240" w:lineRule="auto"/>
      </w:pPr>
      <w:r>
        <w:separator/>
      </w:r>
    </w:p>
  </w:footnote>
  <w:footnote w:type="continuationSeparator" w:id="0">
    <w:p w14:paraId="3E0C176B" w14:textId="77777777" w:rsidR="00FC1546" w:rsidRDefault="00FC1546" w:rsidP="0045315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2B60"/>
    <w:multiLevelType w:val="hybridMultilevel"/>
    <w:tmpl w:val="768C4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CE774D"/>
    <w:multiLevelType w:val="hybridMultilevel"/>
    <w:tmpl w:val="F2E60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2B869FB"/>
    <w:multiLevelType w:val="hybridMultilevel"/>
    <w:tmpl w:val="3E606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0219B5"/>
    <w:multiLevelType w:val="hybridMultilevel"/>
    <w:tmpl w:val="B81227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637787"/>
    <w:multiLevelType w:val="hybridMultilevel"/>
    <w:tmpl w:val="8ED4F7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53244F"/>
    <w:multiLevelType w:val="multilevel"/>
    <w:tmpl w:val="F2E605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2C6697B"/>
    <w:multiLevelType w:val="hybridMultilevel"/>
    <w:tmpl w:val="8D989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8C6A39"/>
    <w:multiLevelType w:val="multilevel"/>
    <w:tmpl w:val="69FA3E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C3437FF"/>
    <w:multiLevelType w:val="hybridMultilevel"/>
    <w:tmpl w:val="CC42751E"/>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9">
    <w:nsid w:val="1DE17621"/>
    <w:multiLevelType w:val="hybridMultilevel"/>
    <w:tmpl w:val="3DA8B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710CA"/>
    <w:multiLevelType w:val="hybridMultilevel"/>
    <w:tmpl w:val="7680776C"/>
    <w:lvl w:ilvl="0" w:tplc="5B984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677654"/>
    <w:multiLevelType w:val="hybridMultilevel"/>
    <w:tmpl w:val="893AF0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D513AE8"/>
    <w:multiLevelType w:val="hybridMultilevel"/>
    <w:tmpl w:val="44ACE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55787C"/>
    <w:multiLevelType w:val="hybridMultilevel"/>
    <w:tmpl w:val="BF4A2032"/>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5E2194"/>
    <w:multiLevelType w:val="hybridMultilevel"/>
    <w:tmpl w:val="B2D06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61102B"/>
    <w:multiLevelType w:val="hybridMultilevel"/>
    <w:tmpl w:val="8BD293BE"/>
    <w:lvl w:ilvl="0" w:tplc="5B984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D9E147F"/>
    <w:multiLevelType w:val="hybridMultilevel"/>
    <w:tmpl w:val="EAC88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F142033"/>
    <w:multiLevelType w:val="hybridMultilevel"/>
    <w:tmpl w:val="46A47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10A5FF7"/>
    <w:multiLevelType w:val="hybridMultilevel"/>
    <w:tmpl w:val="92C29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84285B"/>
    <w:multiLevelType w:val="hybridMultilevel"/>
    <w:tmpl w:val="C2387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1C25F05"/>
    <w:multiLevelType w:val="hybridMultilevel"/>
    <w:tmpl w:val="15B2C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3031C2F"/>
    <w:multiLevelType w:val="hybridMultilevel"/>
    <w:tmpl w:val="385EE3AC"/>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DC330C"/>
    <w:multiLevelType w:val="hybridMultilevel"/>
    <w:tmpl w:val="784C9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B21EE2"/>
    <w:multiLevelType w:val="hybridMultilevel"/>
    <w:tmpl w:val="E69209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8CD2371"/>
    <w:multiLevelType w:val="multilevel"/>
    <w:tmpl w:val="B4B64C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A515528"/>
    <w:multiLevelType w:val="hybridMultilevel"/>
    <w:tmpl w:val="2E9C9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343AF1"/>
    <w:multiLevelType w:val="hybridMultilevel"/>
    <w:tmpl w:val="D15E7F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F1C2645"/>
    <w:multiLevelType w:val="multilevel"/>
    <w:tmpl w:val="7680776C"/>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10033C2"/>
    <w:multiLevelType w:val="hybridMultilevel"/>
    <w:tmpl w:val="C6CE65EC"/>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AA3FE2"/>
    <w:multiLevelType w:val="hybridMultilevel"/>
    <w:tmpl w:val="0AA26C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5376AA1"/>
    <w:multiLevelType w:val="hybridMultilevel"/>
    <w:tmpl w:val="C8E6B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B5A5B4C"/>
    <w:multiLevelType w:val="hybridMultilevel"/>
    <w:tmpl w:val="597A2B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D704FDC"/>
    <w:multiLevelType w:val="hybridMultilevel"/>
    <w:tmpl w:val="DA0A4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E175ABC"/>
    <w:multiLevelType w:val="multilevel"/>
    <w:tmpl w:val="F2E605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E466718"/>
    <w:multiLevelType w:val="hybridMultilevel"/>
    <w:tmpl w:val="C16AA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9165A1"/>
    <w:multiLevelType w:val="hybridMultilevel"/>
    <w:tmpl w:val="43F0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C74E03"/>
    <w:multiLevelType w:val="hybridMultilevel"/>
    <w:tmpl w:val="223C9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7271AB9"/>
    <w:multiLevelType w:val="hybridMultilevel"/>
    <w:tmpl w:val="9CB8C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8DA3B3C"/>
    <w:multiLevelType w:val="hybridMultilevel"/>
    <w:tmpl w:val="A48629BE"/>
    <w:lvl w:ilvl="0" w:tplc="5B984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8E31428"/>
    <w:multiLevelType w:val="hybridMultilevel"/>
    <w:tmpl w:val="E012B0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A97651A"/>
    <w:multiLevelType w:val="hybridMultilevel"/>
    <w:tmpl w:val="D21E5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ADD6303"/>
    <w:multiLevelType w:val="hybridMultilevel"/>
    <w:tmpl w:val="5E7291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E5A50CC"/>
    <w:multiLevelType w:val="hybridMultilevel"/>
    <w:tmpl w:val="C46A9D54"/>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0F7E58"/>
    <w:multiLevelType w:val="hybridMultilevel"/>
    <w:tmpl w:val="7E980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5163FA"/>
    <w:multiLevelType w:val="hybridMultilevel"/>
    <w:tmpl w:val="91A605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B262DE6"/>
    <w:multiLevelType w:val="multilevel"/>
    <w:tmpl w:val="CFD6BE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7EA379D3"/>
    <w:multiLevelType w:val="multilevel"/>
    <w:tmpl w:val="E94CB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3"/>
  </w:num>
  <w:num w:numId="2">
    <w:abstractNumId w:val="12"/>
  </w:num>
  <w:num w:numId="3">
    <w:abstractNumId w:val="31"/>
  </w:num>
  <w:num w:numId="4">
    <w:abstractNumId w:val="3"/>
  </w:num>
  <w:num w:numId="5">
    <w:abstractNumId w:val="19"/>
  </w:num>
  <w:num w:numId="6">
    <w:abstractNumId w:val="4"/>
  </w:num>
  <w:num w:numId="7">
    <w:abstractNumId w:val="0"/>
  </w:num>
  <w:num w:numId="8">
    <w:abstractNumId w:val="41"/>
  </w:num>
  <w:num w:numId="9">
    <w:abstractNumId w:val="8"/>
  </w:num>
  <w:num w:numId="10">
    <w:abstractNumId w:val="11"/>
  </w:num>
  <w:num w:numId="11">
    <w:abstractNumId w:val="26"/>
  </w:num>
  <w:num w:numId="12">
    <w:abstractNumId w:val="16"/>
  </w:num>
  <w:num w:numId="13">
    <w:abstractNumId w:val="44"/>
  </w:num>
  <w:num w:numId="14">
    <w:abstractNumId w:val="40"/>
  </w:num>
  <w:num w:numId="15">
    <w:abstractNumId w:val="30"/>
  </w:num>
  <w:num w:numId="16">
    <w:abstractNumId w:val="29"/>
  </w:num>
  <w:num w:numId="17">
    <w:abstractNumId w:val="14"/>
  </w:num>
  <w:num w:numId="18">
    <w:abstractNumId w:val="36"/>
  </w:num>
  <w:num w:numId="19">
    <w:abstractNumId w:val="32"/>
  </w:num>
  <w:num w:numId="20">
    <w:abstractNumId w:val="39"/>
  </w:num>
  <w:num w:numId="21">
    <w:abstractNumId w:val="20"/>
  </w:num>
  <w:num w:numId="22">
    <w:abstractNumId w:val="17"/>
  </w:num>
  <w:num w:numId="23">
    <w:abstractNumId w:val="13"/>
  </w:num>
  <w:num w:numId="24">
    <w:abstractNumId w:val="9"/>
  </w:num>
  <w:num w:numId="25">
    <w:abstractNumId w:val="28"/>
  </w:num>
  <w:num w:numId="26">
    <w:abstractNumId w:val="18"/>
  </w:num>
  <w:num w:numId="27">
    <w:abstractNumId w:val="22"/>
  </w:num>
  <w:num w:numId="28">
    <w:abstractNumId w:val="2"/>
  </w:num>
  <w:num w:numId="29">
    <w:abstractNumId w:val="37"/>
  </w:num>
  <w:num w:numId="30">
    <w:abstractNumId w:val="21"/>
  </w:num>
  <w:num w:numId="31">
    <w:abstractNumId w:val="35"/>
  </w:num>
  <w:num w:numId="32">
    <w:abstractNumId w:val="34"/>
  </w:num>
  <w:num w:numId="33">
    <w:abstractNumId w:val="42"/>
  </w:num>
  <w:num w:numId="34">
    <w:abstractNumId w:val="25"/>
  </w:num>
  <w:num w:numId="35">
    <w:abstractNumId w:val="6"/>
  </w:num>
  <w:num w:numId="36">
    <w:abstractNumId w:val="43"/>
  </w:num>
  <w:num w:numId="37">
    <w:abstractNumId w:val="15"/>
  </w:num>
  <w:num w:numId="38">
    <w:abstractNumId w:val="10"/>
  </w:num>
  <w:num w:numId="39">
    <w:abstractNumId w:val="38"/>
  </w:num>
  <w:num w:numId="40">
    <w:abstractNumId w:val="1"/>
  </w:num>
  <w:num w:numId="41">
    <w:abstractNumId w:val="5"/>
  </w:num>
  <w:num w:numId="42">
    <w:abstractNumId w:val="33"/>
  </w:num>
  <w:num w:numId="43">
    <w:abstractNumId w:val="27"/>
  </w:num>
  <w:num w:numId="44">
    <w:abstractNumId w:val="24"/>
  </w:num>
  <w:num w:numId="45">
    <w:abstractNumId w:val="45"/>
  </w:num>
  <w:num w:numId="46">
    <w:abstractNumId w:val="7"/>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590"/>
    <w:rsid w:val="0000160B"/>
    <w:rsid w:val="0002677E"/>
    <w:rsid w:val="00031AD2"/>
    <w:rsid w:val="00041604"/>
    <w:rsid w:val="000459B1"/>
    <w:rsid w:val="00061DF1"/>
    <w:rsid w:val="0007236B"/>
    <w:rsid w:val="000C6191"/>
    <w:rsid w:val="000E5F24"/>
    <w:rsid w:val="000F14C2"/>
    <w:rsid w:val="00166134"/>
    <w:rsid w:val="001D19E5"/>
    <w:rsid w:val="001F73F5"/>
    <w:rsid w:val="00205CF6"/>
    <w:rsid w:val="002074B6"/>
    <w:rsid w:val="00244194"/>
    <w:rsid w:val="002462EA"/>
    <w:rsid w:val="0028006B"/>
    <w:rsid w:val="002922A7"/>
    <w:rsid w:val="00296D10"/>
    <w:rsid w:val="002A2D20"/>
    <w:rsid w:val="002C5B1D"/>
    <w:rsid w:val="00323E80"/>
    <w:rsid w:val="0033523D"/>
    <w:rsid w:val="00342B09"/>
    <w:rsid w:val="00376040"/>
    <w:rsid w:val="0038664A"/>
    <w:rsid w:val="00386B8B"/>
    <w:rsid w:val="003A4C9F"/>
    <w:rsid w:val="003C6394"/>
    <w:rsid w:val="003E0768"/>
    <w:rsid w:val="00420C7E"/>
    <w:rsid w:val="004428DD"/>
    <w:rsid w:val="0045315C"/>
    <w:rsid w:val="00476989"/>
    <w:rsid w:val="004805DE"/>
    <w:rsid w:val="004930DD"/>
    <w:rsid w:val="004A5957"/>
    <w:rsid w:val="004D0418"/>
    <w:rsid w:val="004D0590"/>
    <w:rsid w:val="00503769"/>
    <w:rsid w:val="00521152"/>
    <w:rsid w:val="005542A5"/>
    <w:rsid w:val="00591E08"/>
    <w:rsid w:val="005E3DA4"/>
    <w:rsid w:val="005F2F91"/>
    <w:rsid w:val="00650F65"/>
    <w:rsid w:val="006950E1"/>
    <w:rsid w:val="006A2D2A"/>
    <w:rsid w:val="006C7330"/>
    <w:rsid w:val="006D2ACE"/>
    <w:rsid w:val="006D72F3"/>
    <w:rsid w:val="006E1014"/>
    <w:rsid w:val="006E484D"/>
    <w:rsid w:val="00701D54"/>
    <w:rsid w:val="00703334"/>
    <w:rsid w:val="007067B9"/>
    <w:rsid w:val="00740294"/>
    <w:rsid w:val="0074780D"/>
    <w:rsid w:val="00772EE4"/>
    <w:rsid w:val="007968B4"/>
    <w:rsid w:val="007C2B3C"/>
    <w:rsid w:val="007D0B06"/>
    <w:rsid w:val="007E39A6"/>
    <w:rsid w:val="007E4A0C"/>
    <w:rsid w:val="00846794"/>
    <w:rsid w:val="008D76F4"/>
    <w:rsid w:val="008E6CBC"/>
    <w:rsid w:val="009309C4"/>
    <w:rsid w:val="00977AD4"/>
    <w:rsid w:val="00987CF4"/>
    <w:rsid w:val="009A1919"/>
    <w:rsid w:val="009D4FF4"/>
    <w:rsid w:val="00A177A7"/>
    <w:rsid w:val="00A31AF9"/>
    <w:rsid w:val="00A4626B"/>
    <w:rsid w:val="00A63D83"/>
    <w:rsid w:val="00A83DD5"/>
    <w:rsid w:val="00A85C01"/>
    <w:rsid w:val="00AB7A1A"/>
    <w:rsid w:val="00AC31B4"/>
    <w:rsid w:val="00AD0FFB"/>
    <w:rsid w:val="00AE456C"/>
    <w:rsid w:val="00B10152"/>
    <w:rsid w:val="00B22DEC"/>
    <w:rsid w:val="00B50973"/>
    <w:rsid w:val="00B95963"/>
    <w:rsid w:val="00BA3D2E"/>
    <w:rsid w:val="00C3358F"/>
    <w:rsid w:val="00C972F8"/>
    <w:rsid w:val="00CA74E7"/>
    <w:rsid w:val="00CC31DD"/>
    <w:rsid w:val="00CD6E38"/>
    <w:rsid w:val="00CF1BF9"/>
    <w:rsid w:val="00D051A9"/>
    <w:rsid w:val="00D271A7"/>
    <w:rsid w:val="00D501D3"/>
    <w:rsid w:val="00D57B54"/>
    <w:rsid w:val="00E50F38"/>
    <w:rsid w:val="00E637D9"/>
    <w:rsid w:val="00E63E65"/>
    <w:rsid w:val="00E96165"/>
    <w:rsid w:val="00EB12D4"/>
    <w:rsid w:val="00EE1F74"/>
    <w:rsid w:val="00F14E2D"/>
    <w:rsid w:val="00F17BF3"/>
    <w:rsid w:val="00F36684"/>
    <w:rsid w:val="00FC1546"/>
    <w:rsid w:val="00FD7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36D4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546"/>
    <w:rPr>
      <w:rFonts w:ascii="Baskerville" w:eastAsia="Calibri" w:hAnsi="Baskerville" w:cs="Times New Roman"/>
      <w:sz w:val="24"/>
      <w:lang w:val="en-US"/>
    </w:rPr>
  </w:style>
  <w:style w:type="paragraph" w:styleId="Heading1">
    <w:name w:val="heading 1"/>
    <w:basedOn w:val="Normal"/>
    <w:next w:val="Normal"/>
    <w:link w:val="Heading1Char"/>
    <w:uiPriority w:val="9"/>
    <w:qFormat/>
    <w:rsid w:val="00386B8B"/>
    <w:pPr>
      <w:keepNext/>
      <w:keepLines/>
      <w:spacing w:before="480" w:after="0"/>
      <w:outlineLvl w:val="0"/>
    </w:pPr>
    <w:rPr>
      <w:rFonts w:asciiTheme="majorHAnsi" w:eastAsiaTheme="majorEastAsia" w:hAnsiTheme="majorHAnsi" w:cstheme="majorBidi"/>
      <w:bCs/>
      <w:color w:val="E65B01" w:themeColor="accent1" w:themeShade="BF"/>
      <w:sz w:val="28"/>
      <w:szCs w:val="28"/>
    </w:rPr>
  </w:style>
  <w:style w:type="paragraph" w:styleId="Heading2">
    <w:name w:val="heading 2"/>
    <w:basedOn w:val="Normal"/>
    <w:next w:val="Normal"/>
    <w:link w:val="Heading2Char"/>
    <w:uiPriority w:val="9"/>
    <w:unhideWhenUsed/>
    <w:qFormat/>
    <w:rsid w:val="00386B8B"/>
    <w:pPr>
      <w:keepNext/>
      <w:keepLines/>
      <w:spacing w:before="200" w:after="0"/>
      <w:outlineLvl w:val="1"/>
    </w:pPr>
    <w:rPr>
      <w:rFonts w:asciiTheme="majorHAnsi" w:eastAsiaTheme="majorEastAsia" w:hAnsiTheme="majorHAnsi" w:cstheme="majorBidi"/>
      <w:bCs/>
      <w:color w:val="FE8637" w:themeColor="accent1"/>
      <w:sz w:val="26"/>
      <w:szCs w:val="26"/>
    </w:rPr>
  </w:style>
  <w:style w:type="paragraph" w:styleId="Heading3">
    <w:name w:val="heading 3"/>
    <w:basedOn w:val="Normal"/>
    <w:next w:val="Normal"/>
    <w:link w:val="Heading3Char"/>
    <w:uiPriority w:val="9"/>
    <w:semiHidden/>
    <w:unhideWhenUsed/>
    <w:qFormat/>
    <w:rsid w:val="00386B8B"/>
    <w:pPr>
      <w:keepNext/>
      <w:keepLines/>
      <w:spacing w:before="200" w:after="0"/>
      <w:outlineLvl w:val="2"/>
    </w:pPr>
    <w:rPr>
      <w:rFonts w:asciiTheme="majorHAnsi" w:eastAsiaTheme="majorEastAsia" w:hAnsiTheme="majorHAnsi" w:cstheme="majorBidi"/>
      <w:bCs/>
      <w:color w:val="FE8637" w:themeColor="accent1"/>
    </w:rPr>
  </w:style>
  <w:style w:type="paragraph" w:styleId="Heading4">
    <w:name w:val="heading 4"/>
    <w:basedOn w:val="Normal"/>
    <w:next w:val="Normal"/>
    <w:link w:val="Heading4Char"/>
    <w:uiPriority w:val="9"/>
    <w:semiHidden/>
    <w:unhideWhenUsed/>
    <w:qFormat/>
    <w:rsid w:val="00386B8B"/>
    <w:pPr>
      <w:keepNext/>
      <w:keepLines/>
      <w:spacing w:before="200" w:after="0"/>
      <w:outlineLvl w:val="3"/>
    </w:pPr>
    <w:rPr>
      <w:rFonts w:asciiTheme="majorHAnsi" w:eastAsiaTheme="majorEastAsia" w:hAnsiTheme="majorHAnsi" w:cstheme="majorBidi"/>
      <w:bCs/>
      <w:i/>
      <w:iCs/>
      <w:color w:val="FE863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2ACE"/>
    <w:pPr>
      <w:spacing w:after="300" w:line="240" w:lineRule="auto"/>
      <w:contextualSpacing/>
    </w:pPr>
    <w:rPr>
      <w:rFonts w:asciiTheme="majorHAnsi" w:eastAsiaTheme="majorEastAsia" w:hAnsiTheme="majorHAnsi" w:cstheme="majorBidi"/>
      <w:color w:val="414751" w:themeColor="text2" w:themeShade="BF"/>
      <w:spacing w:val="5"/>
      <w:kern w:val="28"/>
      <w:sz w:val="52"/>
      <w:szCs w:val="52"/>
    </w:rPr>
  </w:style>
  <w:style w:type="character" w:customStyle="1" w:styleId="TitleChar">
    <w:name w:val="Title Char"/>
    <w:basedOn w:val="DefaultParagraphFont"/>
    <w:link w:val="Title"/>
    <w:uiPriority w:val="10"/>
    <w:rsid w:val="006D2ACE"/>
    <w:rPr>
      <w:rFonts w:asciiTheme="majorHAnsi" w:eastAsiaTheme="majorEastAsia" w:hAnsiTheme="majorHAnsi" w:cstheme="majorBidi"/>
      <w:color w:val="414751" w:themeColor="text2" w:themeShade="BF"/>
      <w:spacing w:val="5"/>
      <w:kern w:val="28"/>
      <w:sz w:val="52"/>
      <w:szCs w:val="52"/>
    </w:rPr>
  </w:style>
  <w:style w:type="paragraph" w:styleId="NormalWeb">
    <w:name w:val="Normal (Web)"/>
    <w:basedOn w:val="Normal"/>
    <w:uiPriority w:val="99"/>
    <w:semiHidden/>
    <w:unhideWhenUsed/>
    <w:rsid w:val="00FD77FC"/>
    <w:pPr>
      <w:spacing w:before="100" w:beforeAutospacing="1" w:after="100" w:afterAutospacing="1" w:line="240" w:lineRule="auto"/>
    </w:pPr>
    <w:rPr>
      <w:rFonts w:ascii="Times New Roman" w:eastAsia="Times New Roman" w:hAnsi="Times New Roman"/>
      <w:szCs w:val="24"/>
      <w:lang w:eastAsia="en-GB"/>
    </w:rPr>
  </w:style>
  <w:style w:type="character" w:customStyle="1" w:styleId="Heading1Char">
    <w:name w:val="Heading 1 Char"/>
    <w:basedOn w:val="DefaultParagraphFont"/>
    <w:link w:val="Heading1"/>
    <w:uiPriority w:val="9"/>
    <w:rsid w:val="00386B8B"/>
    <w:rPr>
      <w:rFonts w:asciiTheme="majorHAnsi" w:eastAsiaTheme="majorEastAsia" w:hAnsiTheme="majorHAnsi" w:cstheme="majorBidi"/>
      <w:bCs/>
      <w:color w:val="E65B01" w:themeColor="accent1" w:themeShade="BF"/>
      <w:sz w:val="28"/>
      <w:szCs w:val="28"/>
    </w:rPr>
  </w:style>
  <w:style w:type="character" w:styleId="Hyperlink">
    <w:name w:val="Hyperlink"/>
    <w:basedOn w:val="DefaultParagraphFont"/>
    <w:uiPriority w:val="99"/>
    <w:unhideWhenUsed/>
    <w:rsid w:val="00591E08"/>
    <w:rPr>
      <w:color w:val="D2611C" w:themeColor="hyperlink"/>
      <w:u w:val="single"/>
    </w:rPr>
  </w:style>
  <w:style w:type="paragraph" w:styleId="ListParagraph">
    <w:name w:val="List Paragraph"/>
    <w:basedOn w:val="Normal"/>
    <w:uiPriority w:val="34"/>
    <w:qFormat/>
    <w:rsid w:val="00591E08"/>
    <w:pPr>
      <w:ind w:left="720"/>
      <w:contextualSpacing/>
    </w:pPr>
  </w:style>
  <w:style w:type="paragraph" w:styleId="Header">
    <w:name w:val="header"/>
    <w:basedOn w:val="Normal"/>
    <w:link w:val="HeaderChar"/>
    <w:uiPriority w:val="99"/>
    <w:unhideWhenUsed/>
    <w:rsid w:val="004531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15C"/>
  </w:style>
  <w:style w:type="paragraph" w:styleId="Footer">
    <w:name w:val="footer"/>
    <w:basedOn w:val="Normal"/>
    <w:link w:val="FooterChar"/>
    <w:uiPriority w:val="99"/>
    <w:unhideWhenUsed/>
    <w:rsid w:val="004531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15C"/>
  </w:style>
  <w:style w:type="paragraph" w:styleId="BalloonText">
    <w:name w:val="Balloon Text"/>
    <w:basedOn w:val="Normal"/>
    <w:link w:val="BalloonTextChar"/>
    <w:uiPriority w:val="99"/>
    <w:semiHidden/>
    <w:unhideWhenUsed/>
    <w:rsid w:val="00453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15C"/>
    <w:rPr>
      <w:rFonts w:ascii="Tahoma" w:hAnsi="Tahoma" w:cs="Tahoma"/>
      <w:sz w:val="16"/>
      <w:szCs w:val="16"/>
    </w:rPr>
  </w:style>
  <w:style w:type="table" w:styleId="TableGrid">
    <w:name w:val="Table Grid"/>
    <w:basedOn w:val="TableNormal"/>
    <w:uiPriority w:val="59"/>
    <w:rsid w:val="004531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86B8B"/>
    <w:rPr>
      <w:rFonts w:asciiTheme="majorHAnsi" w:eastAsiaTheme="majorEastAsia" w:hAnsiTheme="majorHAnsi" w:cstheme="majorBidi"/>
      <w:bCs/>
      <w:color w:val="FE8637" w:themeColor="accent1"/>
      <w:sz w:val="26"/>
      <w:szCs w:val="26"/>
    </w:rPr>
  </w:style>
  <w:style w:type="character" w:customStyle="1" w:styleId="Heading3Char">
    <w:name w:val="Heading 3 Char"/>
    <w:basedOn w:val="DefaultParagraphFont"/>
    <w:link w:val="Heading3"/>
    <w:uiPriority w:val="9"/>
    <w:semiHidden/>
    <w:rsid w:val="00386B8B"/>
    <w:rPr>
      <w:rFonts w:asciiTheme="majorHAnsi" w:eastAsiaTheme="majorEastAsia" w:hAnsiTheme="majorHAnsi" w:cstheme="majorBidi"/>
      <w:bCs/>
      <w:color w:val="FE8637" w:themeColor="accent1"/>
    </w:rPr>
  </w:style>
  <w:style w:type="character" w:customStyle="1" w:styleId="Heading4Char">
    <w:name w:val="Heading 4 Char"/>
    <w:basedOn w:val="DefaultParagraphFont"/>
    <w:link w:val="Heading4"/>
    <w:uiPriority w:val="9"/>
    <w:semiHidden/>
    <w:rsid w:val="00386B8B"/>
    <w:rPr>
      <w:rFonts w:asciiTheme="majorHAnsi" w:eastAsiaTheme="majorEastAsia" w:hAnsiTheme="majorHAnsi" w:cstheme="majorBidi"/>
      <w:bCs/>
      <w:i/>
      <w:iCs/>
      <w:color w:val="FE8637" w:themeColor="accent1"/>
    </w:rPr>
  </w:style>
  <w:style w:type="paragraph" w:styleId="Quote">
    <w:name w:val="Quote"/>
    <w:basedOn w:val="Normal"/>
    <w:next w:val="Normal"/>
    <w:link w:val="QuoteChar"/>
    <w:uiPriority w:val="29"/>
    <w:qFormat/>
    <w:rsid w:val="004A5957"/>
    <w:rPr>
      <w:i/>
      <w:iCs/>
      <w:color w:val="000000" w:themeColor="text1"/>
    </w:rPr>
  </w:style>
  <w:style w:type="character" w:customStyle="1" w:styleId="QuoteChar">
    <w:name w:val="Quote Char"/>
    <w:basedOn w:val="DefaultParagraphFont"/>
    <w:link w:val="Quote"/>
    <w:uiPriority w:val="29"/>
    <w:rsid w:val="004A5957"/>
    <w:rPr>
      <w:rFonts w:ascii="Calibri" w:eastAsia="Calibri" w:hAnsi="Calibri" w:cs="Times New Roman"/>
      <w:i/>
      <w:iCs/>
      <w:color w:val="000000" w:themeColor="text1"/>
      <w:lang w:val="en-US"/>
    </w:rPr>
  </w:style>
  <w:style w:type="paragraph" w:styleId="Subtitle">
    <w:name w:val="Subtitle"/>
    <w:basedOn w:val="Normal"/>
    <w:next w:val="Normal"/>
    <w:link w:val="SubtitleChar"/>
    <w:uiPriority w:val="11"/>
    <w:qFormat/>
    <w:rsid w:val="008D76F4"/>
    <w:pPr>
      <w:numPr>
        <w:ilvl w:val="1"/>
      </w:numPr>
    </w:pPr>
    <w:rPr>
      <w:rFonts w:asciiTheme="majorHAnsi" w:eastAsiaTheme="majorEastAsia" w:hAnsiTheme="majorHAnsi" w:cstheme="majorBidi"/>
      <w:i/>
      <w:iCs/>
      <w:color w:val="FE8637" w:themeColor="accent1"/>
      <w:spacing w:val="15"/>
      <w:szCs w:val="24"/>
    </w:rPr>
  </w:style>
  <w:style w:type="character" w:customStyle="1" w:styleId="SubtitleChar">
    <w:name w:val="Subtitle Char"/>
    <w:basedOn w:val="DefaultParagraphFont"/>
    <w:link w:val="Subtitle"/>
    <w:uiPriority w:val="11"/>
    <w:rsid w:val="008D76F4"/>
    <w:rPr>
      <w:rFonts w:asciiTheme="majorHAnsi" w:eastAsiaTheme="majorEastAsia" w:hAnsiTheme="majorHAnsi" w:cstheme="majorBidi"/>
      <w:i/>
      <w:iCs/>
      <w:color w:val="FE8637" w:themeColor="accent1"/>
      <w:spacing w:val="15"/>
      <w:sz w:val="24"/>
      <w:szCs w:val="24"/>
      <w:lang w:val="en-US"/>
    </w:rPr>
  </w:style>
  <w:style w:type="paragraph" w:customStyle="1" w:styleId="FirstSectionPar">
    <w:name w:val="FirstSectionPar"/>
    <w:basedOn w:val="Normal"/>
    <w:qFormat/>
    <w:rsid w:val="000723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pPr>
    <w:rPr>
      <w:rFonts w:eastAsia="Times New Roman" w:cs="Courier"/>
      <w:szCs w:val="24"/>
      <w:lang w:bidi="en-US"/>
    </w:rPr>
  </w:style>
  <w:style w:type="character" w:styleId="CommentReference">
    <w:name w:val="annotation reference"/>
    <w:basedOn w:val="DefaultParagraphFont"/>
    <w:uiPriority w:val="99"/>
    <w:semiHidden/>
    <w:unhideWhenUsed/>
    <w:rsid w:val="0028006B"/>
    <w:rPr>
      <w:sz w:val="16"/>
      <w:szCs w:val="16"/>
    </w:rPr>
  </w:style>
  <w:style w:type="paragraph" w:styleId="CommentText">
    <w:name w:val="annotation text"/>
    <w:basedOn w:val="Normal"/>
    <w:link w:val="CommentTextChar"/>
    <w:uiPriority w:val="99"/>
    <w:semiHidden/>
    <w:unhideWhenUsed/>
    <w:rsid w:val="0028006B"/>
    <w:pPr>
      <w:spacing w:line="240" w:lineRule="auto"/>
    </w:pPr>
    <w:rPr>
      <w:sz w:val="20"/>
      <w:szCs w:val="20"/>
    </w:rPr>
  </w:style>
  <w:style w:type="character" w:customStyle="1" w:styleId="CommentTextChar">
    <w:name w:val="Comment Text Char"/>
    <w:basedOn w:val="DefaultParagraphFont"/>
    <w:link w:val="CommentText"/>
    <w:uiPriority w:val="99"/>
    <w:semiHidden/>
    <w:rsid w:val="0028006B"/>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8006B"/>
    <w:rPr>
      <w:b/>
      <w:bCs/>
    </w:rPr>
  </w:style>
  <w:style w:type="character" w:customStyle="1" w:styleId="CommentSubjectChar">
    <w:name w:val="Comment Subject Char"/>
    <w:basedOn w:val="CommentTextChar"/>
    <w:link w:val="CommentSubject"/>
    <w:uiPriority w:val="99"/>
    <w:semiHidden/>
    <w:rsid w:val="0028006B"/>
    <w:rPr>
      <w:rFonts w:ascii="Calibri" w:eastAsia="Calibri" w:hAnsi="Calibri" w:cs="Times New Roman"/>
      <w:b/>
      <w:bCs/>
      <w:sz w:val="20"/>
      <w:szCs w:val="20"/>
      <w:lang w:val="en-US"/>
    </w:rPr>
  </w:style>
  <w:style w:type="paragraph" w:customStyle="1" w:styleId="Notes">
    <w:name w:val="Notes"/>
    <w:basedOn w:val="Normal"/>
    <w:qFormat/>
    <w:rsid w:val="00A85C01"/>
    <w:pPr>
      <w:spacing w:after="120" w:line="240" w:lineRule="auto"/>
      <w:ind w:left="1440" w:right="1440"/>
    </w:pPr>
    <w:rPr>
      <w:rFonts w:eastAsia="Times New Roman"/>
      <w:szCs w:val="24"/>
      <w:lang w:eastAsia="ja-JP"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546"/>
    <w:rPr>
      <w:rFonts w:ascii="Baskerville" w:eastAsia="Calibri" w:hAnsi="Baskerville" w:cs="Times New Roman"/>
      <w:sz w:val="24"/>
      <w:lang w:val="en-US"/>
    </w:rPr>
  </w:style>
  <w:style w:type="paragraph" w:styleId="Heading1">
    <w:name w:val="heading 1"/>
    <w:basedOn w:val="Normal"/>
    <w:next w:val="Normal"/>
    <w:link w:val="Heading1Char"/>
    <w:uiPriority w:val="9"/>
    <w:qFormat/>
    <w:rsid w:val="00386B8B"/>
    <w:pPr>
      <w:keepNext/>
      <w:keepLines/>
      <w:spacing w:before="480" w:after="0"/>
      <w:outlineLvl w:val="0"/>
    </w:pPr>
    <w:rPr>
      <w:rFonts w:asciiTheme="majorHAnsi" w:eastAsiaTheme="majorEastAsia" w:hAnsiTheme="majorHAnsi" w:cstheme="majorBidi"/>
      <w:bCs/>
      <w:color w:val="E65B01" w:themeColor="accent1" w:themeShade="BF"/>
      <w:sz w:val="28"/>
      <w:szCs w:val="28"/>
    </w:rPr>
  </w:style>
  <w:style w:type="paragraph" w:styleId="Heading2">
    <w:name w:val="heading 2"/>
    <w:basedOn w:val="Normal"/>
    <w:next w:val="Normal"/>
    <w:link w:val="Heading2Char"/>
    <w:uiPriority w:val="9"/>
    <w:unhideWhenUsed/>
    <w:qFormat/>
    <w:rsid w:val="00386B8B"/>
    <w:pPr>
      <w:keepNext/>
      <w:keepLines/>
      <w:spacing w:before="200" w:after="0"/>
      <w:outlineLvl w:val="1"/>
    </w:pPr>
    <w:rPr>
      <w:rFonts w:asciiTheme="majorHAnsi" w:eastAsiaTheme="majorEastAsia" w:hAnsiTheme="majorHAnsi" w:cstheme="majorBidi"/>
      <w:bCs/>
      <w:color w:val="FE8637" w:themeColor="accent1"/>
      <w:sz w:val="26"/>
      <w:szCs w:val="26"/>
    </w:rPr>
  </w:style>
  <w:style w:type="paragraph" w:styleId="Heading3">
    <w:name w:val="heading 3"/>
    <w:basedOn w:val="Normal"/>
    <w:next w:val="Normal"/>
    <w:link w:val="Heading3Char"/>
    <w:uiPriority w:val="9"/>
    <w:semiHidden/>
    <w:unhideWhenUsed/>
    <w:qFormat/>
    <w:rsid w:val="00386B8B"/>
    <w:pPr>
      <w:keepNext/>
      <w:keepLines/>
      <w:spacing w:before="200" w:after="0"/>
      <w:outlineLvl w:val="2"/>
    </w:pPr>
    <w:rPr>
      <w:rFonts w:asciiTheme="majorHAnsi" w:eastAsiaTheme="majorEastAsia" w:hAnsiTheme="majorHAnsi" w:cstheme="majorBidi"/>
      <w:bCs/>
      <w:color w:val="FE8637" w:themeColor="accent1"/>
    </w:rPr>
  </w:style>
  <w:style w:type="paragraph" w:styleId="Heading4">
    <w:name w:val="heading 4"/>
    <w:basedOn w:val="Normal"/>
    <w:next w:val="Normal"/>
    <w:link w:val="Heading4Char"/>
    <w:uiPriority w:val="9"/>
    <w:semiHidden/>
    <w:unhideWhenUsed/>
    <w:qFormat/>
    <w:rsid w:val="00386B8B"/>
    <w:pPr>
      <w:keepNext/>
      <w:keepLines/>
      <w:spacing w:before="200" w:after="0"/>
      <w:outlineLvl w:val="3"/>
    </w:pPr>
    <w:rPr>
      <w:rFonts w:asciiTheme="majorHAnsi" w:eastAsiaTheme="majorEastAsia" w:hAnsiTheme="majorHAnsi" w:cstheme="majorBidi"/>
      <w:bCs/>
      <w:i/>
      <w:iCs/>
      <w:color w:val="FE863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2ACE"/>
    <w:pPr>
      <w:spacing w:after="300" w:line="240" w:lineRule="auto"/>
      <w:contextualSpacing/>
    </w:pPr>
    <w:rPr>
      <w:rFonts w:asciiTheme="majorHAnsi" w:eastAsiaTheme="majorEastAsia" w:hAnsiTheme="majorHAnsi" w:cstheme="majorBidi"/>
      <w:color w:val="414751" w:themeColor="text2" w:themeShade="BF"/>
      <w:spacing w:val="5"/>
      <w:kern w:val="28"/>
      <w:sz w:val="52"/>
      <w:szCs w:val="52"/>
    </w:rPr>
  </w:style>
  <w:style w:type="character" w:customStyle="1" w:styleId="TitleChar">
    <w:name w:val="Title Char"/>
    <w:basedOn w:val="DefaultParagraphFont"/>
    <w:link w:val="Title"/>
    <w:uiPriority w:val="10"/>
    <w:rsid w:val="006D2ACE"/>
    <w:rPr>
      <w:rFonts w:asciiTheme="majorHAnsi" w:eastAsiaTheme="majorEastAsia" w:hAnsiTheme="majorHAnsi" w:cstheme="majorBidi"/>
      <w:color w:val="414751" w:themeColor="text2" w:themeShade="BF"/>
      <w:spacing w:val="5"/>
      <w:kern w:val="28"/>
      <w:sz w:val="52"/>
      <w:szCs w:val="52"/>
    </w:rPr>
  </w:style>
  <w:style w:type="paragraph" w:styleId="NormalWeb">
    <w:name w:val="Normal (Web)"/>
    <w:basedOn w:val="Normal"/>
    <w:uiPriority w:val="99"/>
    <w:semiHidden/>
    <w:unhideWhenUsed/>
    <w:rsid w:val="00FD77FC"/>
    <w:pPr>
      <w:spacing w:before="100" w:beforeAutospacing="1" w:after="100" w:afterAutospacing="1" w:line="240" w:lineRule="auto"/>
    </w:pPr>
    <w:rPr>
      <w:rFonts w:ascii="Times New Roman" w:eastAsia="Times New Roman" w:hAnsi="Times New Roman"/>
      <w:szCs w:val="24"/>
      <w:lang w:eastAsia="en-GB"/>
    </w:rPr>
  </w:style>
  <w:style w:type="character" w:customStyle="1" w:styleId="Heading1Char">
    <w:name w:val="Heading 1 Char"/>
    <w:basedOn w:val="DefaultParagraphFont"/>
    <w:link w:val="Heading1"/>
    <w:uiPriority w:val="9"/>
    <w:rsid w:val="00386B8B"/>
    <w:rPr>
      <w:rFonts w:asciiTheme="majorHAnsi" w:eastAsiaTheme="majorEastAsia" w:hAnsiTheme="majorHAnsi" w:cstheme="majorBidi"/>
      <w:bCs/>
      <w:color w:val="E65B01" w:themeColor="accent1" w:themeShade="BF"/>
      <w:sz w:val="28"/>
      <w:szCs w:val="28"/>
    </w:rPr>
  </w:style>
  <w:style w:type="character" w:styleId="Hyperlink">
    <w:name w:val="Hyperlink"/>
    <w:basedOn w:val="DefaultParagraphFont"/>
    <w:uiPriority w:val="99"/>
    <w:unhideWhenUsed/>
    <w:rsid w:val="00591E08"/>
    <w:rPr>
      <w:color w:val="D2611C" w:themeColor="hyperlink"/>
      <w:u w:val="single"/>
    </w:rPr>
  </w:style>
  <w:style w:type="paragraph" w:styleId="ListParagraph">
    <w:name w:val="List Paragraph"/>
    <w:basedOn w:val="Normal"/>
    <w:uiPriority w:val="34"/>
    <w:qFormat/>
    <w:rsid w:val="00591E08"/>
    <w:pPr>
      <w:ind w:left="720"/>
      <w:contextualSpacing/>
    </w:pPr>
  </w:style>
  <w:style w:type="paragraph" w:styleId="Header">
    <w:name w:val="header"/>
    <w:basedOn w:val="Normal"/>
    <w:link w:val="HeaderChar"/>
    <w:uiPriority w:val="99"/>
    <w:unhideWhenUsed/>
    <w:rsid w:val="004531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15C"/>
  </w:style>
  <w:style w:type="paragraph" w:styleId="Footer">
    <w:name w:val="footer"/>
    <w:basedOn w:val="Normal"/>
    <w:link w:val="FooterChar"/>
    <w:uiPriority w:val="99"/>
    <w:unhideWhenUsed/>
    <w:rsid w:val="004531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15C"/>
  </w:style>
  <w:style w:type="paragraph" w:styleId="BalloonText">
    <w:name w:val="Balloon Text"/>
    <w:basedOn w:val="Normal"/>
    <w:link w:val="BalloonTextChar"/>
    <w:uiPriority w:val="99"/>
    <w:semiHidden/>
    <w:unhideWhenUsed/>
    <w:rsid w:val="00453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15C"/>
    <w:rPr>
      <w:rFonts w:ascii="Tahoma" w:hAnsi="Tahoma" w:cs="Tahoma"/>
      <w:sz w:val="16"/>
      <w:szCs w:val="16"/>
    </w:rPr>
  </w:style>
  <w:style w:type="table" w:styleId="TableGrid">
    <w:name w:val="Table Grid"/>
    <w:basedOn w:val="TableNormal"/>
    <w:uiPriority w:val="59"/>
    <w:rsid w:val="004531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86B8B"/>
    <w:rPr>
      <w:rFonts w:asciiTheme="majorHAnsi" w:eastAsiaTheme="majorEastAsia" w:hAnsiTheme="majorHAnsi" w:cstheme="majorBidi"/>
      <w:bCs/>
      <w:color w:val="FE8637" w:themeColor="accent1"/>
      <w:sz w:val="26"/>
      <w:szCs w:val="26"/>
    </w:rPr>
  </w:style>
  <w:style w:type="character" w:customStyle="1" w:styleId="Heading3Char">
    <w:name w:val="Heading 3 Char"/>
    <w:basedOn w:val="DefaultParagraphFont"/>
    <w:link w:val="Heading3"/>
    <w:uiPriority w:val="9"/>
    <w:semiHidden/>
    <w:rsid w:val="00386B8B"/>
    <w:rPr>
      <w:rFonts w:asciiTheme="majorHAnsi" w:eastAsiaTheme="majorEastAsia" w:hAnsiTheme="majorHAnsi" w:cstheme="majorBidi"/>
      <w:bCs/>
      <w:color w:val="FE8637" w:themeColor="accent1"/>
    </w:rPr>
  </w:style>
  <w:style w:type="character" w:customStyle="1" w:styleId="Heading4Char">
    <w:name w:val="Heading 4 Char"/>
    <w:basedOn w:val="DefaultParagraphFont"/>
    <w:link w:val="Heading4"/>
    <w:uiPriority w:val="9"/>
    <w:semiHidden/>
    <w:rsid w:val="00386B8B"/>
    <w:rPr>
      <w:rFonts w:asciiTheme="majorHAnsi" w:eastAsiaTheme="majorEastAsia" w:hAnsiTheme="majorHAnsi" w:cstheme="majorBidi"/>
      <w:bCs/>
      <w:i/>
      <w:iCs/>
      <w:color w:val="FE8637" w:themeColor="accent1"/>
    </w:rPr>
  </w:style>
  <w:style w:type="paragraph" w:styleId="Quote">
    <w:name w:val="Quote"/>
    <w:basedOn w:val="Normal"/>
    <w:next w:val="Normal"/>
    <w:link w:val="QuoteChar"/>
    <w:uiPriority w:val="29"/>
    <w:qFormat/>
    <w:rsid w:val="004A5957"/>
    <w:rPr>
      <w:i/>
      <w:iCs/>
      <w:color w:val="000000" w:themeColor="text1"/>
    </w:rPr>
  </w:style>
  <w:style w:type="character" w:customStyle="1" w:styleId="QuoteChar">
    <w:name w:val="Quote Char"/>
    <w:basedOn w:val="DefaultParagraphFont"/>
    <w:link w:val="Quote"/>
    <w:uiPriority w:val="29"/>
    <w:rsid w:val="004A5957"/>
    <w:rPr>
      <w:rFonts w:ascii="Calibri" w:eastAsia="Calibri" w:hAnsi="Calibri" w:cs="Times New Roman"/>
      <w:i/>
      <w:iCs/>
      <w:color w:val="000000" w:themeColor="text1"/>
      <w:lang w:val="en-US"/>
    </w:rPr>
  </w:style>
  <w:style w:type="paragraph" w:styleId="Subtitle">
    <w:name w:val="Subtitle"/>
    <w:basedOn w:val="Normal"/>
    <w:next w:val="Normal"/>
    <w:link w:val="SubtitleChar"/>
    <w:uiPriority w:val="11"/>
    <w:qFormat/>
    <w:rsid w:val="008D76F4"/>
    <w:pPr>
      <w:numPr>
        <w:ilvl w:val="1"/>
      </w:numPr>
    </w:pPr>
    <w:rPr>
      <w:rFonts w:asciiTheme="majorHAnsi" w:eastAsiaTheme="majorEastAsia" w:hAnsiTheme="majorHAnsi" w:cstheme="majorBidi"/>
      <w:i/>
      <w:iCs/>
      <w:color w:val="FE8637" w:themeColor="accent1"/>
      <w:spacing w:val="15"/>
      <w:szCs w:val="24"/>
    </w:rPr>
  </w:style>
  <w:style w:type="character" w:customStyle="1" w:styleId="SubtitleChar">
    <w:name w:val="Subtitle Char"/>
    <w:basedOn w:val="DefaultParagraphFont"/>
    <w:link w:val="Subtitle"/>
    <w:uiPriority w:val="11"/>
    <w:rsid w:val="008D76F4"/>
    <w:rPr>
      <w:rFonts w:asciiTheme="majorHAnsi" w:eastAsiaTheme="majorEastAsia" w:hAnsiTheme="majorHAnsi" w:cstheme="majorBidi"/>
      <w:i/>
      <w:iCs/>
      <w:color w:val="FE8637" w:themeColor="accent1"/>
      <w:spacing w:val="15"/>
      <w:sz w:val="24"/>
      <w:szCs w:val="24"/>
      <w:lang w:val="en-US"/>
    </w:rPr>
  </w:style>
  <w:style w:type="paragraph" w:customStyle="1" w:styleId="FirstSectionPar">
    <w:name w:val="FirstSectionPar"/>
    <w:basedOn w:val="Normal"/>
    <w:qFormat/>
    <w:rsid w:val="000723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pPr>
    <w:rPr>
      <w:rFonts w:eastAsia="Times New Roman" w:cs="Courier"/>
      <w:szCs w:val="24"/>
      <w:lang w:bidi="en-US"/>
    </w:rPr>
  </w:style>
  <w:style w:type="character" w:styleId="CommentReference">
    <w:name w:val="annotation reference"/>
    <w:basedOn w:val="DefaultParagraphFont"/>
    <w:uiPriority w:val="99"/>
    <w:semiHidden/>
    <w:unhideWhenUsed/>
    <w:rsid w:val="0028006B"/>
    <w:rPr>
      <w:sz w:val="16"/>
      <w:szCs w:val="16"/>
    </w:rPr>
  </w:style>
  <w:style w:type="paragraph" w:styleId="CommentText">
    <w:name w:val="annotation text"/>
    <w:basedOn w:val="Normal"/>
    <w:link w:val="CommentTextChar"/>
    <w:uiPriority w:val="99"/>
    <w:semiHidden/>
    <w:unhideWhenUsed/>
    <w:rsid w:val="0028006B"/>
    <w:pPr>
      <w:spacing w:line="240" w:lineRule="auto"/>
    </w:pPr>
    <w:rPr>
      <w:sz w:val="20"/>
      <w:szCs w:val="20"/>
    </w:rPr>
  </w:style>
  <w:style w:type="character" w:customStyle="1" w:styleId="CommentTextChar">
    <w:name w:val="Comment Text Char"/>
    <w:basedOn w:val="DefaultParagraphFont"/>
    <w:link w:val="CommentText"/>
    <w:uiPriority w:val="99"/>
    <w:semiHidden/>
    <w:rsid w:val="0028006B"/>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8006B"/>
    <w:rPr>
      <w:b/>
      <w:bCs/>
    </w:rPr>
  </w:style>
  <w:style w:type="character" w:customStyle="1" w:styleId="CommentSubjectChar">
    <w:name w:val="Comment Subject Char"/>
    <w:basedOn w:val="CommentTextChar"/>
    <w:link w:val="CommentSubject"/>
    <w:uiPriority w:val="99"/>
    <w:semiHidden/>
    <w:rsid w:val="0028006B"/>
    <w:rPr>
      <w:rFonts w:ascii="Calibri" w:eastAsia="Calibri" w:hAnsi="Calibri" w:cs="Times New Roman"/>
      <w:b/>
      <w:bCs/>
      <w:sz w:val="20"/>
      <w:szCs w:val="20"/>
      <w:lang w:val="en-US"/>
    </w:rPr>
  </w:style>
  <w:style w:type="paragraph" w:customStyle="1" w:styleId="Notes">
    <w:name w:val="Notes"/>
    <w:basedOn w:val="Normal"/>
    <w:qFormat/>
    <w:rsid w:val="00A85C01"/>
    <w:pPr>
      <w:spacing w:after="120" w:line="240" w:lineRule="auto"/>
      <w:ind w:left="1440" w:right="1440"/>
    </w:pPr>
    <w:rPr>
      <w:rFonts w:eastAsia="Times New Roman"/>
      <w:szCs w:val="24"/>
      <w:lang w:eastAsia="ja-JP"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976347">
      <w:bodyDiv w:val="1"/>
      <w:marLeft w:val="0"/>
      <w:marRight w:val="0"/>
      <w:marTop w:val="0"/>
      <w:marBottom w:val="0"/>
      <w:divBdr>
        <w:top w:val="none" w:sz="0" w:space="0" w:color="auto"/>
        <w:left w:val="none" w:sz="0" w:space="0" w:color="auto"/>
        <w:bottom w:val="none" w:sz="0" w:space="0" w:color="auto"/>
        <w:right w:val="none" w:sz="0" w:space="0" w:color="auto"/>
      </w:divBdr>
    </w:div>
    <w:div w:id="1387416216">
      <w:bodyDiv w:val="1"/>
      <w:marLeft w:val="0"/>
      <w:marRight w:val="0"/>
      <w:marTop w:val="0"/>
      <w:marBottom w:val="0"/>
      <w:divBdr>
        <w:top w:val="none" w:sz="0" w:space="0" w:color="auto"/>
        <w:left w:val="none" w:sz="0" w:space="0" w:color="auto"/>
        <w:bottom w:val="none" w:sz="0" w:space="0" w:color="auto"/>
        <w:right w:val="none" w:sz="0" w:space="0" w:color="auto"/>
      </w:divBdr>
      <w:divsChild>
        <w:div w:id="1791626148">
          <w:marLeft w:val="0"/>
          <w:marRight w:val="0"/>
          <w:marTop w:val="0"/>
          <w:marBottom w:val="0"/>
          <w:divBdr>
            <w:top w:val="none" w:sz="0" w:space="0" w:color="auto"/>
            <w:left w:val="none" w:sz="0" w:space="0" w:color="auto"/>
            <w:bottom w:val="none" w:sz="0" w:space="0" w:color="auto"/>
            <w:right w:val="none" w:sz="0" w:space="0" w:color="auto"/>
          </w:divBdr>
        </w:div>
        <w:div w:id="541215918">
          <w:marLeft w:val="0"/>
          <w:marRight w:val="0"/>
          <w:marTop w:val="0"/>
          <w:marBottom w:val="0"/>
          <w:divBdr>
            <w:top w:val="none" w:sz="0" w:space="0" w:color="auto"/>
            <w:left w:val="none" w:sz="0" w:space="0" w:color="auto"/>
            <w:bottom w:val="none" w:sz="0" w:space="0" w:color="auto"/>
            <w:right w:val="none" w:sz="0" w:space="0" w:color="auto"/>
          </w:divBdr>
        </w:div>
        <w:div w:id="1014769722">
          <w:marLeft w:val="0"/>
          <w:marRight w:val="0"/>
          <w:marTop w:val="0"/>
          <w:marBottom w:val="0"/>
          <w:divBdr>
            <w:top w:val="none" w:sz="0" w:space="0" w:color="auto"/>
            <w:left w:val="none" w:sz="0" w:space="0" w:color="auto"/>
            <w:bottom w:val="none" w:sz="0" w:space="0" w:color="auto"/>
            <w:right w:val="none" w:sz="0" w:space="0" w:color="auto"/>
          </w:divBdr>
        </w:div>
      </w:divsChild>
    </w:div>
    <w:div w:id="170394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B\Desktop\Packt%20Video%20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Custom 8">
      <a:majorFont>
        <a:latin typeface="Franklin Gothic Medium Cond"/>
        <a:ea typeface=""/>
        <a:cs typeface=""/>
      </a:majorFont>
      <a:minorFont>
        <a:latin typeface="Garamond"/>
        <a:ea typeface=""/>
        <a:cs typeface=""/>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\Users\DavidB\Desktop\Packt Video 2.dotx</Template>
  <TotalTime>0</TotalTime>
  <Pages>6</Pages>
  <Words>1102</Words>
  <Characters>6282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DavidB</dc:creator>
  <cp:lastModifiedBy>Gene Callahan</cp:lastModifiedBy>
  <cp:revision>2</cp:revision>
  <cp:lastPrinted>2015-07-30T15:48:00Z</cp:lastPrinted>
  <dcterms:created xsi:type="dcterms:W3CDTF">2015-08-17T05:45:00Z</dcterms:created>
  <dcterms:modified xsi:type="dcterms:W3CDTF">2015-08-17T05:45:00Z</dcterms:modified>
</cp:coreProperties>
</file>