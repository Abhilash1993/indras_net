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72BEF" w14:textId="77777777" w:rsidR="00E02C2A" w:rsidRDefault="00E02C2A" w:rsidP="00F14E73">
      <w:pPr>
        <w:pStyle w:val="Heading1"/>
        <w:numPr>
          <w:ilvl w:val="0"/>
          <w:numId w:val="0"/>
        </w:numPr>
      </w:pPr>
    </w:p>
    <w:p w14:paraId="03FD2F25" w14:textId="77777777" w:rsidR="00E02C2A" w:rsidRDefault="00E02C2A" w:rsidP="00F14E73">
      <w:pPr>
        <w:pStyle w:val="Heading1"/>
        <w:numPr>
          <w:ilvl w:val="0"/>
          <w:numId w:val="0"/>
        </w:numPr>
      </w:pPr>
    </w:p>
    <w:p w14:paraId="23063E37" w14:textId="4CC9E66F" w:rsidR="00E02C2A" w:rsidRDefault="00E02C2A" w:rsidP="00E02C2A">
      <w:pPr>
        <w:pStyle w:val="MyTitle"/>
      </w:pPr>
      <w:r>
        <w:t>Treating Agent-Interactions in ABMs As Algebraic Structures</w:t>
      </w:r>
    </w:p>
    <w:p w14:paraId="2F157A95" w14:textId="4206B04F" w:rsidR="00E02C2A" w:rsidRDefault="00E02C2A" w:rsidP="00E02C2A">
      <w:pPr>
        <w:pStyle w:val="TitlePgInfo"/>
      </w:pPr>
      <w:r>
        <w:t>Gene Callahan</w:t>
      </w:r>
    </w:p>
    <w:p w14:paraId="3FD3A559" w14:textId="4A4EDB3D" w:rsidR="00E02C2A" w:rsidRDefault="00E02C2A" w:rsidP="00E02C2A">
      <w:pPr>
        <w:pStyle w:val="TitlePgInfo"/>
      </w:pPr>
      <w:r>
        <w:t>ecallahan2@sjcny.edu</w:t>
      </w:r>
    </w:p>
    <w:p w14:paraId="05E1C9C8" w14:textId="02EC5709" w:rsidR="00E02C2A" w:rsidRDefault="00E02C2A" w:rsidP="00E02C2A">
      <w:pPr>
        <w:pStyle w:val="TitlePgInfo"/>
      </w:pPr>
      <w:r>
        <w:t>St. Joseph’s College, NY</w:t>
      </w:r>
    </w:p>
    <w:p w14:paraId="55665865" w14:textId="1E79C50B" w:rsidR="00E02C2A" w:rsidRDefault="00E02C2A" w:rsidP="00E02C2A">
      <w:pPr>
        <w:pStyle w:val="TitlePgInfo"/>
      </w:pPr>
      <w:r>
        <w:t>David Seppala-Holtzman</w:t>
      </w:r>
    </w:p>
    <w:p w14:paraId="3D5FBA33" w14:textId="792F10D3" w:rsidR="00B72AAC" w:rsidRDefault="00B72AAC" w:rsidP="00E02C2A">
      <w:pPr>
        <w:pStyle w:val="TitlePgInfo"/>
      </w:pPr>
      <w:r>
        <w:t>dholtzman@sjcny.edu</w:t>
      </w:r>
    </w:p>
    <w:p w14:paraId="632BB2DD" w14:textId="56A494C6" w:rsidR="00E02C2A" w:rsidRDefault="00E02C2A" w:rsidP="00E02C2A">
      <w:pPr>
        <w:pStyle w:val="TitlePgInfo"/>
      </w:pPr>
      <w:r>
        <w:t>St. Joseph’s College, NY</w:t>
      </w:r>
    </w:p>
    <w:p w14:paraId="090BF978" w14:textId="1FB570CF" w:rsidR="00E02C2A" w:rsidRDefault="00E02C2A">
      <w:pPr>
        <w:rPr>
          <w:rFonts w:asciiTheme="majorHAnsi" w:hAnsiTheme="majorHAnsi"/>
          <w:caps/>
          <w:color w:val="2E2E2E" w:themeColor="accent2"/>
          <w:spacing w:val="14"/>
          <w:sz w:val="26"/>
          <w:szCs w:val="26"/>
        </w:rPr>
      </w:pPr>
      <w:r>
        <w:br w:type="page"/>
      </w:r>
    </w:p>
    <w:p w14:paraId="0EB58035" w14:textId="77777777" w:rsidR="00E02C2A" w:rsidRDefault="00E02C2A" w:rsidP="00F14E73">
      <w:pPr>
        <w:pStyle w:val="Heading1"/>
        <w:numPr>
          <w:ilvl w:val="0"/>
          <w:numId w:val="0"/>
        </w:numPr>
      </w:pPr>
    </w:p>
    <w:p w14:paraId="59C42E1A" w14:textId="14144EB0" w:rsidR="00F14E73" w:rsidRDefault="00F14E73" w:rsidP="003774EF">
      <w:pPr>
        <w:pStyle w:val="Heading1"/>
      </w:pPr>
      <w:r>
        <w:t>Introduction</w:t>
      </w:r>
    </w:p>
    <w:p w14:paraId="562993B4" w14:textId="6CA30758" w:rsidR="00F14E73" w:rsidRDefault="000E6002" w:rsidP="000E6002">
      <w:r>
        <w:t>This paper describes an ongoing effort to treat agent interactions as an abstract algebraic structure. For the time being, the structure we have chosen to use is the module, which is described in detail in the next section of this paper. It is quite possible that, as time goes on,</w:t>
      </w:r>
      <w:r w:rsidR="00CC2E68">
        <w:t xml:space="preserve"> we shall want to make our axioms more restrictive, and assume we </w:t>
      </w:r>
      <w:r w:rsidR="005A190E">
        <w:t>are operating on a field</w:t>
      </w:r>
      <w:r w:rsidR="00CC2E68">
        <w:t>, but we will only do this if it proves fruitful.</w:t>
      </w:r>
      <w:r w:rsidR="00CB162B">
        <w:t xml:space="preserve"> (</w:t>
      </w:r>
      <w:r w:rsidR="005A190E">
        <w:t>A module is a generalization of a vector space, in that it operates over a ring, rather than more restrictively, over a field.)</w:t>
      </w:r>
    </w:p>
    <w:p w14:paraId="02BBC39D" w14:textId="3F65C847" w:rsidR="005A190E" w:rsidRDefault="005A190E" w:rsidP="000E6002">
      <w:r>
        <w:t>The prim</w:t>
      </w:r>
      <w:r w:rsidR="00507883">
        <w:t>ary motivation</w:t>
      </w:r>
      <w:r w:rsidR="002C7B0E">
        <w:t>s</w:t>
      </w:r>
      <w:r w:rsidR="00507883">
        <w:t xml:space="preserve"> for this</w:t>
      </w:r>
      <w:r>
        <w:t xml:space="preserve"> </w:t>
      </w:r>
      <w:r w:rsidR="002C7B0E">
        <w:t>attempt it are to increase code reuse, and ultimately to enable the creation of agent-based models through the fill</w:t>
      </w:r>
      <w:r w:rsidR="001C657A">
        <w:t>ing in of forms, choosing among</w:t>
      </w:r>
      <w:r w:rsidR="002C7B0E">
        <w:t xml:space="preserve"> various module operations and chaining them together to produce customized agent behavior.  So far, th</w:t>
      </w:r>
      <w:r w:rsidR="00565EA3">
        <w:t>e results have been promising, a</w:t>
      </w:r>
      <w:bookmarkStart w:id="0" w:name="_GoBack"/>
      <w:bookmarkEnd w:id="0"/>
      <w:r w:rsidR="002C7B0E">
        <w:t>lthough there is much work to be done.</w:t>
      </w:r>
    </w:p>
    <w:p w14:paraId="02986552" w14:textId="263E6CDC" w:rsidR="0080767F" w:rsidRDefault="000C26BF" w:rsidP="003774EF">
      <w:pPr>
        <w:pStyle w:val="Heading1"/>
      </w:pPr>
      <w:r>
        <w:t xml:space="preserve">The nature of the </w:t>
      </w:r>
      <w:r w:rsidR="00461057">
        <w:t>Structure</w:t>
      </w:r>
    </w:p>
    <w:p w14:paraId="37F030FF" w14:textId="43E30B70" w:rsidR="00614811" w:rsidRDefault="00461057" w:rsidP="00716963">
      <w:r>
        <w:t xml:space="preserve">As noted above, we have initially decided to make our algebraic structure a module. </w:t>
      </w:r>
      <w:r w:rsidR="000C26BF">
        <w:t>To be a module</w:t>
      </w:r>
      <w:r w:rsidR="00716963">
        <w:t xml:space="preserve"> an algebraic structure must </w:t>
      </w:r>
      <w:r w:rsidR="00614811">
        <w:t>contain a primary set that is an additive group</w:t>
      </w:r>
      <w:r w:rsidR="001564C7">
        <w:t>, G</w:t>
      </w:r>
      <w:r w:rsidR="00614811">
        <w:t>, satisfying</w:t>
      </w:r>
      <w:r w:rsidR="00716963">
        <w:t xml:space="preserve"> four </w:t>
      </w:r>
      <w:r w:rsidR="00952FCC">
        <w:t>group axioms</w:t>
      </w:r>
      <w:r w:rsidR="00716963">
        <w:t xml:space="preserve">: </w:t>
      </w:r>
      <w:r w:rsidR="00716963" w:rsidRPr="00716963">
        <w:t>closure, associativity, identity and invertibility.</w:t>
      </w:r>
      <w:r w:rsidR="00716963">
        <w:t xml:space="preserve"> There is an operator </w:t>
      </w:r>
      <w:r w:rsidR="00206653">
        <w:sym w:font="Symbol" w:char="F0C5"/>
      </w:r>
      <w:r w:rsidR="00206653">
        <w:t xml:space="preserve"> </w:t>
      </w:r>
      <w:r w:rsidR="00716963">
        <w:t>which takes two elements of the g</w:t>
      </w:r>
      <w:r w:rsidR="00206653">
        <w:t>roup and yields a third element and its op</w:t>
      </w:r>
      <w:r w:rsidR="00614811">
        <w:t>eration satisfies these axioms.</w:t>
      </w:r>
    </w:p>
    <w:p w14:paraId="2B73AFB1" w14:textId="64869A80" w:rsidR="00716963" w:rsidRDefault="00614811" w:rsidP="001564C7">
      <w:r>
        <w:t>In ad</w:t>
      </w:r>
      <w:r w:rsidR="006C10B0">
        <w:t>dition, a module</w:t>
      </w:r>
      <w:r w:rsidR="001564C7">
        <w:t xml:space="preserve"> contains a secondary set, R, a ring of coefficients, with a second operation, </w:t>
      </w:r>
      <w:r w:rsidR="00206653">
        <w:sym w:font="Symbol" w:char="F0C4"/>
      </w:r>
      <w:r w:rsidR="001564C7">
        <w:t>,</w:t>
      </w:r>
      <w:r w:rsidR="00206653">
        <w:t xml:space="preserve"> which</w:t>
      </w:r>
      <w:r>
        <w:t xml:space="preserve"> takes a</w:t>
      </w:r>
      <w:r w:rsidR="001564C7">
        <w:t>n element of R</w:t>
      </w:r>
      <w:r>
        <w:t xml:space="preserve"> and an element of </w:t>
      </w:r>
      <w:r w:rsidR="001564C7">
        <w:t>G</w:t>
      </w:r>
      <w:r>
        <w:t xml:space="preserve"> and p</w:t>
      </w:r>
      <w:r w:rsidR="001564C7">
        <w:t>roduces and element of G</w:t>
      </w:r>
      <w:r>
        <w:t>.</w:t>
      </w:r>
    </w:p>
    <w:p w14:paraId="1027D5EC" w14:textId="2BD68B6A" w:rsidR="0080767F" w:rsidRDefault="00716963">
      <w:pPr>
        <w:pStyle w:val="Heading2"/>
      </w:pPr>
      <w:r>
        <w:t>An Analysis of a Generic</w:t>
      </w:r>
      <w:r w:rsidR="00381991">
        <w:t xml:space="preserve"> ABM </w:t>
      </w:r>
      <w:r w:rsidR="001564C7">
        <w:t>I</w:t>
      </w:r>
      <w:r w:rsidR="00A95AF5">
        <w:t xml:space="preserve">nteraction </w:t>
      </w:r>
      <w:r w:rsidR="006C10B0">
        <w:t>as a Module</w:t>
      </w:r>
    </w:p>
    <w:p w14:paraId="63468730" w14:textId="3E5B828B" w:rsidR="0080767F" w:rsidRDefault="00716963" w:rsidP="00716963">
      <w:pPr>
        <w:pStyle w:val="Heading3"/>
      </w:pPr>
      <w:r>
        <w:t>Elements: Following Whitehead</w:t>
      </w:r>
      <w:r w:rsidR="00DA545B">
        <w:t xml:space="preserve"> (2014)</w:t>
      </w:r>
      <w:r>
        <w:t xml:space="preserve">, we call the elements of our group </w:t>
      </w:r>
      <w:r w:rsidRPr="00716963">
        <w:rPr>
          <w:i/>
        </w:rPr>
        <w:t>prehensions</w:t>
      </w:r>
      <w:r>
        <w:t xml:space="preserve">. A prehension can be roughly understood as a state of affairs </w:t>
      </w:r>
      <w:r w:rsidR="00381991">
        <w:t xml:space="preserve">in the world </w:t>
      </w:r>
      <w:r w:rsidRPr="00381991">
        <w:rPr>
          <w:i/>
        </w:rPr>
        <w:t>as seen from a particular point of view</w:t>
      </w:r>
      <w:r>
        <w:t>.</w:t>
      </w:r>
      <w:r w:rsidR="00381991">
        <w:t xml:space="preserve"> (In this case the world is the world of our model [see Morgan</w:t>
      </w:r>
      <w:r w:rsidR="00DA545B">
        <w:t xml:space="preserve"> 2012</w:t>
      </w:r>
      <w:r w:rsidR="00381991">
        <w:t>], but Whitehead views this as a useful metaphysics for the actual world.)</w:t>
      </w:r>
    </w:p>
    <w:p w14:paraId="692DACCA" w14:textId="7A9224D3" w:rsidR="00952FCC" w:rsidRDefault="00952FCC" w:rsidP="00716963">
      <w:pPr>
        <w:pStyle w:val="Heading3"/>
      </w:pPr>
      <w:r>
        <w:t>The operation</w:t>
      </w:r>
      <w:r w:rsidR="005F55A3">
        <w:t xml:space="preserve"> </w:t>
      </w:r>
      <w:r w:rsidR="00206653">
        <w:sym w:font="Symbol" w:char="F0C5"/>
      </w:r>
      <w:r>
        <w:t>, which we will c</w:t>
      </w:r>
      <w:r w:rsidR="00251116">
        <w:t>all “prehend</w:t>
      </w:r>
      <w:r>
        <w:t>”, accepts two prehensions as arguments and produces a third prehension.</w:t>
      </w:r>
    </w:p>
    <w:p w14:paraId="6548282D" w14:textId="00EB3555" w:rsidR="00952FCC" w:rsidRDefault="00952FCC" w:rsidP="001564C7">
      <w:pPr>
        <w:pStyle w:val="Heading4"/>
      </w:pPr>
      <w:r>
        <w:t>Axioms:</w:t>
      </w:r>
    </w:p>
    <w:p w14:paraId="238C4452" w14:textId="50E3FCA6" w:rsidR="00952FCC" w:rsidRDefault="00952FCC" w:rsidP="001564C7">
      <w:pPr>
        <w:pStyle w:val="Heading5"/>
      </w:pPr>
      <w:r w:rsidRPr="00952FCC">
        <w:rPr>
          <w:b/>
        </w:rPr>
        <w:lastRenderedPageBreak/>
        <w:t>Closure:</w:t>
      </w:r>
      <w:r w:rsidR="00614811">
        <w:t xml:space="preserve"> Every prehend</w:t>
      </w:r>
      <w:r w:rsidR="006C10B0">
        <w:t>ing</w:t>
      </w:r>
      <w:r>
        <w:t xml:space="preserve"> involving two </w:t>
      </w:r>
      <w:r w:rsidR="00247D1B">
        <w:t>prehensions will produce a</w:t>
      </w:r>
      <w:r>
        <w:t xml:space="preserve"> prehension.</w:t>
      </w:r>
    </w:p>
    <w:p w14:paraId="4DEFFA54" w14:textId="52E88354" w:rsidR="00952FCC" w:rsidRDefault="00952FCC" w:rsidP="001564C7">
      <w:pPr>
        <w:pStyle w:val="Heading5"/>
      </w:pPr>
      <w:r>
        <w:rPr>
          <w:b/>
        </w:rPr>
        <w:t>Associativity:</w:t>
      </w:r>
      <w:r w:rsidR="005F55A3" w:rsidRPr="005F55A3">
        <w:t xml:space="preserve"> (a </w:t>
      </w:r>
      <w:r w:rsidR="00206653">
        <w:sym w:font="Symbol" w:char="F0C5"/>
      </w:r>
      <w:r w:rsidR="005F55A3" w:rsidRPr="005F55A3">
        <w:t xml:space="preserve"> b) </w:t>
      </w:r>
      <w:r w:rsidR="00206653">
        <w:sym w:font="Symbol" w:char="F0C5"/>
      </w:r>
      <w:r w:rsidR="005F55A3" w:rsidRPr="005F55A3">
        <w:t xml:space="preserve"> c = a </w:t>
      </w:r>
      <w:r w:rsidR="00206653">
        <w:sym w:font="Symbol" w:char="F0C5"/>
      </w:r>
      <w:r w:rsidR="005F55A3" w:rsidRPr="005F55A3">
        <w:t xml:space="preserve"> (b </w:t>
      </w:r>
      <w:r w:rsidR="00206653">
        <w:sym w:font="Symbol" w:char="F0C5"/>
      </w:r>
      <w:r w:rsidR="005F55A3" w:rsidRPr="005F55A3">
        <w:t xml:space="preserve"> c)</w:t>
      </w:r>
      <w:r w:rsidR="00381991">
        <w:br/>
      </w:r>
      <w:r w:rsidR="005F55A3">
        <w:t>In a typical agent model, this will mean that we must ensure that, say, a neighborhood can interact with a neighborhood (</w:t>
      </w:r>
      <w:r w:rsidR="005F55A3" w:rsidRPr="00381991">
        <w:t xml:space="preserve">b </w:t>
      </w:r>
      <w:r w:rsidR="00206653">
        <w:sym w:font="Symbol" w:char="F0C5"/>
      </w:r>
      <w:r w:rsidR="005F55A3" w:rsidRPr="00381991">
        <w:t xml:space="preserve"> c</w:t>
      </w:r>
      <w:r w:rsidR="005F55A3">
        <w:t>), and then with an agent (</w:t>
      </w:r>
      <w:r w:rsidR="005F55A3" w:rsidRPr="00381991">
        <w:t xml:space="preserve">a </w:t>
      </w:r>
      <w:r w:rsidR="00206653">
        <w:sym w:font="Symbol" w:char="F0C5"/>
      </w:r>
      <w:r w:rsidR="005F55A3" w:rsidRPr="00381991">
        <w:t xml:space="preserve"> (b </w:t>
      </w:r>
      <w:r w:rsidR="00206653">
        <w:sym w:font="Symbol" w:char="F0C5"/>
      </w:r>
      <w:r w:rsidR="005F55A3" w:rsidRPr="00381991">
        <w:t xml:space="preserve"> c)</w:t>
      </w:r>
      <w:r w:rsidR="005F55A3">
        <w:t>). Furthermore, this must produce an identical prehension to that produced by an agent interacting with one neighborhood and then another one (</w:t>
      </w:r>
      <w:r w:rsidR="005F55A3" w:rsidRPr="005F55A3">
        <w:t xml:space="preserve">(a </w:t>
      </w:r>
      <w:r w:rsidR="00206653">
        <w:sym w:font="Symbol" w:char="F0C5"/>
      </w:r>
      <w:r w:rsidR="005F55A3" w:rsidRPr="005F55A3">
        <w:t xml:space="preserve"> b) </w:t>
      </w:r>
      <w:r w:rsidR="00206653">
        <w:sym w:font="Symbol" w:char="F0C5"/>
      </w:r>
      <w:r w:rsidR="005F55A3" w:rsidRPr="005F55A3">
        <w:t xml:space="preserve"> c</w:t>
      </w:r>
      <w:r w:rsidR="005F55A3">
        <w:t>).</w:t>
      </w:r>
    </w:p>
    <w:p w14:paraId="1FE0CD1C" w14:textId="66DFCF6D" w:rsidR="00952FCC" w:rsidRPr="00FB442D" w:rsidRDefault="00952FCC" w:rsidP="001564C7">
      <w:pPr>
        <w:pStyle w:val="Heading5"/>
        <w:rPr>
          <w:b/>
        </w:rPr>
      </w:pPr>
      <w:r w:rsidRPr="00FB442D">
        <w:rPr>
          <w:b/>
        </w:rPr>
        <w:t>Identity:</w:t>
      </w:r>
      <w:r w:rsidR="00FB442D" w:rsidRPr="00FB442D">
        <w:t xml:space="preserve"> </w:t>
      </w:r>
      <w:r w:rsidR="00FB442D">
        <w:t xml:space="preserve">Any prehension </w:t>
      </w:r>
      <w:r w:rsidR="00614811">
        <w:t>prehending</w:t>
      </w:r>
      <w:r w:rsidR="00FB442D">
        <w:t xml:space="preserve"> the n</w:t>
      </w:r>
      <w:r w:rsidR="007B0B61">
        <w:t>ull prehension produces itself</w:t>
      </w:r>
      <w:r w:rsidR="00FB442D">
        <w:t>.</w:t>
      </w:r>
    </w:p>
    <w:p w14:paraId="0E2960E6" w14:textId="6A47F53D" w:rsidR="00952FCC" w:rsidRPr="001564C7" w:rsidRDefault="00952FCC" w:rsidP="001564C7">
      <w:pPr>
        <w:pStyle w:val="Heading5"/>
        <w:rPr>
          <w:b/>
        </w:rPr>
      </w:pPr>
      <w:r w:rsidRPr="00FB442D">
        <w:rPr>
          <w:b/>
        </w:rPr>
        <w:t>Invertibility:</w:t>
      </w:r>
      <w:r w:rsidR="00FB442D" w:rsidRPr="007659F1">
        <w:t xml:space="preserve"> </w:t>
      </w:r>
      <w:r w:rsidR="007659F1">
        <w:t>For any prehension, there is another prehension that combines with it to produce the null prehension.</w:t>
      </w:r>
    </w:p>
    <w:p w14:paraId="539BB88C" w14:textId="33B9D0CE" w:rsidR="001564C7" w:rsidRDefault="001564C7" w:rsidP="001564C7">
      <w:pPr>
        <w:pStyle w:val="Heading3"/>
      </w:pPr>
      <w:r>
        <w:t xml:space="preserve">The operation </w:t>
      </w:r>
      <w:r>
        <w:sym w:font="Symbol" w:char="F0C4"/>
      </w:r>
      <w:r>
        <w:t>, which we will call “intensify” (although it may also de-intensify) accepts an element of R and an element of G (a prehension), and produces an element of G.</w:t>
      </w:r>
    </w:p>
    <w:p w14:paraId="0AC26754" w14:textId="1B7464F6" w:rsidR="001564C7" w:rsidRDefault="001564C7" w:rsidP="001564C7">
      <w:pPr>
        <w:pStyle w:val="Heading4"/>
      </w:pPr>
      <w:r>
        <w:t>Axioms:</w:t>
      </w:r>
    </w:p>
    <w:p w14:paraId="7390F783" w14:textId="241336E5" w:rsidR="001564C7" w:rsidRDefault="001564C7" w:rsidP="001564C7">
      <w:pPr>
        <w:pStyle w:val="Heading5"/>
      </w:pPr>
      <w:r>
        <w:t xml:space="preserve">a, b </w:t>
      </w:r>
      <w:r>
        <w:sym w:font="Symbol" w:char="F0CE"/>
      </w:r>
      <w:r>
        <w:t xml:space="preserve"> G:</w:t>
      </w:r>
    </w:p>
    <w:p w14:paraId="2E94F8A2" w14:textId="1C6483D2" w:rsidR="001564C7" w:rsidRDefault="001564C7" w:rsidP="001564C7">
      <w:pPr>
        <w:pStyle w:val="Heading6"/>
      </w:pPr>
      <w:r>
        <w:t xml:space="preserve">(a </w:t>
      </w:r>
      <w:r>
        <w:sym w:font="Symbol" w:char="F0C5"/>
      </w:r>
      <w:r>
        <w:t xml:space="preserve"> b)x = ax </w:t>
      </w:r>
      <w:r>
        <w:sym w:font="Symbol" w:char="F0C5"/>
      </w:r>
      <w:r>
        <w:t xml:space="preserve"> bx</w:t>
      </w:r>
    </w:p>
    <w:p w14:paraId="0994F0BA" w14:textId="1AE08763" w:rsidR="0068065B" w:rsidRPr="00206653" w:rsidRDefault="0068065B" w:rsidP="001564C7">
      <w:pPr>
        <w:pStyle w:val="Heading6"/>
      </w:pPr>
      <w:r>
        <w:t xml:space="preserve">a(x </w:t>
      </w:r>
      <w:r>
        <w:sym w:font="Symbol" w:char="F0C5"/>
      </w:r>
      <w:r>
        <w:t xml:space="preserve"> y) = ax </w:t>
      </w:r>
      <w:r>
        <w:sym w:font="Symbol" w:char="F0C5"/>
      </w:r>
      <w:r>
        <w:t xml:space="preserve"> ay</w:t>
      </w:r>
    </w:p>
    <w:p w14:paraId="5AE0CA22" w14:textId="0A227B69" w:rsidR="00206653" w:rsidRDefault="00206653" w:rsidP="00206653">
      <w:pPr>
        <w:pStyle w:val="Heading3"/>
      </w:pPr>
      <w:r>
        <w:t>Meaning:</w:t>
      </w:r>
    </w:p>
    <w:p w14:paraId="67E52211" w14:textId="0D1F3058" w:rsidR="00206653" w:rsidRDefault="00206653" w:rsidP="00206653">
      <w:pPr>
        <w:pStyle w:val="Heading4"/>
      </w:pPr>
      <w:r>
        <w:t>An agent’s prehension of itself is its view of its own internal state.</w:t>
      </w:r>
    </w:p>
    <w:p w14:paraId="15E8555B" w14:textId="538A8FFA" w:rsidR="00206653" w:rsidRDefault="00206653" w:rsidP="00206653">
      <w:pPr>
        <w:pStyle w:val="Heading4"/>
      </w:pPr>
      <w:r>
        <w:t>An agent’s prehension of its environment is its view of its surroundings.</w:t>
      </w:r>
    </w:p>
    <w:p w14:paraId="77780CA8" w14:textId="0973B304" w:rsidR="00206653" w:rsidRDefault="00206653" w:rsidP="00206653">
      <w:pPr>
        <w:pStyle w:val="Heading4"/>
      </w:pPr>
      <w:r>
        <w:t>But from the point of view of the prehension module, these prehensions are interchangeable.</w:t>
      </w:r>
    </w:p>
    <w:p w14:paraId="05C248E8" w14:textId="092064CA" w:rsidR="00206653" w:rsidRDefault="00206653" w:rsidP="00206653">
      <w:pPr>
        <w:pStyle w:val="Heading4"/>
      </w:pPr>
      <w:r>
        <w:t>A null prehension could arise, e.g., from the environment when an agent has no neighbors. It could arise internally when an agent has “no opinion” on the relevant parameters, e.g., a color-blind agent in our fashion model.</w:t>
      </w:r>
    </w:p>
    <w:p w14:paraId="379895E6" w14:textId="70B2CDF2" w:rsidR="006C10B0" w:rsidRDefault="006C10B0" w:rsidP="00206653">
      <w:pPr>
        <w:pStyle w:val="Heading4"/>
      </w:pPr>
      <w:r>
        <w:t xml:space="preserve">Invertibility may occur, for instance, when an agent has some internal </w:t>
      </w:r>
      <w:r w:rsidR="00D813E7">
        <w:t>tendency to act in some way (e.g., to move to a new neighborhood or switch fashions) but some force in the environment exactly offsets that tendency (e.g., that “authorities” establish come penalty for so acting).</w:t>
      </w:r>
    </w:p>
    <w:p w14:paraId="60AF3161" w14:textId="20C2365F" w:rsidR="006C10B0" w:rsidRPr="00FB442D" w:rsidRDefault="006C10B0" w:rsidP="00206653">
      <w:pPr>
        <w:pStyle w:val="Heading4"/>
      </w:pPr>
      <w:r>
        <w:t>An intensification of a prehension leaves the elements of the prehension in the same internal relationship, but they are scaled up or down relative to other prehensions.</w:t>
      </w:r>
      <w:r w:rsidR="00E4629A">
        <w:t xml:space="preserve"> This is useful for capturing </w:t>
      </w:r>
      <w:r w:rsidR="001860FD">
        <w:t>situations like the gradual dissipation of an attitude, or increasing fanaticism over time.</w:t>
      </w:r>
    </w:p>
    <w:p w14:paraId="474AD3EE" w14:textId="77777777" w:rsidR="00952FCC" w:rsidRDefault="00952FCC" w:rsidP="00952FCC">
      <w:pPr>
        <w:pStyle w:val="Heading4"/>
        <w:numPr>
          <w:ilvl w:val="0"/>
          <w:numId w:val="0"/>
        </w:numPr>
        <w:ind w:left="1440"/>
      </w:pPr>
    </w:p>
    <w:p w14:paraId="23BD2F14" w14:textId="77777777" w:rsidR="00716963" w:rsidRDefault="00716963">
      <w:pPr>
        <w:pStyle w:val="Heading1"/>
      </w:pPr>
      <w:r>
        <w:lastRenderedPageBreak/>
        <w:t>The advantages of employing this abstraction</w:t>
      </w:r>
    </w:p>
    <w:p w14:paraId="38384A14" w14:textId="5CC51AAA" w:rsidR="00381991" w:rsidRDefault="00381991" w:rsidP="00381991">
      <w:pPr>
        <w:pStyle w:val="Heading2"/>
      </w:pPr>
      <w:r>
        <w:t>Why bother?</w:t>
      </w:r>
    </w:p>
    <w:p w14:paraId="73BC8B29" w14:textId="77777777" w:rsidR="00E93284" w:rsidRDefault="00381991" w:rsidP="00381991">
      <w:pPr>
        <w:pStyle w:val="Heading3"/>
      </w:pPr>
      <w:r>
        <w:t>We achieve a uniform template for all models</w:t>
      </w:r>
      <w:r w:rsidR="006C10B0">
        <w:t xml:space="preserve"> as far as how agents interact with their environment</w:t>
      </w:r>
      <w:r>
        <w:t xml:space="preserve">. </w:t>
      </w:r>
    </w:p>
    <w:p w14:paraId="0B891E9A" w14:textId="05EB0738" w:rsidR="00E93284" w:rsidRDefault="00381991" w:rsidP="00E93284">
      <w:r>
        <w:t>Programming new models becomes much easier.</w:t>
      </w:r>
      <w:r w:rsidR="00E93284">
        <w:t xml:space="preserve"> We have, in fact, been achieving code reductions on the order of 30-40% for models we have converted to the new paradigm.</w:t>
      </w:r>
    </w:p>
    <w:p w14:paraId="336B29E2" w14:textId="690DFE42" w:rsidR="00381991" w:rsidRDefault="00381991" w:rsidP="00381991">
      <w:pPr>
        <w:pStyle w:val="Heading3"/>
      </w:pPr>
      <w:r>
        <w:t>We will have taken a huge step towards enabling “fill-in-the-template” style programming of ABMs.</w:t>
      </w:r>
    </w:p>
    <w:p w14:paraId="2722D5C6" w14:textId="60432902" w:rsidR="00E93284" w:rsidRDefault="00E93284" w:rsidP="00E93284">
      <w:r>
        <w:t>A non-programming user ultimately should be able to build his model by choosing from a palette of possible module operations, setting parameters for each, and chaining them together.</w:t>
      </w:r>
    </w:p>
    <w:p w14:paraId="09A82440" w14:textId="128370B6" w:rsidR="006C10B0" w:rsidRDefault="006C10B0" w:rsidP="00381991">
      <w:pPr>
        <w:pStyle w:val="Heading3"/>
      </w:pPr>
      <w:r>
        <w:t>We open up the possibility of using known properties of modules to identify properties of our ABM.</w:t>
      </w:r>
    </w:p>
    <w:p w14:paraId="0D027D9D" w14:textId="7D397F5E" w:rsidR="00E93284" w:rsidRDefault="00E93284" w:rsidP="00E93284">
      <w:r>
        <w:t xml:space="preserve">This has not been achieved </w:t>
      </w:r>
      <w:r w:rsidR="00461057">
        <w:t xml:space="preserve">yet, but the possibility </w:t>
      </w:r>
      <w:r>
        <w:t>remains open.</w:t>
      </w:r>
    </w:p>
    <w:p w14:paraId="2BC3E8A9" w14:textId="77777777" w:rsidR="0080767F" w:rsidRDefault="00716963" w:rsidP="00E93284">
      <w:pPr>
        <w:pStyle w:val="Heading1"/>
      </w:pPr>
      <w:r>
        <w:t>a sketch of the usual action pattern</w:t>
      </w:r>
    </w:p>
    <w:p w14:paraId="3676D61A" w14:textId="1307814E" w:rsidR="0080767F" w:rsidRDefault="007659F1" w:rsidP="007659F1">
      <w:r>
        <w:t xml:space="preserve">An agent gathers together a prehension of its environment, and then combines that with how it </w:t>
      </w:r>
      <w:r w:rsidR="006C10B0">
        <w:t>views its own state</w:t>
      </w:r>
      <w:r>
        <w:t xml:space="preserve"> (</w:t>
      </w:r>
      <w:r w:rsidR="006C10B0">
        <w:t>its self-prehension</w:t>
      </w:r>
      <w:r>
        <w:t>) to produce a new prehen</w:t>
      </w:r>
      <w:r w:rsidR="00062175">
        <w:t>sion</w:t>
      </w:r>
      <w:r>
        <w:t>.</w:t>
      </w:r>
      <w:r w:rsidR="00381991">
        <w:t xml:space="preserve"> The new prehension may simply be adopted, or it may trigger some further step, such as a move</w:t>
      </w:r>
      <w:r w:rsidR="006C10B0">
        <w:t>ment in space</w:t>
      </w:r>
      <w:r w:rsidR="00381991">
        <w:t xml:space="preserve"> on the part of the agent.</w:t>
      </w:r>
      <w:r w:rsidR="00062175">
        <w:t xml:space="preserve"> And each agent may prehend not only a local slice of the overall environment, but a different sized slice as well.</w:t>
      </w:r>
    </w:p>
    <w:p w14:paraId="076B265D" w14:textId="2F6451AE" w:rsidR="00062175" w:rsidRDefault="00062175" w:rsidP="007659F1">
      <w:r>
        <w:t>The combination of very generic processing in treating the prehensions with individual agent flexibility in responding to that outcome allows us to combine some of the best features of older-style simulations with ABMs.</w:t>
      </w:r>
    </w:p>
    <w:p w14:paraId="34AB6C3E" w14:textId="77777777" w:rsidR="00062175" w:rsidRDefault="00062175" w:rsidP="007659F1"/>
    <w:p w14:paraId="5BD33B1C" w14:textId="09AB258A" w:rsidR="00062175" w:rsidRDefault="00062175" w:rsidP="00E93284">
      <w:pPr>
        <w:pStyle w:val="Heading2"/>
      </w:pPr>
      <w:r>
        <w:t>Some examples:</w:t>
      </w:r>
    </w:p>
    <w:p w14:paraId="518F8341" w14:textId="05CBD935" w:rsidR="00062175" w:rsidRDefault="00062175" w:rsidP="00062175">
      <w:pPr>
        <w:pStyle w:val="Heading3"/>
      </w:pPr>
      <w:r>
        <w:t>Fashion model</w:t>
      </w:r>
    </w:p>
    <w:p w14:paraId="73F27BBC" w14:textId="690E3B85" w:rsidR="00062175" w:rsidRDefault="00062175" w:rsidP="000E6002">
      <w:r>
        <w:t>The prehension returned from the environment will be a vector representing the mix of fashions being worn in the agent’s neighborhood. The agent will modify her own preferred fashion based on that vector and the sort of agent she is. (Fashion followers will incline toward the prevailing fashion, while trend-setters will move away from it.)</w:t>
      </w:r>
    </w:p>
    <w:p w14:paraId="6644EC79" w14:textId="539A212A" w:rsidR="00062175" w:rsidRDefault="00062175" w:rsidP="00062175">
      <w:pPr>
        <w:pStyle w:val="Heading3"/>
      </w:pPr>
      <w:r>
        <w:t>Financial market model</w:t>
      </w:r>
    </w:p>
    <w:p w14:paraId="1280D5B7" w14:textId="620E3AD3" w:rsidR="00062175" w:rsidRDefault="00DB60CF" w:rsidP="000E6002">
      <w:r>
        <w:lastRenderedPageBreak/>
        <w:t>The prehension returned from the environment will be a vector representing the buy/sell sentiment prevailing around the agent. The agent will modify her own market stance based on that vector and the sort of agent she is. (Chart followers will incline toward the prevailing sentiment, while value investors will move away from it.)</w:t>
      </w:r>
    </w:p>
    <w:p w14:paraId="5AF73115" w14:textId="27132770" w:rsidR="00062175" w:rsidRDefault="00062175" w:rsidP="00E93284">
      <w:pPr>
        <w:pStyle w:val="Heading3"/>
      </w:pPr>
      <w:r>
        <w:t>Schelling’s segregation model</w:t>
      </w:r>
    </w:p>
    <w:p w14:paraId="3881CA91" w14:textId="325A6235" w:rsidR="00062175" w:rsidRDefault="003D0A65" w:rsidP="000E6002">
      <w:r>
        <w:t xml:space="preserve">In </w:t>
      </w:r>
      <w:r w:rsidR="00E93284">
        <w:t>this model, the agent prehends the color mix of his neighborhood. We normalize the vector we get back, and project it onto the axis representing his own color. His self-prehension represents his minimum percentage “like him” he will tolerate in his neighborhood.  If the normalized, projected vector</w:t>
      </w:r>
      <w:r w:rsidR="000E6002">
        <w:t xml:space="preserve"> representing the neighborhood f</w:t>
      </w:r>
      <w:r w:rsidR="00E93284">
        <w:t>alls below that amount, the agent jumps to a random cell.</w:t>
      </w:r>
    </w:p>
    <w:p w14:paraId="527F6339" w14:textId="3C9A6C88" w:rsidR="002C7B0E" w:rsidRDefault="007659F1" w:rsidP="00A832CA">
      <w:r>
        <w:t xml:space="preserve">However, while the above may be typical, our </w:t>
      </w:r>
      <w:r w:rsidR="00CF71B5">
        <w:t>system</w:t>
      </w:r>
      <w:r>
        <w:t xml:space="preserve"> allows</w:t>
      </w:r>
      <w:r w:rsidR="00CF71B5">
        <w:t xml:space="preserve"> for</w:t>
      </w:r>
      <w:r>
        <w:t xml:space="preserve"> the reverse: in some models (e.g., Forest Fire), it may be the environment that </w:t>
      </w:r>
      <w:r w:rsidR="005F55A3">
        <w:t>adopts the new prehension.</w:t>
      </w:r>
      <w:r w:rsidR="006C10B0">
        <w:t xml:space="preserve"> Furthermore, environmental prehensions may interact directly with each other as well.</w:t>
      </w:r>
    </w:p>
    <w:p w14:paraId="7C0E5B51" w14:textId="4DD23BEB" w:rsidR="002C7B0E" w:rsidRDefault="002C7B0E" w:rsidP="002C7B0E">
      <w:pPr>
        <w:pStyle w:val="Heading1"/>
      </w:pPr>
      <w:r>
        <w:t>Conclusion</w:t>
      </w:r>
    </w:p>
    <w:p w14:paraId="29FEBA81" w14:textId="08B53664" w:rsidR="00677BF5" w:rsidRDefault="00A832CA" w:rsidP="00CE7D35">
      <w:r>
        <w:t>We intend to proceed by next implementing the common forest fire model as a module, then attempting an abelian sand pile.  Then we will proceed to models that much less obviously  obviously when themselves to this sort of treatment, such as models of exchange, and the Mengerian emergence of money</w:t>
      </w:r>
      <w:r w:rsidR="004A2A7C">
        <w:t xml:space="preserve"> (Menger, 1892)</w:t>
      </w:r>
      <w:r>
        <w:t>.</w:t>
      </w:r>
      <w:r w:rsidR="004A2A7C">
        <w:t xml:space="preserve">  If these models when themselves to this sort of treatment described here, then our chances of producing a template-driven modeling system appear good indeed.</w:t>
      </w:r>
    </w:p>
    <w:p w14:paraId="2AF445B7" w14:textId="3E679600" w:rsidR="004A2A7C" w:rsidRDefault="004A2A7C" w:rsidP="00CE7D35">
      <w:r>
        <w:t xml:space="preserve"> In any case, even the limited amount of work performed so far offers grounds for hope: we have achieved a great deal of code reuse already, and significantly reduced the size of each of the models we have converted to this paradigm.</w:t>
      </w:r>
    </w:p>
    <w:p w14:paraId="2C45B876" w14:textId="08C083C6" w:rsidR="00677BF5" w:rsidRDefault="002C7B0E" w:rsidP="00677BF5">
      <w:pPr>
        <w:pStyle w:val="Heading1"/>
      </w:pPr>
      <w:r>
        <w:t xml:space="preserve">Appendices: </w:t>
      </w:r>
      <w:r w:rsidR="00677BF5">
        <w:t>Implementation</w:t>
      </w:r>
      <w:r w:rsidR="00062175">
        <w:t xml:space="preserve"> details</w:t>
      </w:r>
    </w:p>
    <w:p w14:paraId="0628D867" w14:textId="5C8BEFF6" w:rsidR="00823D28" w:rsidRDefault="00823D28" w:rsidP="002C7B0E">
      <w:r>
        <w:t>The following are the main modules implementing this paradigm. They have been written up for maximum readability, in both the comments and especially the code itself.</w:t>
      </w:r>
      <w:r w:rsidR="001461CA">
        <w:t xml:space="preserve"> (See Knuth, 1992.)</w:t>
      </w:r>
    </w:p>
    <w:p w14:paraId="09C2594B" w14:textId="4A7439CD" w:rsidR="00677BF5" w:rsidRDefault="00C65AC9" w:rsidP="00C65AC9">
      <w:pPr>
        <w:pStyle w:val="Heading2"/>
      </w:pPr>
      <w:r>
        <w:t>p</w:t>
      </w:r>
      <w:r w:rsidR="00B60595">
        <w:t>rehension</w:t>
      </w:r>
      <w:r>
        <w:t>.py</w:t>
      </w:r>
    </w:p>
    <w:p w14:paraId="10531962" w14:textId="41451123" w:rsidR="00D85399" w:rsidRPr="00D85399" w:rsidRDefault="00D85399" w:rsidP="00D85399">
      <w:pPr>
        <w:pStyle w:val="Code"/>
      </w:pPr>
      <w:r w:rsidRPr="00D85399">
        <w:t>"""              </w:t>
      </w:r>
    </w:p>
    <w:p w14:paraId="5F016FD5" w14:textId="19B4266D" w:rsidR="00D85399" w:rsidRPr="00D85399" w:rsidRDefault="00D85399" w:rsidP="00D85399">
      <w:pPr>
        <w:pStyle w:val="Code"/>
      </w:pPr>
      <w:r w:rsidRPr="00D85399">
        <w:t>prehension.py         </w:t>
      </w:r>
    </w:p>
    <w:p w14:paraId="552C372A" w14:textId="0CDB20F3" w:rsidR="00D85399" w:rsidRPr="00D85399" w:rsidRDefault="00D85399" w:rsidP="00D85399">
      <w:pPr>
        <w:pStyle w:val="Code"/>
      </w:pPr>
      <w:r w:rsidRPr="00D85399">
        <w:t>The way agents interact is through prehensions.    </w:t>
      </w:r>
    </w:p>
    <w:p w14:paraId="1C4D189B" w14:textId="4D8BC77E" w:rsidR="00D85399" w:rsidRPr="00D85399" w:rsidRDefault="00D85399" w:rsidP="00D85399">
      <w:pPr>
        <w:pStyle w:val="Code"/>
      </w:pPr>
      <w:r w:rsidRPr="00D85399">
        <w:t>entity.py currently has another notion of prehension: that one      </w:t>
      </w:r>
    </w:p>
    <w:p w14:paraId="54B5BDAF" w14:textId="3B64CC32" w:rsidR="00D85399" w:rsidRPr="00D85399" w:rsidRDefault="00D85399" w:rsidP="00D85399">
      <w:pPr>
        <w:pStyle w:val="Code"/>
      </w:pPr>
      <w:r w:rsidRPr="00D85399">
        <w:t>and this one must be combined in the future.       </w:t>
      </w:r>
    </w:p>
    <w:p w14:paraId="5B3AD86F" w14:textId="24FA72BB" w:rsidR="00D85399" w:rsidRPr="00D85399" w:rsidRDefault="00D85399" w:rsidP="00D85399">
      <w:pPr>
        <w:pStyle w:val="Code"/>
      </w:pPr>
      <w:r w:rsidRPr="00D85399">
        <w:t>The base implementation of a prehension is as a vector.             </w:t>
      </w:r>
    </w:p>
    <w:p w14:paraId="7B8E0FCF" w14:textId="47B3AE50" w:rsidR="00D85399" w:rsidRPr="00D85399" w:rsidRDefault="00D85399" w:rsidP="00D85399">
      <w:pPr>
        <w:pStyle w:val="Code"/>
      </w:pPr>
      <w:r w:rsidRPr="00D85399">
        <w:t>As of the moment, this is essentially a wrapper around numpy's vector</w:t>
      </w:r>
    </w:p>
    <w:p w14:paraId="14017136" w14:textId="53331059" w:rsidR="00D85399" w:rsidRPr="00D85399" w:rsidRDefault="00D85399" w:rsidP="00D85399">
      <w:pPr>
        <w:pStyle w:val="Code"/>
      </w:pPr>
      <w:r w:rsidRPr="00D85399">
        <w:t>functions. But the reason to do it that way is because other models might</w:t>
      </w:r>
    </w:p>
    <w:p w14:paraId="1660E595" w14:textId="05305686" w:rsidR="00D85399" w:rsidRPr="00D85399" w:rsidRDefault="00D85399" w:rsidP="00D85399">
      <w:pPr>
        <w:pStyle w:val="Code"/>
      </w:pPr>
      <w:r w:rsidRPr="00D85399">
        <w:lastRenderedPageBreak/>
        <w:t>want a prehension that is NOT a vector.            </w:t>
      </w:r>
    </w:p>
    <w:p w14:paraId="1E544B1D" w14:textId="258EB384" w:rsidR="00D85399" w:rsidRPr="00D85399" w:rsidRDefault="00D85399" w:rsidP="00D85399">
      <w:pPr>
        <w:pStyle w:val="Code"/>
      </w:pPr>
      <w:r>
        <w:t>Sub-</w:t>
      </w:r>
      <w:r w:rsidRPr="00D85399">
        <w:t>class this to instan</w:t>
      </w:r>
      <w:r>
        <w:t>tiate another implementation.</w:t>
      </w:r>
    </w:p>
    <w:p w14:paraId="22D2640A" w14:textId="2AAD69B8" w:rsidR="00D85399" w:rsidRPr="00D85399" w:rsidRDefault="00D85399" w:rsidP="00D85399">
      <w:pPr>
        <w:pStyle w:val="Code"/>
      </w:pPr>
      <w:r w:rsidRPr="00D85399">
        <w:t>"""               </w:t>
      </w:r>
    </w:p>
    <w:p w14:paraId="7C549890" w14:textId="2B04F41A" w:rsidR="00D85399" w:rsidRPr="00D85399" w:rsidRDefault="00D85399" w:rsidP="00D85399">
      <w:pPr>
        <w:pStyle w:val="Code"/>
      </w:pPr>
      <w:r w:rsidRPr="00D85399">
        <w:t> </w:t>
      </w:r>
    </w:p>
    <w:p w14:paraId="546DD0B6" w14:textId="2F32E8C2" w:rsidR="00D85399" w:rsidRPr="00D85399" w:rsidRDefault="00D85399" w:rsidP="00D85399">
      <w:pPr>
        <w:pStyle w:val="Code"/>
      </w:pPr>
      <w:r w:rsidRPr="00D85399">
        <w:t>import math</w:t>
      </w:r>
    </w:p>
    <w:p w14:paraId="13ECAE76" w14:textId="499E8620" w:rsidR="00D85399" w:rsidRPr="00D85399" w:rsidRDefault="00D85399" w:rsidP="00D85399">
      <w:pPr>
        <w:pStyle w:val="Code"/>
      </w:pPr>
      <w:r w:rsidRPr="00D85399">
        <w:t>import numpy as np</w:t>
      </w:r>
    </w:p>
    <w:p w14:paraId="79ED9E42" w14:textId="24E78A75" w:rsidR="00D85399" w:rsidRPr="00D85399" w:rsidRDefault="00D85399" w:rsidP="00D85399">
      <w:pPr>
        <w:pStyle w:val="Code"/>
      </w:pPr>
      <w:r w:rsidRPr="00D85399">
        <w:t># import logging  </w:t>
      </w:r>
    </w:p>
    <w:p w14:paraId="2BDD4F6D" w14:textId="3AE3A4E4" w:rsidR="00D85399" w:rsidRPr="00D85399" w:rsidRDefault="00D85399" w:rsidP="00D85399">
      <w:pPr>
        <w:pStyle w:val="Code"/>
      </w:pPr>
      <w:r w:rsidRPr="00D85399">
        <w:t> </w:t>
      </w:r>
    </w:p>
    <w:p w14:paraId="643CCF67" w14:textId="14F2C60A" w:rsidR="00D85399" w:rsidRPr="00D85399" w:rsidRDefault="00D85399" w:rsidP="00D85399">
      <w:pPr>
        <w:pStyle w:val="Code"/>
      </w:pPr>
      <w:r w:rsidRPr="00D85399">
        <w:t># x and y indices </w:t>
      </w:r>
    </w:p>
    <w:p w14:paraId="0BED9536" w14:textId="35B76D05" w:rsidR="00D85399" w:rsidRPr="00D85399" w:rsidRDefault="00D85399" w:rsidP="00D85399">
      <w:pPr>
        <w:pStyle w:val="Code"/>
      </w:pPr>
      <w:r w:rsidRPr="00D85399">
        <w:t>X = 0             </w:t>
      </w:r>
    </w:p>
    <w:p w14:paraId="3481F695" w14:textId="33794777" w:rsidR="00D85399" w:rsidRPr="00D85399" w:rsidRDefault="00D85399" w:rsidP="00D85399">
      <w:pPr>
        <w:pStyle w:val="Code"/>
      </w:pPr>
      <w:r w:rsidRPr="00D85399">
        <w:t>Y = 1             </w:t>
      </w:r>
    </w:p>
    <w:p w14:paraId="78DD9448" w14:textId="1669D73D" w:rsidR="00D85399" w:rsidRPr="00D85399" w:rsidRDefault="00D85399" w:rsidP="00D85399">
      <w:pPr>
        <w:pStyle w:val="Code"/>
      </w:pPr>
      <w:r w:rsidRPr="00D85399">
        <w:t> </w:t>
      </w:r>
    </w:p>
    <w:p w14:paraId="678E8C69" w14:textId="77777777" w:rsidR="00D85399" w:rsidRPr="00D85399" w:rsidRDefault="00D85399" w:rsidP="00D85399">
      <w:pPr>
        <w:pStyle w:val="Code"/>
      </w:pPr>
      <w:r w:rsidRPr="00D85399">
        <w:t># Set up constants for some common vectors: this will save time and memory.           </w:t>
      </w:r>
    </w:p>
    <w:p w14:paraId="62AD7488" w14:textId="1E32D327" w:rsidR="00D85399" w:rsidRPr="00D85399" w:rsidRDefault="00D85399" w:rsidP="00D85399">
      <w:pPr>
        <w:pStyle w:val="Code"/>
      </w:pPr>
      <w:r w:rsidRPr="00D85399">
        <w:t>X_VEC = np.array([1, 0])           </w:t>
      </w:r>
    </w:p>
    <w:p w14:paraId="335C5DD3" w14:textId="6E28CEC9" w:rsidR="00D85399" w:rsidRPr="00D85399" w:rsidRDefault="00D85399" w:rsidP="00D85399">
      <w:pPr>
        <w:pStyle w:val="Code"/>
      </w:pPr>
      <w:r w:rsidRPr="00D85399">
        <w:t>Y_VEC = np.array([0, 1])           </w:t>
      </w:r>
    </w:p>
    <w:p w14:paraId="79882803" w14:textId="1032893E" w:rsidR="00D85399" w:rsidRPr="00D85399" w:rsidRDefault="00D85399" w:rsidP="00D85399">
      <w:pPr>
        <w:pStyle w:val="Code"/>
      </w:pPr>
      <w:r w:rsidRPr="00D85399">
        <w:t>NULL_VEC = np.array([0, 0])        </w:t>
      </w:r>
    </w:p>
    <w:p w14:paraId="7773FC6A" w14:textId="732EED11" w:rsidR="00D85399" w:rsidRPr="00D85399" w:rsidRDefault="00D85399" w:rsidP="00D85399">
      <w:pPr>
        <w:pStyle w:val="Code"/>
      </w:pPr>
      <w:r w:rsidRPr="00D85399">
        <w:t>NEUT_VEC = np.array([.7071068, .7071068])           </w:t>
      </w:r>
    </w:p>
    <w:p w14:paraId="37A75C21" w14:textId="3C4FDE33" w:rsidR="00D85399" w:rsidRPr="00D85399" w:rsidRDefault="00D85399" w:rsidP="00D85399">
      <w:pPr>
        <w:pStyle w:val="Code"/>
      </w:pPr>
      <w:r w:rsidRPr="00D85399">
        <w:t> </w:t>
      </w:r>
    </w:p>
    <w:p w14:paraId="2A862DF0" w14:textId="5D957B3B" w:rsidR="00D85399" w:rsidRPr="00D85399" w:rsidRDefault="00D85399" w:rsidP="00D85399">
      <w:pPr>
        <w:pStyle w:val="Code"/>
      </w:pPr>
      <w:r w:rsidRPr="00D85399">
        <w:t> </w:t>
      </w:r>
    </w:p>
    <w:p w14:paraId="789D22C1" w14:textId="4E51F724" w:rsidR="00D85399" w:rsidRPr="00D85399" w:rsidRDefault="00D85399" w:rsidP="00D85399">
      <w:pPr>
        <w:pStyle w:val="Code"/>
      </w:pPr>
      <w:r w:rsidRPr="00D85399">
        <w:t>class Prehension: </w:t>
      </w:r>
    </w:p>
    <w:p w14:paraId="3F4B4CC3" w14:textId="57F32D3A" w:rsidR="00D85399" w:rsidRPr="00D85399" w:rsidRDefault="00D85399" w:rsidP="00D85399">
      <w:pPr>
        <w:pStyle w:val="Code"/>
      </w:pPr>
      <w:r w:rsidRPr="00D85399">
        <w:t>    """          </w:t>
      </w:r>
    </w:p>
    <w:p w14:paraId="46CC980D" w14:textId="77777777" w:rsidR="00D85399" w:rsidRPr="00D85399" w:rsidRDefault="00D85399" w:rsidP="00D85399">
      <w:pPr>
        <w:pStyle w:val="Code"/>
      </w:pPr>
      <w:r w:rsidRPr="00D85399">
        <w:t>    This duplicates the beginning of this paper! </w:t>
      </w:r>
    </w:p>
    <w:p w14:paraId="31F201F1" w14:textId="77777777" w:rsidR="00D85399" w:rsidRPr="00D85399" w:rsidRDefault="00D85399" w:rsidP="00D85399">
      <w:pPr>
        <w:pStyle w:val="Code"/>
      </w:pPr>
      <w:r w:rsidRPr="00D85399">
        <w:t>    """  </w:t>
      </w:r>
    </w:p>
    <w:p w14:paraId="2C413E83" w14:textId="77777777" w:rsidR="00D85399" w:rsidRPr="00D85399" w:rsidRDefault="00D85399" w:rsidP="00D85399">
      <w:pPr>
        <w:pStyle w:val="Code"/>
      </w:pPr>
      <w:r w:rsidRPr="00D85399">
        <w:t># we must pre-declare these, then use them, then init them at the bottom           </w:t>
      </w:r>
    </w:p>
    <w:p w14:paraId="5E07F7C3" w14:textId="08D578D5" w:rsidR="00D85399" w:rsidRPr="00D85399" w:rsidRDefault="00D85399" w:rsidP="00D85399">
      <w:pPr>
        <w:pStyle w:val="Code"/>
      </w:pPr>
      <w:r w:rsidRPr="00D85399">
        <w:t>#  of the file.</w:t>
      </w:r>
    </w:p>
    <w:p w14:paraId="72B8DB50" w14:textId="35897FD8" w:rsidR="00D85399" w:rsidRPr="00D85399" w:rsidRDefault="00D85399" w:rsidP="00D85399">
      <w:pPr>
        <w:pStyle w:val="Code"/>
      </w:pPr>
      <w:r w:rsidRPr="00D85399">
        <w:t>    X_PRE = None                </w:t>
      </w:r>
    </w:p>
    <w:p w14:paraId="38C28659" w14:textId="48E99413" w:rsidR="00D85399" w:rsidRPr="00D85399" w:rsidRDefault="00D85399" w:rsidP="00D85399">
      <w:pPr>
        <w:pStyle w:val="Code"/>
      </w:pPr>
      <w:r w:rsidRPr="00D85399">
        <w:t>    Y_PRE = None                </w:t>
      </w:r>
    </w:p>
    <w:p w14:paraId="19A8C898" w14:textId="6F27871C" w:rsidR="00D85399" w:rsidRPr="00D85399" w:rsidRDefault="00D85399" w:rsidP="00D85399">
      <w:pPr>
        <w:pStyle w:val="Code"/>
      </w:pPr>
      <w:r w:rsidRPr="00D85399">
        <w:t>    NULL_PRE = None             </w:t>
      </w:r>
    </w:p>
    <w:p w14:paraId="7B2434E6" w14:textId="5A0AA57F" w:rsidR="00D85399" w:rsidRPr="00D85399" w:rsidRDefault="00D85399" w:rsidP="00D85399">
      <w:pPr>
        <w:pStyle w:val="Code"/>
      </w:pPr>
      <w:r w:rsidRPr="00D85399">
        <w:t>    NEUT_PRE = None             </w:t>
      </w:r>
    </w:p>
    <w:p w14:paraId="370E58E9" w14:textId="66EC8548" w:rsidR="00D85399" w:rsidRPr="00D85399" w:rsidRDefault="00D85399" w:rsidP="00D85399">
      <w:pPr>
        <w:pStyle w:val="Code"/>
      </w:pPr>
      <w:r w:rsidRPr="00D85399">
        <w:t>              </w:t>
      </w:r>
    </w:p>
    <w:p w14:paraId="3C75B823" w14:textId="71B96F73" w:rsidR="00D85399" w:rsidRPr="00D85399" w:rsidRDefault="00D85399" w:rsidP="00D85399">
      <w:pPr>
        <w:pStyle w:val="Code"/>
      </w:pPr>
      <w:r w:rsidRPr="00D85399">
        <w:t>    @classmethod                </w:t>
      </w:r>
    </w:p>
    <w:p w14:paraId="0B25FA39" w14:textId="561A2A6E" w:rsidR="00D85399" w:rsidRPr="00D85399" w:rsidRDefault="00D85399" w:rsidP="00D85399">
      <w:pPr>
        <w:pStyle w:val="Code"/>
      </w:pPr>
      <w:r w:rsidRPr="00D85399">
        <w:t>    def from_vector(cls, v):    </w:t>
      </w:r>
    </w:p>
    <w:p w14:paraId="4AFD1893" w14:textId="1EF8C8D6" w:rsidR="00D85399" w:rsidRPr="00D85399" w:rsidRDefault="00D85399" w:rsidP="00D85399">
      <w:pPr>
        <w:pStyle w:val="Code"/>
      </w:pPr>
      <w:r w:rsidRPr="00D85399">
        <w:t>        """   </w:t>
      </w:r>
    </w:p>
    <w:p w14:paraId="6AA49E42" w14:textId="493D8831" w:rsidR="00D85399" w:rsidRPr="00D85399" w:rsidRDefault="00D85399" w:rsidP="00D85399">
      <w:pPr>
        <w:pStyle w:val="Code"/>
      </w:pPr>
      <w:r w:rsidRPr="00D85399">
        <w:t>        Convenience method to turn a vector into a prehension.   </w:t>
      </w:r>
    </w:p>
    <w:p w14:paraId="48584888" w14:textId="779ADE40" w:rsidR="00D85399" w:rsidRPr="00D85399" w:rsidRDefault="00D85399" w:rsidP="00D85399">
      <w:pPr>
        <w:pStyle w:val="Code"/>
      </w:pPr>
      <w:r w:rsidRPr="00D85399">
        <w:t>        """    </w:t>
      </w:r>
    </w:p>
    <w:p w14:paraId="7DE35B39" w14:textId="72BF570E" w:rsidR="00D85399" w:rsidRPr="00D85399" w:rsidRDefault="00D85399" w:rsidP="00D85399">
      <w:pPr>
        <w:pStyle w:val="Code"/>
      </w:pPr>
      <w:r w:rsidRPr="00D85399">
        <w:t>        p = Prehension()        </w:t>
      </w:r>
    </w:p>
    <w:p w14:paraId="162FA766" w14:textId="443AF7A0" w:rsidR="00D85399" w:rsidRPr="00D85399" w:rsidRDefault="00D85399" w:rsidP="00D85399">
      <w:pPr>
        <w:pStyle w:val="Code"/>
      </w:pPr>
      <w:r w:rsidRPr="00D85399">
        <w:t>        p.vector = v            </w:t>
      </w:r>
    </w:p>
    <w:p w14:paraId="3D35BA1D" w14:textId="5770D8AE" w:rsidR="00D85399" w:rsidRPr="00D85399" w:rsidRDefault="00D85399" w:rsidP="00D85399">
      <w:pPr>
        <w:pStyle w:val="Code"/>
      </w:pPr>
      <w:r w:rsidRPr="00D85399">
        <w:t>        return p                </w:t>
      </w:r>
    </w:p>
    <w:p w14:paraId="5131BE01" w14:textId="2460AD22" w:rsidR="00D85399" w:rsidRPr="00D85399" w:rsidRDefault="00D85399" w:rsidP="00D85399">
      <w:pPr>
        <w:pStyle w:val="Code"/>
      </w:pPr>
      <w:r w:rsidRPr="00D85399">
        <w:t>               </w:t>
      </w:r>
    </w:p>
    <w:p w14:paraId="7C531389" w14:textId="1A79C741" w:rsidR="00D85399" w:rsidRPr="00D85399" w:rsidRDefault="00D85399" w:rsidP="00D85399">
      <w:pPr>
        <w:pStyle w:val="Code"/>
      </w:pPr>
      <w:r w:rsidRPr="00D85399">
        <w:t>    def __init__(self, x=0, y=0):                </w:t>
      </w:r>
    </w:p>
    <w:p w14:paraId="1A21738C" w14:textId="74B5EB4C" w:rsidR="00D85399" w:rsidRPr="00D85399" w:rsidRDefault="00D85399" w:rsidP="00D85399">
      <w:pPr>
        <w:pStyle w:val="Code"/>
      </w:pPr>
      <w:r w:rsidRPr="00D85399">
        <w:t>        self.vector = np.array([x, y])           </w:t>
      </w:r>
    </w:p>
    <w:p w14:paraId="105A703E" w14:textId="4B1EB49F" w:rsidR="00D85399" w:rsidRPr="00D85399" w:rsidRDefault="00D85399" w:rsidP="00D85399">
      <w:pPr>
        <w:pStyle w:val="Code"/>
      </w:pPr>
      <w:r w:rsidRPr="00D85399">
        <w:t>               </w:t>
      </w:r>
    </w:p>
    <w:p w14:paraId="7890BEB4" w14:textId="4D29D6A1" w:rsidR="00D85399" w:rsidRPr="00D85399" w:rsidRDefault="00D85399" w:rsidP="00D85399">
      <w:pPr>
        <w:pStyle w:val="Code"/>
      </w:pPr>
      <w:r w:rsidRPr="00D85399">
        <w:t>    def __str__(self):          </w:t>
      </w:r>
    </w:p>
    <w:p w14:paraId="63F10AD5" w14:textId="591BB15C" w:rsidR="00D85399" w:rsidRPr="00D85399" w:rsidRDefault="00D85399" w:rsidP="00D85399">
      <w:pPr>
        <w:pStyle w:val="Code"/>
      </w:pPr>
      <w:r w:rsidRPr="00D85399">
        <w:t>        return ("x: %f, y: %f" % (self.vector[X], self.vector[Y]))</w:t>
      </w:r>
    </w:p>
    <w:p w14:paraId="31396891" w14:textId="333159F6" w:rsidR="00D85399" w:rsidRPr="00D85399" w:rsidRDefault="00D85399" w:rsidP="00D85399">
      <w:pPr>
        <w:pStyle w:val="Code"/>
      </w:pPr>
      <w:r w:rsidRPr="00D85399">
        <w:t>               </w:t>
      </w:r>
    </w:p>
    <w:p w14:paraId="026D5EB1" w14:textId="10666673" w:rsidR="00D85399" w:rsidRPr="00D85399" w:rsidRDefault="00D85399" w:rsidP="00D85399">
      <w:pPr>
        <w:pStyle w:val="Code"/>
      </w:pPr>
      <w:r w:rsidRPr="00D85399">
        <w:t>    def prehend(self, other):   </w:t>
      </w:r>
    </w:p>
    <w:p w14:paraId="38D661E0" w14:textId="198FA8FD" w:rsidR="00D85399" w:rsidRPr="00D85399" w:rsidRDefault="00D85399" w:rsidP="00D85399">
      <w:pPr>
        <w:pStyle w:val="Code"/>
      </w:pPr>
      <w:r w:rsidRPr="00D85399">
        <w:t>        """   </w:t>
      </w:r>
    </w:p>
    <w:p w14:paraId="1375A359" w14:textId="3752AEFA" w:rsidR="00D85399" w:rsidRPr="00D85399" w:rsidRDefault="00D85399" w:rsidP="00D85399">
      <w:pPr>
        <w:pStyle w:val="Code"/>
      </w:pPr>
      <w:r w:rsidRPr="00D85399">
        <w:t>        In this class, a prehension prehends another prehension  </w:t>
      </w:r>
    </w:p>
    <w:p w14:paraId="23085710" w14:textId="40E4709C" w:rsidR="00D85399" w:rsidRPr="00D85399" w:rsidRDefault="00D85399" w:rsidP="00D85399">
      <w:pPr>
        <w:pStyle w:val="Code"/>
      </w:pPr>
      <w:r w:rsidRPr="00D85399">
        <w:t>        through vector addition.                </w:t>
      </w:r>
    </w:p>
    <w:p w14:paraId="1200D077" w14:textId="01A6B8A1" w:rsidR="00D85399" w:rsidRPr="00D85399" w:rsidRDefault="00D85399" w:rsidP="00D85399">
      <w:pPr>
        <w:pStyle w:val="Code"/>
      </w:pPr>
      <w:r w:rsidRPr="00D85399">
        <w:t>        other: prehension to prehend            </w:t>
      </w:r>
    </w:p>
    <w:p w14:paraId="444A1BEE" w14:textId="698F24CC" w:rsidR="00D85399" w:rsidRPr="00D85399" w:rsidRDefault="00D85399" w:rsidP="00D85399">
      <w:pPr>
        <w:pStyle w:val="Code"/>
      </w:pPr>
      <w:r w:rsidRPr="00D85399">
        <w:t>        """    </w:t>
      </w:r>
    </w:p>
    <w:p w14:paraId="6A1E43DD" w14:textId="33838E56" w:rsidR="00D85399" w:rsidRPr="00D85399" w:rsidRDefault="00D85399" w:rsidP="00D85399">
      <w:pPr>
        <w:pStyle w:val="Code"/>
      </w:pPr>
      <w:r w:rsidRPr="00D85399">
        <w:t>        return Prehension.from_vector(self.vector + other.vector) </w:t>
      </w:r>
    </w:p>
    <w:p w14:paraId="261E5D4A" w14:textId="4FAC0FEE" w:rsidR="00D85399" w:rsidRPr="00D85399" w:rsidRDefault="00D85399" w:rsidP="00D85399">
      <w:pPr>
        <w:pStyle w:val="Code"/>
      </w:pPr>
      <w:r w:rsidRPr="00D85399">
        <w:t>               </w:t>
      </w:r>
    </w:p>
    <w:p w14:paraId="75ED97DA" w14:textId="58775A93" w:rsidR="00D85399" w:rsidRPr="00D85399" w:rsidRDefault="00D85399" w:rsidP="00D85399">
      <w:pPr>
        <w:pStyle w:val="Code"/>
      </w:pPr>
      <w:r w:rsidRPr="00D85399">
        <w:t>    def intensify(self, a):     </w:t>
      </w:r>
    </w:p>
    <w:p w14:paraId="36E77A56" w14:textId="6B24E720" w:rsidR="00D85399" w:rsidRPr="00D85399" w:rsidRDefault="00D85399" w:rsidP="00D85399">
      <w:pPr>
        <w:pStyle w:val="Code"/>
      </w:pPr>
      <w:r w:rsidRPr="00D85399">
        <w:t>        """   </w:t>
      </w:r>
    </w:p>
    <w:p w14:paraId="694CFDB2" w14:textId="01C3B449" w:rsidR="00D85399" w:rsidRPr="00D85399" w:rsidRDefault="00D85399" w:rsidP="00D85399">
      <w:pPr>
        <w:pStyle w:val="Code"/>
      </w:pPr>
      <w:r w:rsidRPr="00D85399">
        <w:t>        Here this is scalar multiplication of a vector.          </w:t>
      </w:r>
    </w:p>
    <w:p w14:paraId="49AD884E" w14:textId="1D4E6CEB" w:rsidR="00D85399" w:rsidRPr="00D85399" w:rsidRDefault="00D85399" w:rsidP="00D85399">
      <w:pPr>
        <w:pStyle w:val="Code"/>
      </w:pPr>
      <w:r w:rsidRPr="00D85399">
        <w:t>        a: scalar to multiply by.               </w:t>
      </w:r>
    </w:p>
    <w:p w14:paraId="2152EEBB" w14:textId="2CC90EDB" w:rsidR="00D85399" w:rsidRPr="00D85399" w:rsidRDefault="00D85399" w:rsidP="00D85399">
      <w:pPr>
        <w:pStyle w:val="Code"/>
      </w:pPr>
      <w:r w:rsidRPr="00D85399">
        <w:t>        """    </w:t>
      </w:r>
    </w:p>
    <w:p w14:paraId="059D3FF9" w14:textId="384BA7EC" w:rsidR="00D85399" w:rsidRPr="00D85399" w:rsidRDefault="00D85399" w:rsidP="00D85399">
      <w:pPr>
        <w:pStyle w:val="Code"/>
      </w:pPr>
      <w:r w:rsidRPr="00D85399">
        <w:t>        return Prehension.from_vector(self.vector * a)            </w:t>
      </w:r>
    </w:p>
    <w:p w14:paraId="7CABE43B" w14:textId="331F3384" w:rsidR="00D85399" w:rsidRPr="00D85399" w:rsidRDefault="00D85399" w:rsidP="00D85399">
      <w:pPr>
        <w:pStyle w:val="Code"/>
      </w:pPr>
      <w:r w:rsidRPr="00D85399">
        <w:t>               </w:t>
      </w:r>
    </w:p>
    <w:p w14:paraId="695FB526" w14:textId="1F4A44D0" w:rsidR="00D85399" w:rsidRPr="00D85399" w:rsidRDefault="00D85399" w:rsidP="00D85399">
      <w:pPr>
        <w:pStyle w:val="Code"/>
      </w:pPr>
      <w:r w:rsidRPr="00D85399">
        <w:t>    def direction(self):        </w:t>
      </w:r>
    </w:p>
    <w:p w14:paraId="17B56D9D" w14:textId="05E4758E" w:rsidR="00D85399" w:rsidRPr="00D85399" w:rsidRDefault="00D85399" w:rsidP="00D85399">
      <w:pPr>
        <w:pStyle w:val="Code"/>
      </w:pPr>
      <w:r w:rsidRPr="00D85399">
        <w:t>        """   </w:t>
      </w:r>
    </w:p>
    <w:p w14:paraId="263AEEB6" w14:textId="04D3AD80" w:rsidR="00D85399" w:rsidRPr="00D85399" w:rsidRDefault="00D85399" w:rsidP="00D85399">
      <w:pPr>
        <w:pStyle w:val="Code"/>
      </w:pPr>
      <w:r w:rsidRPr="00D85399">
        <w:t>        This gets us the orientation of the vector: x, y, or neutral.</w:t>
      </w:r>
    </w:p>
    <w:p w14:paraId="3DE48B51" w14:textId="20D41FC6" w:rsidR="00D85399" w:rsidRPr="00D85399" w:rsidRDefault="00D85399" w:rsidP="00D85399">
      <w:pPr>
        <w:pStyle w:val="Code"/>
      </w:pPr>
      <w:r w:rsidRPr="00D85399">
        <w:lastRenderedPageBreak/>
        <w:t>        We use it, for instance, to set an agent's market stance to</w:t>
      </w:r>
    </w:p>
    <w:p w14:paraId="03C17C0B" w14:textId="4EEC2E28" w:rsidR="00D85399" w:rsidRPr="00D85399" w:rsidRDefault="00D85399" w:rsidP="00D85399">
      <w:pPr>
        <w:pStyle w:val="Code"/>
      </w:pPr>
      <w:r w:rsidRPr="00D85399">
        <w:t>        buy or sell.           </w:t>
      </w:r>
    </w:p>
    <w:p w14:paraId="30C06EC4" w14:textId="05B8AA72" w:rsidR="00D85399" w:rsidRPr="00D85399" w:rsidRDefault="00D85399" w:rsidP="00D85399">
      <w:pPr>
        <w:pStyle w:val="Code"/>
      </w:pPr>
      <w:r w:rsidRPr="00D85399">
        <w:t>        """    </w:t>
      </w:r>
    </w:p>
    <w:p w14:paraId="61661497" w14:textId="0AB7386D" w:rsidR="00D85399" w:rsidRPr="00D85399" w:rsidRDefault="00D85399" w:rsidP="00D85399">
      <w:pPr>
        <w:pStyle w:val="Code"/>
      </w:pPr>
      <w:r w:rsidRPr="00D85399">
        <w:t>        if self.vector[X] &gt; self.vector[Y]:      </w:t>
      </w:r>
    </w:p>
    <w:p w14:paraId="2430D852" w14:textId="39CBCB96" w:rsidR="00D85399" w:rsidRPr="00D85399" w:rsidRDefault="00D85399" w:rsidP="00D85399">
      <w:pPr>
        <w:pStyle w:val="Code"/>
      </w:pPr>
      <w:r w:rsidRPr="00D85399">
        <w:t>            return Prehension.X_PRE              </w:t>
      </w:r>
    </w:p>
    <w:p w14:paraId="00E7981C" w14:textId="7C5D42AF" w:rsidR="00D85399" w:rsidRPr="00D85399" w:rsidRDefault="00D85399" w:rsidP="00D85399">
      <w:pPr>
        <w:pStyle w:val="Code"/>
      </w:pPr>
      <w:r w:rsidRPr="00D85399">
        <w:t>        elif self.vector[X] &lt; self.vector[Y]:    </w:t>
      </w:r>
    </w:p>
    <w:p w14:paraId="4FC3273D" w14:textId="3073D88F" w:rsidR="00D85399" w:rsidRPr="00D85399" w:rsidRDefault="00D85399" w:rsidP="00D85399">
      <w:pPr>
        <w:pStyle w:val="Code"/>
      </w:pPr>
      <w:r w:rsidRPr="00D85399">
        <w:t>            return Prehension.Y_PRE              </w:t>
      </w:r>
    </w:p>
    <w:p w14:paraId="0CC52A6D" w14:textId="3B363F31" w:rsidR="00D85399" w:rsidRPr="00D85399" w:rsidRDefault="00D85399" w:rsidP="00D85399">
      <w:pPr>
        <w:pStyle w:val="Code"/>
      </w:pPr>
      <w:r w:rsidRPr="00D85399">
        <w:t>        else:  </w:t>
      </w:r>
    </w:p>
    <w:p w14:paraId="02F95FAF" w14:textId="7A8E3840" w:rsidR="00D85399" w:rsidRPr="00D85399" w:rsidRDefault="00D85399" w:rsidP="00D85399">
      <w:pPr>
        <w:pStyle w:val="Code"/>
      </w:pPr>
      <w:r w:rsidRPr="00D85399">
        <w:t>            return Prehension.NEUT_PRE           </w:t>
      </w:r>
    </w:p>
    <w:p w14:paraId="33D86603" w14:textId="5B669993" w:rsidR="00D85399" w:rsidRPr="00D85399" w:rsidRDefault="00D85399" w:rsidP="00D85399">
      <w:pPr>
        <w:pStyle w:val="Code"/>
      </w:pPr>
      <w:r w:rsidRPr="00D85399">
        <w:t>               </w:t>
      </w:r>
    </w:p>
    <w:p w14:paraId="0FCE45BB" w14:textId="6FD741EC" w:rsidR="00D85399" w:rsidRPr="00D85399" w:rsidRDefault="00D85399" w:rsidP="00D85399">
      <w:pPr>
        <w:pStyle w:val="Code"/>
      </w:pPr>
      <w:r w:rsidRPr="00D85399">
        <w:t>    def project(self, x_or_y):  </w:t>
      </w:r>
    </w:p>
    <w:p w14:paraId="7755C9BB" w14:textId="7852C80C" w:rsidR="00D85399" w:rsidRPr="00D85399" w:rsidRDefault="00D85399" w:rsidP="00D85399">
      <w:pPr>
        <w:pStyle w:val="Code"/>
      </w:pPr>
      <w:r w:rsidRPr="00D85399">
        <w:t>        """   </w:t>
      </w:r>
    </w:p>
    <w:p w14:paraId="312910FB" w14:textId="1AD160DC" w:rsidR="00D85399" w:rsidRPr="00D85399" w:rsidRDefault="00D85399" w:rsidP="00D85399">
      <w:pPr>
        <w:pStyle w:val="Code"/>
      </w:pPr>
      <w:r w:rsidRPr="00D85399">
        <w:t>        Projects the vector onto the x or y axis.                </w:t>
      </w:r>
    </w:p>
    <w:p w14:paraId="0F7D4561" w14:textId="047098B2" w:rsidR="00D85399" w:rsidRPr="00D85399" w:rsidRDefault="00D85399" w:rsidP="00D85399">
      <w:pPr>
        <w:pStyle w:val="Code"/>
      </w:pPr>
      <w:r w:rsidRPr="00D85399">
        <w:t>        Pass in X or Y as declared above.       </w:t>
      </w:r>
    </w:p>
    <w:p w14:paraId="53DB45B2" w14:textId="5C1961D5" w:rsidR="00D85399" w:rsidRPr="00D85399" w:rsidRDefault="00D85399" w:rsidP="00D85399">
      <w:pPr>
        <w:pStyle w:val="Code"/>
      </w:pPr>
      <w:r w:rsidRPr="00D85399">
        <w:t>        """    </w:t>
      </w:r>
    </w:p>
    <w:p w14:paraId="1E0DA4FE" w14:textId="0C23A461" w:rsidR="00D85399" w:rsidRPr="00D85399" w:rsidRDefault="00D85399" w:rsidP="00D85399">
      <w:pPr>
        <w:pStyle w:val="Code"/>
      </w:pPr>
      <w:r w:rsidRPr="00D85399">
        <w:t>        return self.vector[x_or_y]               </w:t>
      </w:r>
    </w:p>
    <w:p w14:paraId="0C7F6A43" w14:textId="20F1A86E" w:rsidR="00D85399" w:rsidRPr="00D85399" w:rsidRDefault="00D85399" w:rsidP="00D85399">
      <w:pPr>
        <w:pStyle w:val="Code"/>
      </w:pPr>
      <w:r w:rsidRPr="00D85399">
        <w:t>               </w:t>
      </w:r>
    </w:p>
    <w:p w14:paraId="0F1C327B" w14:textId="29B73399" w:rsidR="00D85399" w:rsidRPr="00D85399" w:rsidRDefault="00D85399" w:rsidP="00D85399">
      <w:pPr>
        <w:pStyle w:val="Code"/>
      </w:pPr>
      <w:r w:rsidRPr="00D85399">
        <w:t>    def equals(self, other):    </w:t>
      </w:r>
    </w:p>
    <w:p w14:paraId="47C95D9E" w14:textId="14A45E96" w:rsidR="00D85399" w:rsidRPr="00D85399" w:rsidRDefault="00D85399" w:rsidP="00D85399">
      <w:pPr>
        <w:pStyle w:val="Code"/>
      </w:pPr>
      <w:r w:rsidRPr="00D85399">
        <w:t>        """   </w:t>
      </w:r>
    </w:p>
    <w:p w14:paraId="13195470" w14:textId="00CD6BCD" w:rsidR="00D85399" w:rsidRPr="00D85399" w:rsidRDefault="00D85399" w:rsidP="00D85399">
      <w:pPr>
        <w:pStyle w:val="Code"/>
      </w:pPr>
      <w:r w:rsidRPr="00D85399">
        <w:t>        For prehensions of the base type, they are equal         </w:t>
      </w:r>
    </w:p>
    <w:p w14:paraId="4DC8FE97" w14:textId="07891BD4" w:rsidR="00D85399" w:rsidRPr="00D85399" w:rsidRDefault="00D85399" w:rsidP="00D85399">
      <w:pPr>
        <w:pStyle w:val="Code"/>
      </w:pPr>
      <w:r w:rsidRPr="00D85399">
        <w:t>        when their vetors are equal.            </w:t>
      </w:r>
    </w:p>
    <w:p w14:paraId="32DBBFA6" w14:textId="30545B9B" w:rsidR="00D85399" w:rsidRPr="00D85399" w:rsidRDefault="00D85399" w:rsidP="00D85399">
      <w:pPr>
        <w:pStyle w:val="Code"/>
      </w:pPr>
      <w:r w:rsidRPr="00D85399">
        <w:t>        """    </w:t>
      </w:r>
    </w:p>
    <w:p w14:paraId="33540026" w14:textId="2F4B1DC1" w:rsidR="00D85399" w:rsidRPr="00D85399" w:rsidRDefault="00D85399" w:rsidP="00D85399">
      <w:pPr>
        <w:pStyle w:val="Code"/>
      </w:pPr>
      <w:r w:rsidRPr="00D85399">
        <w:t>        return np.array_equal(self.vector, other.vector)          </w:t>
      </w:r>
    </w:p>
    <w:p w14:paraId="3896782A" w14:textId="22569807" w:rsidR="00D85399" w:rsidRPr="00D85399" w:rsidRDefault="00D85399" w:rsidP="00D85399">
      <w:pPr>
        <w:pStyle w:val="Code"/>
      </w:pPr>
      <w:r w:rsidRPr="00D85399">
        <w:t>               </w:t>
      </w:r>
    </w:p>
    <w:p w14:paraId="7F8CAC3C" w14:textId="7E2AFE93" w:rsidR="00D85399" w:rsidRPr="00D85399" w:rsidRDefault="00D85399" w:rsidP="00D85399">
      <w:pPr>
        <w:pStyle w:val="Code"/>
      </w:pPr>
      <w:r w:rsidRPr="00D85399">
        <w:t>    def reverse(self):          </w:t>
      </w:r>
    </w:p>
    <w:p w14:paraId="52B876DA" w14:textId="2F06E378" w:rsidR="00D85399" w:rsidRPr="00D85399" w:rsidRDefault="00D85399" w:rsidP="00D85399">
      <w:pPr>
        <w:pStyle w:val="Code"/>
      </w:pPr>
      <w:r w:rsidRPr="00D85399">
        <w:t>        """   </w:t>
      </w:r>
    </w:p>
    <w:p w14:paraId="09B4692F" w14:textId="356AF8A0" w:rsidR="00D85399" w:rsidRPr="00D85399" w:rsidRDefault="00D85399" w:rsidP="00D85399">
      <w:pPr>
        <w:pStyle w:val="Code"/>
      </w:pPr>
      <w:r w:rsidRPr="00D85399">
        <w:t>        Reverse the vector.    </w:t>
      </w:r>
    </w:p>
    <w:p w14:paraId="6933D756" w14:textId="3F1BC273" w:rsidR="00D85399" w:rsidRPr="00D85399" w:rsidRDefault="00D85399" w:rsidP="00D85399">
      <w:pPr>
        <w:pStyle w:val="Code"/>
      </w:pPr>
      <w:r w:rsidRPr="00D85399">
        <w:t>        """    </w:t>
      </w:r>
    </w:p>
    <w:p w14:paraId="04D8DEFB" w14:textId="26FF7CBC" w:rsidR="00D85399" w:rsidRPr="00D85399" w:rsidRDefault="00D85399" w:rsidP="00D85399">
      <w:pPr>
        <w:pStyle w:val="Code"/>
      </w:pPr>
      <w:r w:rsidRPr="00D85399">
        <w:t>        new_vec = np.array(np.flipud(self.vector))                </w:t>
      </w:r>
    </w:p>
    <w:p w14:paraId="0EEEE368" w14:textId="5115B97B" w:rsidR="00D85399" w:rsidRPr="00D85399" w:rsidRDefault="00D85399" w:rsidP="00D85399">
      <w:pPr>
        <w:pStyle w:val="Code"/>
      </w:pPr>
      <w:r w:rsidRPr="00D85399">
        <w:t>        return Prehension.from_vector(new_vec)   </w:t>
      </w:r>
    </w:p>
    <w:p w14:paraId="7D96C44D" w14:textId="7C2147C0" w:rsidR="00D85399" w:rsidRPr="00D85399" w:rsidRDefault="00D85399" w:rsidP="00D85399">
      <w:pPr>
        <w:pStyle w:val="Code"/>
      </w:pPr>
      <w:r w:rsidRPr="00D85399">
        <w:t>               </w:t>
      </w:r>
    </w:p>
    <w:p w14:paraId="1BF5AEAB" w14:textId="3A19FD06" w:rsidR="00D85399" w:rsidRPr="00D85399" w:rsidRDefault="00D85399" w:rsidP="00D85399">
      <w:pPr>
        <w:pStyle w:val="Code"/>
      </w:pPr>
      <w:r w:rsidRPr="00D85399">
        <w:t>    def normalize(self):        </w:t>
      </w:r>
    </w:p>
    <w:p w14:paraId="3B3A90CA" w14:textId="2A730A8B" w:rsidR="00D85399" w:rsidRPr="00D85399" w:rsidRDefault="00D85399" w:rsidP="00D85399">
      <w:pPr>
        <w:pStyle w:val="Code"/>
      </w:pPr>
      <w:r w:rsidRPr="00D85399">
        <w:t>        """   </w:t>
      </w:r>
    </w:p>
    <w:p w14:paraId="50D177D6" w14:textId="2B63C402" w:rsidR="00D85399" w:rsidRPr="00D85399" w:rsidRDefault="00D85399" w:rsidP="00D85399">
      <w:pPr>
        <w:pStyle w:val="Code"/>
      </w:pPr>
      <w:r w:rsidRPr="00D85399">
        <w:t>        Return a normalized prehension.         </w:t>
      </w:r>
    </w:p>
    <w:p w14:paraId="0EEF4082" w14:textId="2D635C97" w:rsidR="00D85399" w:rsidRPr="00D85399" w:rsidRDefault="00D85399" w:rsidP="00D85399">
      <w:pPr>
        <w:pStyle w:val="Code"/>
      </w:pPr>
      <w:r w:rsidRPr="00D85399">
        <w:t>        If we get the NULL prehension, just return it.           </w:t>
      </w:r>
    </w:p>
    <w:p w14:paraId="0B8A870F" w14:textId="0D784D0B" w:rsidR="00D85399" w:rsidRPr="00D85399" w:rsidRDefault="00D85399" w:rsidP="00D85399">
      <w:pPr>
        <w:pStyle w:val="Code"/>
      </w:pPr>
      <w:r w:rsidRPr="00D85399">
        <w:t>        """    </w:t>
      </w:r>
    </w:p>
    <w:p w14:paraId="5C6BF708" w14:textId="68A1F493" w:rsidR="00D85399" w:rsidRPr="00D85399" w:rsidRDefault="00D85399" w:rsidP="00D85399">
      <w:pPr>
        <w:pStyle w:val="Code"/>
      </w:pPr>
      <w:r w:rsidRPr="00D85399">
        <w:t>        if self.equals(Prehension.NULL_PRE):     </w:t>
      </w:r>
    </w:p>
    <w:p w14:paraId="34F0CAAB" w14:textId="6B264E28" w:rsidR="00D85399" w:rsidRPr="00D85399" w:rsidRDefault="00D85399" w:rsidP="00D85399">
      <w:pPr>
        <w:pStyle w:val="Code"/>
      </w:pPr>
      <w:r w:rsidRPr="00D85399">
        <w:t>            return Prehension.NULL_PRE           </w:t>
      </w:r>
    </w:p>
    <w:p w14:paraId="149BD705" w14:textId="5069FAD7" w:rsidR="00D85399" w:rsidRPr="00D85399" w:rsidRDefault="00D85399" w:rsidP="00D85399">
      <w:pPr>
        <w:pStyle w:val="Code"/>
      </w:pPr>
      <w:r w:rsidRPr="00D85399">
        <w:t>               </w:t>
      </w:r>
    </w:p>
    <w:p w14:paraId="46219557" w14:textId="77777777" w:rsidR="001B5FC3" w:rsidRDefault="00D85399" w:rsidP="00D85399">
      <w:pPr>
        <w:pStyle w:val="Code"/>
      </w:pPr>
      <w:r w:rsidRPr="00D85399">
        <w:t>        return Pre</w:t>
      </w:r>
      <w:r w:rsidR="001B5FC3">
        <w:t>hension.from_vector(self.vector</w:t>
      </w:r>
    </w:p>
    <w:p w14:paraId="39948693" w14:textId="53092A67" w:rsidR="00D85399" w:rsidRPr="00D85399" w:rsidRDefault="001B5FC3" w:rsidP="00D85399">
      <w:pPr>
        <w:pStyle w:val="Code"/>
      </w:pPr>
      <w:r>
        <w:t xml:space="preserve">                   </w:t>
      </w:r>
      <w:r w:rsidR="00D85399" w:rsidRPr="00D85399">
        <w:t>/ np.linalg.norm(self.vector))   </w:t>
      </w:r>
    </w:p>
    <w:p w14:paraId="11FB923E" w14:textId="2C3AA634" w:rsidR="00D85399" w:rsidRPr="00D85399" w:rsidRDefault="00D85399" w:rsidP="00D85399">
      <w:pPr>
        <w:pStyle w:val="Code"/>
      </w:pPr>
      <w:r w:rsidRPr="00D85399">
        <w:t>               </w:t>
      </w:r>
    </w:p>
    <w:p w14:paraId="7B260A05" w14:textId="6E0128B7" w:rsidR="00D85399" w:rsidRPr="00D85399" w:rsidRDefault="00D85399" w:rsidP="00D85399">
      <w:pPr>
        <w:pStyle w:val="Code"/>
      </w:pPr>
      <w:r w:rsidRPr="00D85399">
        <w:t>               </w:t>
      </w:r>
    </w:p>
    <w:p w14:paraId="7D5B562D" w14:textId="3D83EAB8" w:rsidR="00D85399" w:rsidRPr="00D85399" w:rsidRDefault="00D85399" w:rsidP="00D85399">
      <w:pPr>
        <w:pStyle w:val="Code"/>
      </w:pPr>
      <w:r w:rsidRPr="00D85399">
        <w:t># Now we actually initialize the prehensions we declared above.   </w:t>
      </w:r>
    </w:p>
    <w:p w14:paraId="3405FFFF" w14:textId="08D0609A" w:rsidR="00D85399" w:rsidRPr="00D85399" w:rsidRDefault="00D85399" w:rsidP="00D85399">
      <w:pPr>
        <w:pStyle w:val="Code"/>
      </w:pPr>
      <w:r w:rsidRPr="00D85399">
        <w:t>#  This can't be done earlier, since Prehension was just defined. </w:t>
      </w:r>
    </w:p>
    <w:p w14:paraId="653AB905" w14:textId="270DE3D5" w:rsidR="00D85399" w:rsidRPr="00D85399" w:rsidRDefault="00D85399" w:rsidP="00D85399">
      <w:pPr>
        <w:pStyle w:val="Code"/>
      </w:pPr>
      <w:r w:rsidRPr="00D85399">
        <w:t>Prehension.X_PRE = Prehension.from_vector(X_VEC) </w:t>
      </w:r>
    </w:p>
    <w:p w14:paraId="18D8D76D" w14:textId="6648EB32" w:rsidR="00D85399" w:rsidRPr="00D85399" w:rsidRDefault="00D85399" w:rsidP="00D85399">
      <w:pPr>
        <w:pStyle w:val="Code"/>
      </w:pPr>
      <w:r w:rsidRPr="00D85399">
        <w:t>Prehension.Y_PRE = Prehension.from_vector(Y_VEC) </w:t>
      </w:r>
    </w:p>
    <w:p w14:paraId="51CD2592" w14:textId="1673CE9C" w:rsidR="00D85399" w:rsidRPr="00D85399" w:rsidRDefault="00D85399" w:rsidP="00D85399">
      <w:pPr>
        <w:pStyle w:val="Code"/>
      </w:pPr>
      <w:r w:rsidRPr="00D85399">
        <w:t>Prehension.NULL_PRE = Prehension.from_vector(NULL_VEC)            </w:t>
      </w:r>
    </w:p>
    <w:p w14:paraId="46273BFD" w14:textId="73C9EA4B" w:rsidR="00D85399" w:rsidRPr="00D85399" w:rsidRDefault="00D85399" w:rsidP="00D85399">
      <w:pPr>
        <w:pStyle w:val="Code"/>
      </w:pPr>
      <w:r w:rsidRPr="00D85399">
        <w:t>Prehension.NEUT_PRE = Prehension.from_vector(NEUT_VEC)            </w:t>
      </w:r>
    </w:p>
    <w:p w14:paraId="6A352C9A" w14:textId="5A637075" w:rsidR="00D85399" w:rsidRPr="00D85399" w:rsidRDefault="00D85399" w:rsidP="00D85399">
      <w:pPr>
        <w:pStyle w:val="Code"/>
      </w:pPr>
      <w:r w:rsidRPr="00D85399">
        <w:t>               </w:t>
      </w:r>
    </w:p>
    <w:p w14:paraId="14FD0C08" w14:textId="4F86E211" w:rsidR="00D85399" w:rsidRPr="00D85399" w:rsidRDefault="00D85399" w:rsidP="00D85399">
      <w:pPr>
        <w:pStyle w:val="Code"/>
      </w:pPr>
      <w:r w:rsidRPr="00D85399">
        <w:t>               </w:t>
      </w:r>
    </w:p>
    <w:p w14:paraId="4AC33A97" w14:textId="5F39EC37" w:rsidR="00D85399" w:rsidRPr="00D85399" w:rsidRDefault="00D85399" w:rsidP="00D85399">
      <w:pPr>
        <w:pStyle w:val="Code"/>
      </w:pPr>
      <w:r w:rsidRPr="00D85399">
        <w:t>def stance_pct_to_pre(pct, x_or_y):              </w:t>
      </w:r>
    </w:p>
    <w:p w14:paraId="3EAB88B9" w14:textId="7184DF58" w:rsidR="00D85399" w:rsidRPr="00D85399" w:rsidRDefault="00D85399" w:rsidP="00D85399">
      <w:pPr>
        <w:pStyle w:val="Code"/>
      </w:pPr>
      <w:r w:rsidRPr="00D85399">
        <w:t>    """       </w:t>
      </w:r>
    </w:p>
    <w:p w14:paraId="55A90130" w14:textId="70D55A5A" w:rsidR="00D85399" w:rsidRPr="00D85399" w:rsidRDefault="00D85399" w:rsidP="00D85399">
      <w:pPr>
        <w:pStyle w:val="Code"/>
      </w:pPr>
      <w:r w:rsidRPr="00D85399">
        <w:t>    pct is our % of the way to the y-axis from  </w:t>
      </w:r>
    </w:p>
    <w:p w14:paraId="450E32CA" w14:textId="03BDA36B" w:rsidR="001B5FC3" w:rsidRDefault="00D85399" w:rsidP="00D85399">
      <w:pPr>
        <w:pStyle w:val="Code"/>
      </w:pPr>
      <w:r w:rsidRPr="00D85399">
        <w:t>  </w:t>
      </w:r>
      <w:r w:rsidR="001B5FC3">
        <w:t>  the x-axis around the unit circle.</w:t>
      </w:r>
    </w:p>
    <w:p w14:paraId="4F9F826D" w14:textId="640F42DB" w:rsidR="00D85399" w:rsidRPr="00D85399" w:rsidRDefault="001B5FC3" w:rsidP="00D85399">
      <w:pPr>
        <w:pStyle w:val="Code"/>
      </w:pPr>
      <w:r>
        <w:t xml:space="preserve">    </w:t>
      </w:r>
      <w:r w:rsidR="00D85399" w:rsidRPr="00D85399">
        <w:t>(If x_or_y == Y, it is the opposite.)      </w:t>
      </w:r>
    </w:p>
    <w:p w14:paraId="57732191" w14:textId="77777777" w:rsidR="001B5FC3" w:rsidRDefault="00D85399" w:rsidP="00D85399">
      <w:pPr>
        <w:pStyle w:val="Code"/>
      </w:pPr>
      <w:r w:rsidRPr="00D85399">
        <w:t>    It will</w:t>
      </w:r>
      <w:r w:rsidR="001B5FC3">
        <w:t> return the x, y coordinates of</w:t>
      </w:r>
    </w:p>
    <w:p w14:paraId="355B7055" w14:textId="603C48B1" w:rsidR="00D85399" w:rsidRPr="00D85399" w:rsidRDefault="001B5FC3" w:rsidP="00D85399">
      <w:pPr>
        <w:pStyle w:val="Code"/>
      </w:pPr>
      <w:r>
        <w:t xml:space="preserve">    </w:t>
      </w:r>
      <w:r w:rsidR="00D85399" w:rsidRPr="00D85399">
        <w:t>the point that % of the way.           </w:t>
      </w:r>
    </w:p>
    <w:p w14:paraId="0FF13377" w14:textId="236E1C67" w:rsidR="00D85399" w:rsidRPr="00D85399" w:rsidRDefault="00D85399" w:rsidP="00D85399">
      <w:pPr>
        <w:pStyle w:val="Code"/>
      </w:pPr>
      <w:r w:rsidRPr="00D85399">
        <w:t>    I.e., .5 returns NEUT_VEC, 0 returns X_VEC. </w:t>
      </w:r>
    </w:p>
    <w:p w14:paraId="335013C1" w14:textId="6155F985" w:rsidR="00D85399" w:rsidRPr="00D85399" w:rsidRDefault="00D85399" w:rsidP="00D85399">
      <w:pPr>
        <w:pStyle w:val="Code"/>
      </w:pPr>
      <w:r w:rsidRPr="00D85399">
        <w:t>    """        </w:t>
      </w:r>
    </w:p>
    <w:p w14:paraId="22129D72" w14:textId="7166BC28" w:rsidR="00D85399" w:rsidRPr="00D85399" w:rsidRDefault="00D85399" w:rsidP="00D85399">
      <w:pPr>
        <w:pStyle w:val="Code"/>
      </w:pPr>
      <w:r w:rsidRPr="00D85399">
        <w:t>    if x_or_y == Y:             </w:t>
      </w:r>
    </w:p>
    <w:p w14:paraId="3F2ED915" w14:textId="6B41FBE4" w:rsidR="00D85399" w:rsidRPr="00D85399" w:rsidRDefault="00D85399" w:rsidP="00D85399">
      <w:pPr>
        <w:pStyle w:val="Code"/>
      </w:pPr>
      <w:r w:rsidRPr="00D85399">
        <w:t>        pct = 1 - pct           </w:t>
      </w:r>
    </w:p>
    <w:p w14:paraId="034ADD17" w14:textId="02952105" w:rsidR="00D85399" w:rsidRPr="00D85399" w:rsidRDefault="00D85399" w:rsidP="00D85399">
      <w:pPr>
        <w:pStyle w:val="Code"/>
      </w:pPr>
      <w:r w:rsidRPr="00D85399">
        <w:t>    if pct == 0:                </w:t>
      </w:r>
    </w:p>
    <w:p w14:paraId="6A106264" w14:textId="0FD034BD" w:rsidR="00D85399" w:rsidRPr="00D85399" w:rsidRDefault="00D85399" w:rsidP="00D85399">
      <w:pPr>
        <w:pStyle w:val="Code"/>
      </w:pPr>
      <w:r w:rsidRPr="00D85399">
        <w:t>        return Prehension.X_PRE </w:t>
      </w:r>
    </w:p>
    <w:p w14:paraId="119B8886" w14:textId="38B93262" w:rsidR="00D85399" w:rsidRPr="00D85399" w:rsidRDefault="00D85399" w:rsidP="00D85399">
      <w:pPr>
        <w:pStyle w:val="Code"/>
      </w:pPr>
      <w:r w:rsidRPr="00D85399">
        <w:t>    elif pct == .5:             </w:t>
      </w:r>
    </w:p>
    <w:p w14:paraId="16D14045" w14:textId="1D36B72C" w:rsidR="00D85399" w:rsidRPr="00D85399" w:rsidRDefault="00D85399" w:rsidP="00D85399">
      <w:pPr>
        <w:pStyle w:val="Code"/>
      </w:pPr>
      <w:r w:rsidRPr="00D85399">
        <w:lastRenderedPageBreak/>
        <w:t>        return Prehension.NEUT_PRE               </w:t>
      </w:r>
    </w:p>
    <w:p w14:paraId="749B4465" w14:textId="2552F42F" w:rsidR="00D85399" w:rsidRPr="00D85399" w:rsidRDefault="00D85399" w:rsidP="00D85399">
      <w:pPr>
        <w:pStyle w:val="Code"/>
      </w:pPr>
      <w:r w:rsidRPr="00D85399">
        <w:t>    elif pct == 1:              </w:t>
      </w:r>
    </w:p>
    <w:p w14:paraId="039BD2C7" w14:textId="3C9B3AE8" w:rsidR="00D85399" w:rsidRPr="00D85399" w:rsidRDefault="00D85399" w:rsidP="00D85399">
      <w:pPr>
        <w:pStyle w:val="Code"/>
      </w:pPr>
      <w:r w:rsidRPr="00D85399">
        <w:t>        return Prehension.Y_PRE </w:t>
      </w:r>
    </w:p>
    <w:p w14:paraId="0BF1C7FB" w14:textId="2BBCE5DE" w:rsidR="00D85399" w:rsidRPr="00D85399" w:rsidRDefault="00D85399" w:rsidP="00D85399">
      <w:pPr>
        <w:pStyle w:val="Code"/>
      </w:pPr>
      <w:r w:rsidRPr="00D85399">
        <w:t>    else:      </w:t>
      </w:r>
    </w:p>
    <w:p w14:paraId="559197B0" w14:textId="0D2404EB" w:rsidR="00D85399" w:rsidRPr="00D85399" w:rsidRDefault="00D85399" w:rsidP="00D85399">
      <w:pPr>
        <w:pStyle w:val="Code"/>
      </w:pPr>
      <w:r w:rsidRPr="00D85399">
        <w:t>        angle = 90 * pct        </w:t>
      </w:r>
    </w:p>
    <w:p w14:paraId="4D751AEC" w14:textId="7AA9923A" w:rsidR="00D85399" w:rsidRPr="00D85399" w:rsidRDefault="00D85399" w:rsidP="00D85399">
      <w:pPr>
        <w:pStyle w:val="Code"/>
      </w:pPr>
      <w:r w:rsidRPr="00D85399">
        <w:t>        x = math.cos(math.radians(angle))        </w:t>
      </w:r>
    </w:p>
    <w:p w14:paraId="20969D5D" w14:textId="185FFBDA" w:rsidR="00D85399" w:rsidRPr="00D85399" w:rsidRDefault="00D85399" w:rsidP="00D85399">
      <w:pPr>
        <w:pStyle w:val="Code"/>
      </w:pPr>
      <w:r w:rsidRPr="00D85399">
        <w:t>        y = math.sin(math.radians(angle))        </w:t>
      </w:r>
    </w:p>
    <w:p w14:paraId="4D1FB327" w14:textId="1FECD1B1" w:rsidR="00D85399" w:rsidRPr="00D85399" w:rsidRDefault="00D85399" w:rsidP="00D85399">
      <w:pPr>
        <w:pStyle w:val="Code"/>
      </w:pPr>
      <w:r w:rsidRPr="00D85399">
        <w:t>        return Prehension(x, y) </w:t>
      </w:r>
    </w:p>
    <w:p w14:paraId="3DE5A31A" w14:textId="77777777" w:rsidR="00C65AC9" w:rsidRDefault="00C65AC9" w:rsidP="00677BF5"/>
    <w:p w14:paraId="2DAEFD8E" w14:textId="562CF095" w:rsidR="00C65AC9" w:rsidRDefault="00C65AC9" w:rsidP="00C65AC9">
      <w:pPr>
        <w:pStyle w:val="Heading2"/>
      </w:pPr>
      <w:r>
        <w:t>prehension_agent.py</w:t>
      </w:r>
    </w:p>
    <w:p w14:paraId="1AF43313" w14:textId="4E5D3D66" w:rsidR="000F2922" w:rsidRPr="000F2922" w:rsidRDefault="000F2922" w:rsidP="000F2922">
      <w:pPr>
        <w:pStyle w:val="Code"/>
      </w:pPr>
      <w:r w:rsidRPr="000F2922">
        <w:t>"""              </w:t>
      </w:r>
    </w:p>
    <w:p w14:paraId="25582883" w14:textId="6527AECB" w:rsidR="000F2922" w:rsidRPr="000F2922" w:rsidRDefault="000F2922" w:rsidP="000F2922">
      <w:pPr>
        <w:pStyle w:val="Code"/>
      </w:pPr>
      <w:r w:rsidRPr="000F2922">
        <w:t>prehension_agent.py               </w:t>
      </w:r>
    </w:p>
    <w:p w14:paraId="4216DD71" w14:textId="3E6982C7" w:rsidR="000F2922" w:rsidRPr="000F2922" w:rsidRDefault="000F2922" w:rsidP="000F2922">
      <w:pPr>
        <w:pStyle w:val="Code"/>
      </w:pPr>
      <w:r w:rsidRPr="000F2922">
        <w:t>An agent that use Prehensions to understand its environment.        </w:t>
      </w:r>
    </w:p>
    <w:p w14:paraId="023A0635" w14:textId="4F3F3174" w:rsidR="000F2922" w:rsidRPr="000F2922" w:rsidRDefault="000F2922" w:rsidP="000F2922">
      <w:pPr>
        <w:pStyle w:val="Code"/>
      </w:pPr>
      <w:r w:rsidRPr="000F2922">
        <w:t>"""               </w:t>
      </w:r>
    </w:p>
    <w:p w14:paraId="070CBDAE" w14:textId="033C4AB4" w:rsidR="000F2922" w:rsidRPr="000F2922" w:rsidRDefault="000F2922" w:rsidP="000F2922">
      <w:pPr>
        <w:pStyle w:val="Code"/>
      </w:pPr>
      <w:r w:rsidRPr="000F2922">
        <w:t>import indra.grid_agent as ga      </w:t>
      </w:r>
    </w:p>
    <w:p w14:paraId="0ED565F4" w14:textId="2F9781E1" w:rsidR="000F2922" w:rsidRPr="000F2922" w:rsidRDefault="000F2922" w:rsidP="000F2922">
      <w:pPr>
        <w:pStyle w:val="Code"/>
      </w:pPr>
      <w:r w:rsidRPr="000F2922">
        <w:t>import indra.prehension as pre     </w:t>
      </w:r>
    </w:p>
    <w:p w14:paraId="2BB4EC6B" w14:textId="5C22E6F7" w:rsidR="000F2922" w:rsidRPr="000F2922" w:rsidRDefault="000F2922" w:rsidP="000F2922">
      <w:pPr>
        <w:pStyle w:val="Code"/>
      </w:pPr>
      <w:r w:rsidRPr="000F2922">
        <w:t> </w:t>
      </w:r>
    </w:p>
    <w:p w14:paraId="56DE8499" w14:textId="1BA023F2" w:rsidR="000F2922" w:rsidRPr="000F2922" w:rsidRDefault="000F2922" w:rsidP="000F2922">
      <w:pPr>
        <w:pStyle w:val="Code"/>
      </w:pPr>
      <w:r w:rsidRPr="000F2922">
        <w:t> </w:t>
      </w:r>
    </w:p>
    <w:p w14:paraId="3191BADC" w14:textId="47C32844" w:rsidR="000F2922" w:rsidRPr="000F2922" w:rsidRDefault="000F2922" w:rsidP="000F2922">
      <w:pPr>
        <w:pStyle w:val="Code"/>
      </w:pPr>
      <w:r w:rsidRPr="000F2922">
        <w:t>class PrehensionAgent(ga.GridAgent):                </w:t>
      </w:r>
    </w:p>
    <w:p w14:paraId="3EBA60D7" w14:textId="323B37AC" w:rsidR="000F2922" w:rsidRPr="000F2922" w:rsidRDefault="000F2922" w:rsidP="000F2922">
      <w:pPr>
        <w:pStyle w:val="Code"/>
      </w:pPr>
      <w:r w:rsidRPr="000F2922">
        <w:t>    """          </w:t>
      </w:r>
    </w:p>
    <w:p w14:paraId="0F21E68F" w14:textId="6730C0FE" w:rsidR="000F2922" w:rsidRPr="000F2922" w:rsidRDefault="000F2922" w:rsidP="000F2922">
      <w:pPr>
        <w:pStyle w:val="Code"/>
      </w:pPr>
      <w:r w:rsidRPr="000F2922">
        <w:t>    An agent that use Prehensions to understand its environment.</w:t>
      </w:r>
    </w:p>
    <w:p w14:paraId="2296B63F" w14:textId="04DC44A7" w:rsidR="000F2922" w:rsidRPr="000F2922" w:rsidRDefault="000F2922" w:rsidP="000F2922">
      <w:pPr>
        <w:pStyle w:val="Code"/>
      </w:pPr>
      <w:r w:rsidRPr="000F2922">
        <w:t>    """           </w:t>
      </w:r>
    </w:p>
    <w:p w14:paraId="0ADA4E81" w14:textId="7EEE69F7" w:rsidR="000F2922" w:rsidRPr="000F2922" w:rsidRDefault="000F2922" w:rsidP="000F2922">
      <w:pPr>
        <w:pStyle w:val="Code"/>
      </w:pPr>
      <w:r w:rsidRPr="000F2922">
        <w:t>    def __init__(self, name, goal, max_move=1, max_detect=1):</w:t>
      </w:r>
    </w:p>
    <w:p w14:paraId="74026681" w14:textId="665FA223" w:rsidR="000F2922" w:rsidRPr="000F2922" w:rsidRDefault="000F2922" w:rsidP="000F2922">
      <w:pPr>
        <w:pStyle w:val="Code"/>
      </w:pPr>
      <w:r w:rsidRPr="000F2922">
        <w:t>        super().__init__(name, goal, max_move, max_detect)</w:t>
      </w:r>
    </w:p>
    <w:p w14:paraId="1B23532F" w14:textId="46738817" w:rsidR="000F2922" w:rsidRPr="000F2922" w:rsidRDefault="000F2922" w:rsidP="000F2922">
      <w:pPr>
        <w:pStyle w:val="Code"/>
      </w:pPr>
      <w:r w:rsidRPr="000F2922">
        <w:t>        self.my_filter = None      </w:t>
      </w:r>
    </w:p>
    <w:p w14:paraId="353AF057" w14:textId="6D0CEEDD" w:rsidR="000F2922" w:rsidRPr="000F2922" w:rsidRDefault="000F2922" w:rsidP="000F2922">
      <w:pPr>
        <w:pStyle w:val="Code"/>
      </w:pPr>
      <w:r w:rsidRPr="000F2922">
        <w:t>        self.stance = pre.Prehension()              </w:t>
      </w:r>
    </w:p>
    <w:p w14:paraId="31231146" w14:textId="6ECE60D8" w:rsidR="000F2922" w:rsidRPr="000F2922" w:rsidRDefault="000F2922" w:rsidP="000F2922">
      <w:pPr>
        <w:pStyle w:val="Code"/>
      </w:pPr>
      <w:r w:rsidRPr="000F2922">
        <w:t> </w:t>
      </w:r>
    </w:p>
    <w:p w14:paraId="295A71D7" w14:textId="2902F1AD" w:rsidR="000F2922" w:rsidRPr="000F2922" w:rsidRDefault="000F2922" w:rsidP="000F2922">
      <w:pPr>
        <w:pStyle w:val="Code"/>
      </w:pPr>
      <w:r w:rsidRPr="000F2922">
        <w:t>    def survey_env(self):          </w:t>
      </w:r>
    </w:p>
    <w:p w14:paraId="0DCDFC8E" w14:textId="185FD083" w:rsidR="000F2922" w:rsidRPr="000F2922" w:rsidRDefault="000F2922" w:rsidP="000F2922">
      <w:pPr>
        <w:pStyle w:val="Code"/>
      </w:pPr>
      <w:r w:rsidRPr="000F2922">
        <w:t>        """      </w:t>
      </w:r>
    </w:p>
    <w:p w14:paraId="325E96F3" w14:textId="514519B6" w:rsidR="000F2922" w:rsidRPr="000F2922" w:rsidRDefault="000F2922" w:rsidP="000F2922">
      <w:pPr>
        <w:pStyle w:val="Code"/>
      </w:pPr>
      <w:r w:rsidRPr="000F2922">
        <w:t>        Look around and see what surrounds us.     </w:t>
      </w:r>
    </w:p>
    <w:p w14:paraId="71D1A711" w14:textId="641E8D9A" w:rsidR="000F2922" w:rsidRPr="000F2922" w:rsidRDefault="000F2922" w:rsidP="000F2922">
      <w:pPr>
        <w:pStyle w:val="Code"/>
      </w:pPr>
      <w:r w:rsidRPr="000F2922">
        <w:t>        """       </w:t>
      </w:r>
    </w:p>
    <w:p w14:paraId="13031943" w14:textId="22DCC51A" w:rsidR="000F2922" w:rsidRPr="000F2922" w:rsidRDefault="000F2922" w:rsidP="000F2922">
      <w:pPr>
        <w:pStyle w:val="Code"/>
      </w:pPr>
      <w:r w:rsidRPr="000F2922">
        <w:t>        super().survey_env()       </w:t>
      </w:r>
    </w:p>
    <w:p w14:paraId="78ECC9F9" w14:textId="429FA597" w:rsidR="000F2922" w:rsidRPr="000F2922" w:rsidRDefault="000F2922" w:rsidP="000F2922">
      <w:pPr>
        <w:pStyle w:val="Code"/>
      </w:pPr>
      <w:r w:rsidRPr="000F2922">
        <w:t>        other_pre = pre.Prehension()                </w:t>
      </w:r>
    </w:p>
    <w:p w14:paraId="2F0D3CDC" w14:textId="2EDA70DB" w:rsidR="000F2922" w:rsidRPr="000F2922" w:rsidRDefault="000F2922" w:rsidP="000F2922">
      <w:pPr>
        <w:pStyle w:val="Code"/>
      </w:pPr>
      <w:r w:rsidRPr="000F2922">
        <w:t>        for other in self.neighbor_iter(view=self.my_view,</w:t>
      </w:r>
    </w:p>
    <w:p w14:paraId="29E490E0" w14:textId="0D284C1E" w:rsidR="000F2922" w:rsidRPr="000F2922" w:rsidRDefault="000F2922" w:rsidP="000F2922">
      <w:pPr>
        <w:pStyle w:val="Code"/>
      </w:pPr>
      <w:r w:rsidRPr="000F2922">
        <w:t>      </w:t>
      </w:r>
      <w:r>
        <w:t xml:space="preserve">          </w:t>
      </w:r>
      <w:r w:rsidRPr="000F2922">
        <w:t>filt_func=self.my_filter):   </w:t>
      </w:r>
    </w:p>
    <w:p w14:paraId="4096A9C2" w14:textId="637F6DC8" w:rsidR="000F2922" w:rsidRPr="000F2922" w:rsidRDefault="000F2922" w:rsidP="000F2922">
      <w:pPr>
        <w:pStyle w:val="Code"/>
      </w:pPr>
      <w:r w:rsidRPr="000F2922">
        <w:t>            # accumulate prehensions:               </w:t>
      </w:r>
    </w:p>
    <w:p w14:paraId="6EFB3CC8" w14:textId="4154A452" w:rsidR="000F2922" w:rsidRPr="000F2922" w:rsidRDefault="000F2922" w:rsidP="000F2922">
      <w:pPr>
        <w:pStyle w:val="Code"/>
      </w:pPr>
      <w:r w:rsidRPr="000F2922">
        <w:t>            other_pre = other.visible_stance().prehend(other_pre)</w:t>
      </w:r>
    </w:p>
    <w:p w14:paraId="3757C589" w14:textId="28B24033" w:rsidR="000F2922" w:rsidRPr="000F2922" w:rsidRDefault="000F2922" w:rsidP="000F2922">
      <w:pPr>
        <w:pStyle w:val="Code"/>
      </w:pPr>
      <w:r w:rsidRPr="000F2922">
        <w:t>        return other_pre           </w:t>
      </w:r>
    </w:p>
    <w:p w14:paraId="3D41DC6E" w14:textId="61C8A660" w:rsidR="000F2922" w:rsidRPr="000F2922" w:rsidRDefault="000F2922" w:rsidP="000F2922">
      <w:pPr>
        <w:pStyle w:val="Code"/>
      </w:pPr>
      <w:r w:rsidRPr="000F2922">
        <w:t> </w:t>
      </w:r>
    </w:p>
    <w:p w14:paraId="22B242A0" w14:textId="5AB19181" w:rsidR="000F2922" w:rsidRPr="000F2922" w:rsidRDefault="000F2922" w:rsidP="000F2922">
      <w:pPr>
        <w:pStyle w:val="Code"/>
      </w:pPr>
      <w:r w:rsidRPr="000F2922">
        <w:t>    def visible_stance(self):      </w:t>
      </w:r>
    </w:p>
    <w:p w14:paraId="2BB2C5B9" w14:textId="0868661A" w:rsidR="000F2922" w:rsidRPr="000F2922" w:rsidRDefault="000F2922" w:rsidP="000F2922">
      <w:pPr>
        <w:pStyle w:val="Code"/>
      </w:pPr>
      <w:r w:rsidRPr="000F2922">
        <w:t>        """      </w:t>
      </w:r>
    </w:p>
    <w:p w14:paraId="04581CA2" w14:textId="17F23129" w:rsidR="000F2922" w:rsidRPr="000F2922" w:rsidRDefault="000F2922" w:rsidP="000F2922">
      <w:pPr>
        <w:pStyle w:val="Code"/>
      </w:pPr>
      <w:r w:rsidRPr="000F2922">
        <w:t>        By default, just our stance. But we may override this.</w:t>
      </w:r>
    </w:p>
    <w:p w14:paraId="434F1ED6" w14:textId="6E74F544" w:rsidR="000F2922" w:rsidRPr="000F2922" w:rsidRDefault="000F2922" w:rsidP="000F2922">
      <w:pPr>
        <w:pStyle w:val="Code"/>
      </w:pPr>
      <w:r w:rsidRPr="000F2922">
        <w:t>        For instance, perhaps just</w:t>
      </w:r>
      <w:r w:rsidR="00E26AD7">
        <w:t> our direction is visible</w:t>
      </w:r>
      <w:r w:rsidRPr="000F2922">
        <w:t>.</w:t>
      </w:r>
    </w:p>
    <w:p w14:paraId="4D5EC31F" w14:textId="5A64E6AC" w:rsidR="000F2922" w:rsidRPr="000F2922" w:rsidRDefault="000F2922" w:rsidP="000F2922">
      <w:pPr>
        <w:pStyle w:val="Code"/>
      </w:pPr>
      <w:r w:rsidRPr="000F2922">
        <w:t>        """       </w:t>
      </w:r>
    </w:p>
    <w:p w14:paraId="5DBB6DF0" w14:textId="19F598E3" w:rsidR="00C65AC9" w:rsidRDefault="000F2922" w:rsidP="001B5FC3">
      <w:pPr>
        <w:pStyle w:val="Code"/>
      </w:pPr>
      <w:r w:rsidRPr="000F2922">
        <w:t>        return self.stance         </w:t>
      </w:r>
    </w:p>
    <w:p w14:paraId="7A7569B7" w14:textId="22A16EC5" w:rsidR="00C65AC9" w:rsidRDefault="00C65AC9" w:rsidP="00C65AC9">
      <w:pPr>
        <w:pStyle w:val="Heading2"/>
      </w:pPr>
      <w:r>
        <w:t>segregation_model.py</w:t>
      </w:r>
    </w:p>
    <w:p w14:paraId="5F48EC34" w14:textId="77777777" w:rsidR="000B4BD3" w:rsidRPr="000B4BD3" w:rsidRDefault="000B4BD3" w:rsidP="000B4BD3">
      <w:pPr>
        <w:pStyle w:val="Code"/>
      </w:pPr>
      <w:r w:rsidRPr="000B4BD3">
        <w:t>import random  </w:t>
      </w:r>
    </w:p>
    <w:p w14:paraId="0B9A6B00" w14:textId="77777777" w:rsidR="000B4BD3" w:rsidRPr="000B4BD3" w:rsidRDefault="000B4BD3" w:rsidP="000B4BD3">
      <w:pPr>
        <w:pStyle w:val="Code"/>
      </w:pPr>
      <w:r w:rsidRPr="000B4BD3">
        <w:t>import indra.prehension as pre  </w:t>
      </w:r>
    </w:p>
    <w:p w14:paraId="3E0785E3" w14:textId="77777777" w:rsidR="000B4BD3" w:rsidRPr="000B4BD3" w:rsidRDefault="000B4BD3" w:rsidP="000B4BD3">
      <w:pPr>
        <w:pStyle w:val="Code"/>
      </w:pPr>
      <w:r w:rsidRPr="000B4BD3">
        <w:t>import indra.prehension_agent as pa  </w:t>
      </w:r>
    </w:p>
    <w:p w14:paraId="41A839B8" w14:textId="77777777" w:rsidR="000B4BD3" w:rsidRPr="000B4BD3" w:rsidRDefault="000B4BD3" w:rsidP="000B4BD3">
      <w:pPr>
        <w:pStyle w:val="Code"/>
      </w:pPr>
      <w:r w:rsidRPr="000B4BD3">
        <w:t>import indra.grid_env as grid  </w:t>
      </w:r>
    </w:p>
    <w:p w14:paraId="6DBB2307" w14:textId="77777777" w:rsidR="000B4BD3" w:rsidRPr="000B4BD3" w:rsidRDefault="000B4BD3" w:rsidP="000B4BD3">
      <w:pPr>
        <w:pStyle w:val="Code"/>
      </w:pPr>
      <w:r w:rsidRPr="000B4BD3">
        <w:t>  </w:t>
      </w:r>
    </w:p>
    <w:p w14:paraId="3F3BC5EB" w14:textId="77777777" w:rsidR="000B4BD3" w:rsidRPr="000B4BD3" w:rsidRDefault="000B4BD3" w:rsidP="000B4BD3">
      <w:pPr>
        <w:pStyle w:val="Code"/>
      </w:pPr>
      <w:r w:rsidRPr="000B4BD3">
        <w:t>MOVE = True  </w:t>
      </w:r>
    </w:p>
    <w:p w14:paraId="7324A44E" w14:textId="77777777" w:rsidR="000B4BD3" w:rsidRPr="000B4BD3" w:rsidRDefault="000B4BD3" w:rsidP="000B4BD3">
      <w:pPr>
        <w:pStyle w:val="Code"/>
      </w:pPr>
      <w:r w:rsidRPr="000B4BD3">
        <w:t>STAY = False  </w:t>
      </w:r>
    </w:p>
    <w:p w14:paraId="5FC03FAB" w14:textId="77777777" w:rsidR="000B4BD3" w:rsidRPr="000B4BD3" w:rsidRDefault="000B4BD3" w:rsidP="000B4BD3">
      <w:pPr>
        <w:pStyle w:val="Code"/>
      </w:pPr>
      <w:r w:rsidRPr="000B4BD3">
        <w:t>RED = pre.X  </w:t>
      </w:r>
    </w:p>
    <w:p w14:paraId="6D575C5C" w14:textId="77777777" w:rsidR="000B4BD3" w:rsidRPr="000B4BD3" w:rsidRDefault="000B4BD3" w:rsidP="000B4BD3">
      <w:pPr>
        <w:pStyle w:val="Code"/>
      </w:pPr>
      <w:r w:rsidRPr="000B4BD3">
        <w:t>BLUE = pre.Y  </w:t>
      </w:r>
    </w:p>
    <w:p w14:paraId="4B7F1C13" w14:textId="77777777" w:rsidR="000B4BD3" w:rsidRPr="000B4BD3" w:rsidRDefault="000B4BD3" w:rsidP="000B4BD3">
      <w:pPr>
        <w:pStyle w:val="Code"/>
      </w:pPr>
      <w:r w:rsidRPr="000B4BD3">
        <w:t>RED_PRE = pre.Prehension.X_PRE  </w:t>
      </w:r>
    </w:p>
    <w:p w14:paraId="6664D90B" w14:textId="77777777" w:rsidR="000B4BD3" w:rsidRPr="000B4BD3" w:rsidRDefault="000B4BD3" w:rsidP="000B4BD3">
      <w:pPr>
        <w:pStyle w:val="Code"/>
      </w:pPr>
      <w:r w:rsidRPr="000B4BD3">
        <w:lastRenderedPageBreak/>
        <w:t>BLUE_PRE = pre.Prehension.Y_PRE  </w:t>
      </w:r>
    </w:p>
    <w:p w14:paraId="45E77A86" w14:textId="77777777" w:rsidR="000B4BD3" w:rsidRPr="000B4BD3" w:rsidRDefault="000B4BD3" w:rsidP="000B4BD3">
      <w:pPr>
        <w:pStyle w:val="Code"/>
      </w:pPr>
      <w:r w:rsidRPr="000B4BD3">
        <w:t>RED_AGENT = "RedAgent"  </w:t>
      </w:r>
    </w:p>
    <w:p w14:paraId="5C54465D" w14:textId="77777777" w:rsidR="000B4BD3" w:rsidRPr="000B4BD3" w:rsidRDefault="000B4BD3" w:rsidP="000B4BD3">
      <w:pPr>
        <w:pStyle w:val="Code"/>
      </w:pPr>
      <w:r w:rsidRPr="000B4BD3">
        <w:t>BLUE_AGENT = "BlueAgent"  </w:t>
      </w:r>
    </w:p>
    <w:p w14:paraId="281C35E7" w14:textId="77777777" w:rsidR="000B4BD3" w:rsidRPr="000B4BD3" w:rsidRDefault="000B4BD3" w:rsidP="000B4BD3">
      <w:pPr>
        <w:pStyle w:val="Code"/>
      </w:pPr>
      <w:r w:rsidRPr="000B4BD3">
        <w:t>AGENT_TYPES = {RED: RED_AGENT, BLUE: BLUE_AGENT}  </w:t>
      </w:r>
    </w:p>
    <w:p w14:paraId="5D4CA9C5" w14:textId="77777777" w:rsidR="000B4BD3" w:rsidRPr="000B4BD3" w:rsidRDefault="000B4BD3" w:rsidP="000B4BD3">
      <w:pPr>
        <w:pStyle w:val="Code"/>
      </w:pPr>
      <w:r w:rsidRPr="000B4BD3">
        <w:t>  </w:t>
      </w:r>
    </w:p>
    <w:p w14:paraId="6119D603" w14:textId="77777777" w:rsidR="000B4BD3" w:rsidRPr="000B4BD3" w:rsidRDefault="000B4BD3" w:rsidP="000B4BD3">
      <w:pPr>
        <w:pStyle w:val="Code"/>
      </w:pPr>
      <w:r w:rsidRPr="000B4BD3">
        <w:t>  </w:t>
      </w:r>
    </w:p>
    <w:p w14:paraId="37341D10" w14:textId="77777777" w:rsidR="000B4BD3" w:rsidRPr="000B4BD3" w:rsidRDefault="000B4BD3" w:rsidP="000B4BD3">
      <w:pPr>
        <w:pStyle w:val="Code"/>
      </w:pPr>
      <w:r w:rsidRPr="000B4BD3">
        <w:t>class SegregationAgent(pa.PrehensionAgent):  </w:t>
      </w:r>
    </w:p>
    <w:p w14:paraId="654BBED5" w14:textId="77777777" w:rsidR="000B4BD3" w:rsidRPr="000B4BD3" w:rsidRDefault="000B4BD3" w:rsidP="000B4BD3">
      <w:pPr>
        <w:pStyle w:val="Code"/>
      </w:pPr>
      <w:r w:rsidRPr="000B4BD3">
        <w:t>    """ </w:t>
      </w:r>
    </w:p>
    <w:p w14:paraId="25E4F149" w14:textId="77777777" w:rsidR="000B4BD3" w:rsidRPr="000B4BD3" w:rsidRDefault="000B4BD3" w:rsidP="000B4BD3">
      <w:pPr>
        <w:pStyle w:val="Code"/>
      </w:pPr>
      <w:r w:rsidRPr="000B4BD3">
        <w:t>    An agent that moves location based on its neighbors' types </w:t>
      </w:r>
    </w:p>
    <w:p w14:paraId="5B093351" w14:textId="77777777" w:rsidR="000B4BD3" w:rsidRPr="000B4BD3" w:rsidRDefault="000B4BD3" w:rsidP="000B4BD3">
      <w:pPr>
        <w:pStyle w:val="Code"/>
      </w:pPr>
      <w:r w:rsidRPr="000B4BD3">
        <w:t>    """  </w:t>
      </w:r>
    </w:p>
    <w:p w14:paraId="0B02944E" w14:textId="1EB60632" w:rsidR="000B4BD3" w:rsidRPr="000B4BD3" w:rsidRDefault="000B4BD3" w:rsidP="000B4BD3">
      <w:pPr>
        <w:pStyle w:val="Code"/>
      </w:pPr>
      <w:r w:rsidRPr="000B4BD3">
        <w:t>    def __init__(self, name, goal, min_tol, max_tol, max_move=100</w:t>
      </w:r>
      <w:r w:rsidR="001B5FC3">
        <w:t>,</w:t>
      </w:r>
    </w:p>
    <w:p w14:paraId="7D001AB2" w14:textId="2F583476" w:rsidR="000B4BD3" w:rsidRPr="000B4BD3" w:rsidRDefault="001B5FC3" w:rsidP="000B4BD3">
      <w:pPr>
        <w:pStyle w:val="Code"/>
      </w:pPr>
      <w:r>
        <w:t xml:space="preserve">                 </w:t>
      </w:r>
      <w:r w:rsidR="000B4BD3" w:rsidRPr="000B4BD3">
        <w:t>max_detect=1):  </w:t>
      </w:r>
    </w:p>
    <w:p w14:paraId="530BAA9A" w14:textId="77777777" w:rsidR="001B5FC3" w:rsidRDefault="000B4BD3" w:rsidP="000B4BD3">
      <w:pPr>
        <w:pStyle w:val="Code"/>
      </w:pPr>
      <w:r w:rsidRPr="000B4BD3">
        <w:t>        super().__init__(name</w:t>
      </w:r>
      <w:r w:rsidR="001B5FC3">
        <w:t>, goal, max_move=max_move,</w:t>
      </w:r>
    </w:p>
    <w:p w14:paraId="080D1EDF" w14:textId="5CB1F236" w:rsidR="000B4BD3" w:rsidRPr="000B4BD3" w:rsidRDefault="001B5FC3" w:rsidP="000B4BD3">
      <w:pPr>
        <w:pStyle w:val="Code"/>
      </w:pPr>
      <w:r>
        <w:t xml:space="preserve">        </w:t>
      </w:r>
      <w:r w:rsidR="000B4BD3" w:rsidRPr="000B4BD3">
        <w:t>max_detect=max_detect)  </w:t>
      </w:r>
    </w:p>
    <w:p w14:paraId="7A65FC64" w14:textId="77777777" w:rsidR="000B4BD3" w:rsidRPr="000B4BD3" w:rsidRDefault="000B4BD3" w:rsidP="000B4BD3">
      <w:pPr>
        <w:pStyle w:val="Code"/>
      </w:pPr>
      <w:r w:rsidRPr="000B4BD3">
        <w:t>        self.tolerance = random.uniform(max_tol, min_tol)  </w:t>
      </w:r>
    </w:p>
    <w:p w14:paraId="35908F0D" w14:textId="77777777" w:rsidR="000B4BD3" w:rsidRPr="000B4BD3" w:rsidRDefault="000B4BD3" w:rsidP="000B4BD3">
      <w:pPr>
        <w:pStyle w:val="Code"/>
      </w:pPr>
      <w:r w:rsidRPr="000B4BD3">
        <w:t>        self.stance = None  </w:t>
      </w:r>
    </w:p>
    <w:p w14:paraId="05CCAFFB" w14:textId="77777777" w:rsidR="000B4BD3" w:rsidRPr="000B4BD3" w:rsidRDefault="000B4BD3" w:rsidP="000B4BD3">
      <w:pPr>
        <w:pStyle w:val="Code"/>
      </w:pPr>
      <w:r w:rsidRPr="000B4BD3">
        <w:t>        self.orientation = None  </w:t>
      </w:r>
    </w:p>
    <w:p w14:paraId="1887E3E3" w14:textId="77777777" w:rsidR="000B4BD3" w:rsidRPr="000B4BD3" w:rsidRDefault="000B4BD3" w:rsidP="000B4BD3">
      <w:pPr>
        <w:pStyle w:val="Code"/>
      </w:pPr>
      <w:r w:rsidRPr="000B4BD3">
        <w:t>        self.visible_pre = None  </w:t>
      </w:r>
    </w:p>
    <w:p w14:paraId="303E3BAE" w14:textId="77777777" w:rsidR="000B4BD3" w:rsidRPr="000B4BD3" w:rsidRDefault="000B4BD3" w:rsidP="000B4BD3">
      <w:pPr>
        <w:pStyle w:val="Code"/>
      </w:pPr>
      <w:r w:rsidRPr="000B4BD3">
        <w:t>  </w:t>
      </w:r>
    </w:p>
    <w:p w14:paraId="5E844F3C" w14:textId="77777777" w:rsidR="000B4BD3" w:rsidRPr="000B4BD3" w:rsidRDefault="000B4BD3" w:rsidP="000B4BD3">
      <w:pPr>
        <w:pStyle w:val="Code"/>
      </w:pPr>
      <w:r w:rsidRPr="000B4BD3">
        <w:t>    def eval_env(self, other_pre):  </w:t>
      </w:r>
    </w:p>
    <w:p w14:paraId="14E0A683" w14:textId="77777777" w:rsidR="000B4BD3" w:rsidRPr="000B4BD3" w:rsidRDefault="000B4BD3" w:rsidP="000B4BD3">
      <w:pPr>
        <w:pStyle w:val="Code"/>
      </w:pPr>
      <w:r w:rsidRPr="000B4BD3">
        <w:t>        """ </w:t>
      </w:r>
    </w:p>
    <w:p w14:paraId="0960B0C8" w14:textId="6D920B98" w:rsidR="000B4BD3" w:rsidRPr="000B4BD3" w:rsidRDefault="000B4BD3" w:rsidP="000B4BD3">
      <w:pPr>
        <w:pStyle w:val="Code"/>
      </w:pPr>
      <w:r w:rsidRPr="000B4BD3">
        <w:t>        Use the results of surveyi</w:t>
      </w:r>
      <w:r w:rsidR="001B5FC3">
        <w:t>ng the env to decide what to do.</w:t>
      </w:r>
    </w:p>
    <w:p w14:paraId="5D6A9D2E" w14:textId="77777777" w:rsidR="000B4BD3" w:rsidRPr="000B4BD3" w:rsidRDefault="000B4BD3" w:rsidP="000B4BD3">
      <w:pPr>
        <w:pStyle w:val="Code"/>
      </w:pPr>
      <w:r w:rsidRPr="000B4BD3">
        <w:t>        """  </w:t>
      </w:r>
    </w:p>
    <w:p w14:paraId="5E1CD436" w14:textId="77777777" w:rsidR="000B4BD3" w:rsidRPr="000B4BD3" w:rsidRDefault="000B4BD3" w:rsidP="000B4BD3">
      <w:pPr>
        <w:pStyle w:val="Code"/>
      </w:pPr>
      <w:r w:rsidRPr="000B4BD3">
        <w:t>        # no neighbors, we stay put:  </w:t>
      </w:r>
    </w:p>
    <w:p w14:paraId="1306080B" w14:textId="77777777" w:rsidR="000B4BD3" w:rsidRPr="000B4BD3" w:rsidRDefault="000B4BD3" w:rsidP="000B4BD3">
      <w:pPr>
        <w:pStyle w:val="Code"/>
      </w:pPr>
      <w:r w:rsidRPr="000B4BD3">
        <w:t>        if other_pre.equals(pre.Prehension.NULL_PRE):  </w:t>
      </w:r>
    </w:p>
    <w:p w14:paraId="696F3B1A" w14:textId="77777777" w:rsidR="000B4BD3" w:rsidRPr="000B4BD3" w:rsidRDefault="000B4BD3" w:rsidP="000B4BD3">
      <w:pPr>
        <w:pStyle w:val="Code"/>
      </w:pPr>
      <w:r w:rsidRPr="000B4BD3">
        <w:t>            return STAY  </w:t>
      </w:r>
    </w:p>
    <w:p w14:paraId="6B3B3B9F" w14:textId="77777777" w:rsidR="000B4BD3" w:rsidRPr="000B4BD3" w:rsidRDefault="000B4BD3" w:rsidP="000B4BD3">
      <w:pPr>
        <w:pStyle w:val="Code"/>
      </w:pPr>
      <w:r w:rsidRPr="000B4BD3">
        <w:t>  </w:t>
      </w:r>
    </w:p>
    <w:p w14:paraId="5A6B212C" w14:textId="77777777" w:rsidR="000B4BD3" w:rsidRPr="000B4BD3" w:rsidRDefault="000B4BD3" w:rsidP="000B4BD3">
      <w:pPr>
        <w:pStyle w:val="Code"/>
      </w:pPr>
      <w:r w:rsidRPr="000B4BD3">
        <w:t>        # otherwise, see how we like the hood  </w:t>
      </w:r>
    </w:p>
    <w:p w14:paraId="5AE469BA" w14:textId="77777777" w:rsidR="000B4BD3" w:rsidRPr="000B4BD3" w:rsidRDefault="000B4BD3" w:rsidP="000B4BD3">
      <w:pPr>
        <w:pStyle w:val="Code"/>
      </w:pPr>
      <w:r w:rsidRPr="000B4BD3">
        <w:t>        other_pre = other_pre.normalize()  </w:t>
      </w:r>
    </w:p>
    <w:p w14:paraId="07B8EF1F" w14:textId="77777777" w:rsidR="000B4BD3" w:rsidRPr="000B4BD3" w:rsidRDefault="000B4BD3" w:rsidP="000B4BD3">
      <w:pPr>
        <w:pStyle w:val="Code"/>
      </w:pPr>
      <w:r w:rsidRPr="000B4BD3">
        <w:t>        other_projection = other_pre.project(self.orientation)  </w:t>
      </w:r>
    </w:p>
    <w:p w14:paraId="5CBA36FA" w14:textId="77777777" w:rsidR="000B4BD3" w:rsidRPr="000B4BD3" w:rsidRDefault="000B4BD3" w:rsidP="000B4BD3">
      <w:pPr>
        <w:pStyle w:val="Code"/>
      </w:pPr>
      <w:r w:rsidRPr="000B4BD3">
        <w:t>        my_projection = self.stance.project(self.orientation)  </w:t>
      </w:r>
    </w:p>
    <w:p w14:paraId="6EDBEFEE" w14:textId="77777777" w:rsidR="000B4BD3" w:rsidRPr="000B4BD3" w:rsidRDefault="000B4BD3" w:rsidP="000B4BD3">
      <w:pPr>
        <w:pStyle w:val="Code"/>
      </w:pPr>
      <w:r w:rsidRPr="000B4BD3">
        <w:t>        if other_projection &lt; my_projection:  </w:t>
      </w:r>
    </w:p>
    <w:p w14:paraId="069078DF" w14:textId="77777777" w:rsidR="000B4BD3" w:rsidRPr="000B4BD3" w:rsidRDefault="000B4BD3" w:rsidP="000B4BD3">
      <w:pPr>
        <w:pStyle w:val="Code"/>
      </w:pPr>
      <w:r w:rsidRPr="000B4BD3">
        <w:t>            return MOVE  </w:t>
      </w:r>
    </w:p>
    <w:p w14:paraId="6F79BCC7" w14:textId="77777777" w:rsidR="000B4BD3" w:rsidRPr="000B4BD3" w:rsidRDefault="000B4BD3" w:rsidP="000B4BD3">
      <w:pPr>
        <w:pStyle w:val="Code"/>
      </w:pPr>
      <w:r w:rsidRPr="000B4BD3">
        <w:t>        else:  </w:t>
      </w:r>
    </w:p>
    <w:p w14:paraId="2C4C2038" w14:textId="77777777" w:rsidR="000B4BD3" w:rsidRPr="000B4BD3" w:rsidRDefault="000B4BD3" w:rsidP="000B4BD3">
      <w:pPr>
        <w:pStyle w:val="Code"/>
      </w:pPr>
      <w:r w:rsidRPr="000B4BD3">
        <w:t>            return STAY  </w:t>
      </w:r>
    </w:p>
    <w:p w14:paraId="7F7CDCFB" w14:textId="77777777" w:rsidR="000B4BD3" w:rsidRPr="000B4BD3" w:rsidRDefault="000B4BD3" w:rsidP="000B4BD3">
      <w:pPr>
        <w:pStyle w:val="Code"/>
      </w:pPr>
      <w:r w:rsidRPr="000B4BD3">
        <w:t>  </w:t>
      </w:r>
    </w:p>
    <w:p w14:paraId="743684D0" w14:textId="77777777" w:rsidR="000B4BD3" w:rsidRPr="000B4BD3" w:rsidRDefault="000B4BD3" w:rsidP="000B4BD3">
      <w:pPr>
        <w:pStyle w:val="Code"/>
      </w:pPr>
      <w:r w:rsidRPr="000B4BD3">
        <w:t>    def respond_to_cond(self, env_vars=None):  </w:t>
      </w:r>
    </w:p>
    <w:p w14:paraId="6A9214AC" w14:textId="77777777" w:rsidR="000B4BD3" w:rsidRPr="000B4BD3" w:rsidRDefault="000B4BD3" w:rsidP="000B4BD3">
      <w:pPr>
        <w:pStyle w:val="Code"/>
      </w:pPr>
      <w:r w:rsidRPr="000B4BD3">
        <w:t>        """ </w:t>
      </w:r>
    </w:p>
    <w:p w14:paraId="01300718" w14:textId="12779518" w:rsidR="000B4BD3" w:rsidRPr="000B4BD3" w:rsidRDefault="000B4BD3" w:rsidP="000B4BD3">
      <w:pPr>
        <w:pStyle w:val="Code"/>
      </w:pPr>
      <w:r w:rsidRPr="000B4BD3">
        <w:t>        If we </w:t>
      </w:r>
      <w:r w:rsidR="001B5FC3">
        <w:t>don't like the neighborhood, jump to an</w:t>
      </w:r>
      <w:r w:rsidRPr="000B4BD3">
        <w:t> empty cell.</w:t>
      </w:r>
    </w:p>
    <w:p w14:paraId="2A8CD9D2" w14:textId="77777777" w:rsidR="000B4BD3" w:rsidRPr="000B4BD3" w:rsidRDefault="000B4BD3" w:rsidP="000B4BD3">
      <w:pPr>
        <w:pStyle w:val="Code"/>
      </w:pPr>
      <w:r w:rsidRPr="000B4BD3">
        <w:t>        """  </w:t>
      </w:r>
    </w:p>
    <w:p w14:paraId="788D064F" w14:textId="77777777" w:rsidR="000B4BD3" w:rsidRPr="000B4BD3" w:rsidRDefault="000B4BD3" w:rsidP="000B4BD3">
      <w:pPr>
        <w:pStyle w:val="Code"/>
      </w:pPr>
      <w:r w:rsidRPr="000B4BD3">
        <w:t>        self.move_to_empty()  </w:t>
      </w:r>
    </w:p>
    <w:p w14:paraId="5537F2CE" w14:textId="77777777" w:rsidR="000B4BD3" w:rsidRPr="000B4BD3" w:rsidRDefault="000B4BD3" w:rsidP="000B4BD3">
      <w:pPr>
        <w:pStyle w:val="Code"/>
      </w:pPr>
      <w:r w:rsidRPr="000B4BD3">
        <w:t>  </w:t>
      </w:r>
    </w:p>
    <w:p w14:paraId="5E6AB2DC" w14:textId="77777777" w:rsidR="000B4BD3" w:rsidRPr="000B4BD3" w:rsidRDefault="000B4BD3" w:rsidP="000B4BD3">
      <w:pPr>
        <w:pStyle w:val="Code"/>
      </w:pPr>
      <w:r w:rsidRPr="000B4BD3">
        <w:t>    def visible_stance(self):  </w:t>
      </w:r>
    </w:p>
    <w:p w14:paraId="3E5C7C96" w14:textId="77777777" w:rsidR="000B4BD3" w:rsidRPr="000B4BD3" w:rsidRDefault="000B4BD3" w:rsidP="000B4BD3">
      <w:pPr>
        <w:pStyle w:val="Code"/>
      </w:pPr>
      <w:r w:rsidRPr="000B4BD3">
        <w:t>        """ </w:t>
      </w:r>
    </w:p>
    <w:p w14:paraId="7D245816" w14:textId="77777777" w:rsidR="000B4BD3" w:rsidRPr="000B4BD3" w:rsidRDefault="000B4BD3" w:rsidP="000B4BD3">
      <w:pPr>
        <w:pStyle w:val="Code"/>
      </w:pPr>
      <w:r w:rsidRPr="000B4BD3">
        <w:t>        Our visible stance differs from our internal one. </w:t>
      </w:r>
    </w:p>
    <w:p w14:paraId="76543CC6" w14:textId="77777777" w:rsidR="000B4BD3" w:rsidRPr="000B4BD3" w:rsidRDefault="000B4BD3" w:rsidP="000B4BD3">
      <w:pPr>
        <w:pStyle w:val="Code"/>
      </w:pPr>
      <w:r w:rsidRPr="000B4BD3">
        <w:t>        It is just our "color." </w:t>
      </w:r>
    </w:p>
    <w:p w14:paraId="18AC70A4" w14:textId="77777777" w:rsidR="000B4BD3" w:rsidRPr="000B4BD3" w:rsidRDefault="000B4BD3" w:rsidP="000B4BD3">
      <w:pPr>
        <w:pStyle w:val="Code"/>
      </w:pPr>
      <w:r w:rsidRPr="000B4BD3">
        <w:t>        """  </w:t>
      </w:r>
    </w:p>
    <w:p w14:paraId="2A6A0F08" w14:textId="77777777" w:rsidR="000B4BD3" w:rsidRPr="000B4BD3" w:rsidRDefault="000B4BD3" w:rsidP="000B4BD3">
      <w:pPr>
        <w:pStyle w:val="Code"/>
      </w:pPr>
      <w:r w:rsidRPr="000B4BD3">
        <w:t>        return self.visible_pre  </w:t>
      </w:r>
    </w:p>
    <w:p w14:paraId="41CF7C60" w14:textId="77777777" w:rsidR="000B4BD3" w:rsidRPr="000B4BD3" w:rsidRDefault="000B4BD3" w:rsidP="000B4BD3">
      <w:pPr>
        <w:pStyle w:val="Code"/>
      </w:pPr>
      <w:r w:rsidRPr="000B4BD3">
        <w:t>  </w:t>
      </w:r>
    </w:p>
    <w:p w14:paraId="4FE339E1" w14:textId="77777777" w:rsidR="000B4BD3" w:rsidRPr="000B4BD3" w:rsidRDefault="000B4BD3" w:rsidP="000B4BD3">
      <w:pPr>
        <w:pStyle w:val="Code"/>
      </w:pPr>
      <w:r w:rsidRPr="000B4BD3">
        <w:t>  </w:t>
      </w:r>
    </w:p>
    <w:p w14:paraId="5B303FC2" w14:textId="77777777" w:rsidR="000B4BD3" w:rsidRPr="000B4BD3" w:rsidRDefault="000B4BD3" w:rsidP="000B4BD3">
      <w:pPr>
        <w:pStyle w:val="Code"/>
      </w:pPr>
      <w:r w:rsidRPr="000B4BD3">
        <w:t>class BlueAgent(SegregationAgent):  </w:t>
      </w:r>
    </w:p>
    <w:p w14:paraId="650AD934" w14:textId="77777777" w:rsidR="000B4BD3" w:rsidRPr="000B4BD3" w:rsidRDefault="000B4BD3" w:rsidP="000B4BD3">
      <w:pPr>
        <w:pStyle w:val="Code"/>
      </w:pPr>
      <w:r w:rsidRPr="000B4BD3">
        <w:t>    """ </w:t>
      </w:r>
    </w:p>
    <w:p w14:paraId="6C3B9706" w14:textId="77777777" w:rsidR="000B4BD3" w:rsidRPr="000B4BD3" w:rsidRDefault="000B4BD3" w:rsidP="000B4BD3">
      <w:pPr>
        <w:pStyle w:val="Code"/>
      </w:pPr>
      <w:r w:rsidRPr="000B4BD3">
        <w:t>    We set our stance. </w:t>
      </w:r>
    </w:p>
    <w:p w14:paraId="451DBA0A" w14:textId="77777777" w:rsidR="000B4BD3" w:rsidRPr="000B4BD3" w:rsidRDefault="000B4BD3" w:rsidP="000B4BD3">
      <w:pPr>
        <w:pStyle w:val="Code"/>
      </w:pPr>
      <w:r w:rsidRPr="000B4BD3">
        <w:t>    """  </w:t>
      </w:r>
    </w:p>
    <w:p w14:paraId="2076EB06" w14:textId="5CEBDCE7" w:rsidR="000B4BD3" w:rsidRPr="000B4BD3" w:rsidRDefault="000B4BD3" w:rsidP="000B4BD3">
      <w:pPr>
        <w:pStyle w:val="Code"/>
      </w:pPr>
      <w:r w:rsidRPr="000B4BD3">
        <w:t>    def __init__(self, name, goal, min_tol, max_tol, max_move=100</w:t>
      </w:r>
      <w:r>
        <w:t>,</w:t>
      </w:r>
    </w:p>
    <w:p w14:paraId="0D231369" w14:textId="5226A36B" w:rsidR="000B4BD3" w:rsidRPr="000B4BD3" w:rsidRDefault="001B5FC3" w:rsidP="000B4BD3">
      <w:pPr>
        <w:pStyle w:val="Code"/>
      </w:pPr>
      <w:r>
        <w:t xml:space="preserve">                 </w:t>
      </w:r>
      <w:r w:rsidR="000B4BD3" w:rsidRPr="000B4BD3">
        <w:t>max_detect=1):  </w:t>
      </w:r>
    </w:p>
    <w:p w14:paraId="15AC4889" w14:textId="77777777" w:rsidR="000B4BD3" w:rsidRPr="000B4BD3" w:rsidRDefault="000B4BD3" w:rsidP="000B4BD3">
      <w:pPr>
        <w:pStyle w:val="Code"/>
      </w:pPr>
      <w:r w:rsidRPr="000B4BD3">
        <w:t>        super().__init__(name, goal, min_tol, max_tol,  </w:t>
      </w:r>
    </w:p>
    <w:p w14:paraId="0D677BC0" w14:textId="49E37543" w:rsidR="000B4BD3" w:rsidRPr="000B4BD3" w:rsidRDefault="000B4BD3" w:rsidP="000B4BD3">
      <w:pPr>
        <w:pStyle w:val="Code"/>
      </w:pPr>
      <w:r w:rsidRPr="000B4BD3">
        <w:t>        max_move=max_move, max_detect=max_detect)  </w:t>
      </w:r>
    </w:p>
    <w:p w14:paraId="56032F45" w14:textId="77777777" w:rsidR="000B4BD3" w:rsidRPr="000B4BD3" w:rsidRDefault="000B4BD3" w:rsidP="000B4BD3">
      <w:pPr>
        <w:pStyle w:val="Code"/>
      </w:pPr>
      <w:r w:rsidRPr="000B4BD3">
        <w:t>        self.orientation = BLUE  </w:t>
      </w:r>
    </w:p>
    <w:p w14:paraId="53393E96" w14:textId="77777777" w:rsidR="000B4BD3" w:rsidRPr="000B4BD3" w:rsidRDefault="000B4BD3" w:rsidP="000B4BD3">
      <w:pPr>
        <w:pStyle w:val="Code"/>
      </w:pPr>
      <w:r w:rsidRPr="000B4BD3">
        <w:t>        self.visible_pre = BLUE_PRE  </w:t>
      </w:r>
    </w:p>
    <w:p w14:paraId="5622D622" w14:textId="4C9490B8" w:rsidR="000B4BD3" w:rsidRPr="000B4BD3" w:rsidRDefault="000B4BD3" w:rsidP="000B4BD3">
      <w:pPr>
        <w:pStyle w:val="Code"/>
      </w:pPr>
      <w:r w:rsidRPr="000B4BD3">
        <w:t>        self.stance = pre.stance_pct_to_pre(self</w:t>
      </w:r>
      <w:r w:rsidR="001B5FC3">
        <w:t>.tolerance, BLUE)</w:t>
      </w:r>
    </w:p>
    <w:p w14:paraId="117DC7CC" w14:textId="77777777" w:rsidR="000B4BD3" w:rsidRPr="000B4BD3" w:rsidRDefault="000B4BD3" w:rsidP="000B4BD3">
      <w:pPr>
        <w:pStyle w:val="Code"/>
      </w:pPr>
      <w:r w:rsidRPr="000B4BD3">
        <w:t>  </w:t>
      </w:r>
    </w:p>
    <w:p w14:paraId="216690BD" w14:textId="77777777" w:rsidR="000B4BD3" w:rsidRPr="000B4BD3" w:rsidRDefault="000B4BD3" w:rsidP="000B4BD3">
      <w:pPr>
        <w:pStyle w:val="Code"/>
      </w:pPr>
      <w:r w:rsidRPr="000B4BD3">
        <w:t>  </w:t>
      </w:r>
    </w:p>
    <w:p w14:paraId="76CB5BE7" w14:textId="77777777" w:rsidR="000B4BD3" w:rsidRPr="000B4BD3" w:rsidRDefault="000B4BD3" w:rsidP="000B4BD3">
      <w:pPr>
        <w:pStyle w:val="Code"/>
      </w:pPr>
      <w:r w:rsidRPr="000B4BD3">
        <w:t>class RedAgent(SegregationAgent):  </w:t>
      </w:r>
    </w:p>
    <w:p w14:paraId="7291A46D" w14:textId="77777777" w:rsidR="000B4BD3" w:rsidRPr="000B4BD3" w:rsidRDefault="000B4BD3" w:rsidP="000B4BD3">
      <w:pPr>
        <w:pStyle w:val="Code"/>
      </w:pPr>
      <w:r w:rsidRPr="000B4BD3">
        <w:t>    """ </w:t>
      </w:r>
    </w:p>
    <w:p w14:paraId="585DDF02" w14:textId="77777777" w:rsidR="000B4BD3" w:rsidRPr="000B4BD3" w:rsidRDefault="000B4BD3" w:rsidP="000B4BD3">
      <w:pPr>
        <w:pStyle w:val="Code"/>
      </w:pPr>
      <w:r w:rsidRPr="000B4BD3">
        <w:lastRenderedPageBreak/>
        <w:t>    We set our stance. </w:t>
      </w:r>
    </w:p>
    <w:p w14:paraId="244141D8" w14:textId="77777777" w:rsidR="000B4BD3" w:rsidRPr="000B4BD3" w:rsidRDefault="000B4BD3" w:rsidP="000B4BD3">
      <w:pPr>
        <w:pStyle w:val="Code"/>
      </w:pPr>
      <w:r w:rsidRPr="000B4BD3">
        <w:t>    """  </w:t>
      </w:r>
    </w:p>
    <w:p w14:paraId="7687C771" w14:textId="3AA2C22E" w:rsidR="000B4BD3" w:rsidRPr="000B4BD3" w:rsidRDefault="000B4BD3" w:rsidP="000B4BD3">
      <w:pPr>
        <w:pStyle w:val="Code"/>
      </w:pPr>
      <w:r w:rsidRPr="000B4BD3">
        <w:t>    def __init__(self, name, goal, min_tol, max_tol, max_move=100</w:t>
      </w:r>
      <w:r>
        <w:t>,</w:t>
      </w:r>
    </w:p>
    <w:p w14:paraId="51FB414C" w14:textId="281F41A8" w:rsidR="000B4BD3" w:rsidRPr="000B4BD3" w:rsidRDefault="001B5FC3" w:rsidP="000B4BD3">
      <w:pPr>
        <w:pStyle w:val="Code"/>
      </w:pPr>
      <w:r>
        <w:t xml:space="preserve">                 </w:t>
      </w:r>
      <w:r w:rsidR="000B4BD3" w:rsidRPr="000B4BD3">
        <w:t>max_detect=1):  </w:t>
      </w:r>
    </w:p>
    <w:p w14:paraId="2F04D534" w14:textId="77777777" w:rsidR="000B4BD3" w:rsidRPr="000B4BD3" w:rsidRDefault="000B4BD3" w:rsidP="000B4BD3">
      <w:pPr>
        <w:pStyle w:val="Code"/>
      </w:pPr>
      <w:r w:rsidRPr="000B4BD3">
        <w:t>        super().__init__(name, goal, min_tol, max_tol,  </w:t>
      </w:r>
    </w:p>
    <w:p w14:paraId="67740880" w14:textId="0DCDB82D" w:rsidR="000B4BD3" w:rsidRPr="000B4BD3" w:rsidRDefault="000B4BD3" w:rsidP="000B4BD3">
      <w:pPr>
        <w:pStyle w:val="Code"/>
      </w:pPr>
      <w:r w:rsidRPr="000B4BD3">
        <w:t>        </w:t>
      </w:r>
      <w:r w:rsidR="001B5FC3">
        <w:t xml:space="preserve">                 </w:t>
      </w:r>
      <w:r w:rsidRPr="000B4BD3">
        <w:t>max_move=ma</w:t>
      </w:r>
      <w:r w:rsidR="001B5FC3">
        <w:t>x_move, max_detect=max_detect)</w:t>
      </w:r>
    </w:p>
    <w:p w14:paraId="697703D1" w14:textId="77777777" w:rsidR="000B4BD3" w:rsidRPr="000B4BD3" w:rsidRDefault="000B4BD3" w:rsidP="000B4BD3">
      <w:pPr>
        <w:pStyle w:val="Code"/>
      </w:pPr>
      <w:r w:rsidRPr="000B4BD3">
        <w:t>        self.orientation = RED  </w:t>
      </w:r>
    </w:p>
    <w:p w14:paraId="15DA69A8" w14:textId="77777777" w:rsidR="000B4BD3" w:rsidRPr="000B4BD3" w:rsidRDefault="000B4BD3" w:rsidP="000B4BD3">
      <w:pPr>
        <w:pStyle w:val="Code"/>
      </w:pPr>
      <w:r w:rsidRPr="000B4BD3">
        <w:t>        self.visible_pre = RED_PRE  </w:t>
      </w:r>
    </w:p>
    <w:p w14:paraId="771407C0" w14:textId="77777777" w:rsidR="000B4BD3" w:rsidRPr="000B4BD3" w:rsidRDefault="000B4BD3" w:rsidP="000B4BD3">
      <w:pPr>
        <w:pStyle w:val="Code"/>
      </w:pPr>
      <w:r w:rsidRPr="000B4BD3">
        <w:t>        self.stance = pre.stance_pct_to_pre(self.tolerance, RED)  </w:t>
      </w:r>
    </w:p>
    <w:p w14:paraId="567A5A05" w14:textId="77777777" w:rsidR="000B4BD3" w:rsidRPr="000B4BD3" w:rsidRDefault="000B4BD3" w:rsidP="000B4BD3">
      <w:pPr>
        <w:pStyle w:val="Code"/>
      </w:pPr>
      <w:r w:rsidRPr="000B4BD3">
        <w:t>  </w:t>
      </w:r>
    </w:p>
    <w:p w14:paraId="2EDC42AA" w14:textId="77777777" w:rsidR="000B4BD3" w:rsidRPr="000B4BD3" w:rsidRDefault="000B4BD3" w:rsidP="000B4BD3">
      <w:pPr>
        <w:pStyle w:val="Code"/>
      </w:pPr>
      <w:r w:rsidRPr="000B4BD3">
        <w:t>  </w:t>
      </w:r>
    </w:p>
    <w:p w14:paraId="52F64D39" w14:textId="77777777" w:rsidR="000B4BD3" w:rsidRPr="000B4BD3" w:rsidRDefault="000B4BD3" w:rsidP="000B4BD3">
      <w:pPr>
        <w:pStyle w:val="Code"/>
      </w:pPr>
      <w:r w:rsidRPr="000B4BD3">
        <w:t>  </w:t>
      </w:r>
    </w:p>
    <w:p w14:paraId="4DFD58E6" w14:textId="77777777" w:rsidR="000B4BD3" w:rsidRPr="000B4BD3" w:rsidRDefault="000B4BD3" w:rsidP="000B4BD3">
      <w:pPr>
        <w:pStyle w:val="Code"/>
      </w:pPr>
      <w:r w:rsidRPr="000B4BD3">
        <w:t>class SegregationEnv(grid.GridEnv):  </w:t>
      </w:r>
    </w:p>
    <w:p w14:paraId="0B485D8E" w14:textId="77777777" w:rsidR="000B4BD3" w:rsidRPr="000B4BD3" w:rsidRDefault="000B4BD3" w:rsidP="000B4BD3">
      <w:pPr>
        <w:pStyle w:val="Code"/>
      </w:pPr>
      <w:r w:rsidRPr="000B4BD3">
        <w:t>    """ </w:t>
      </w:r>
    </w:p>
    <w:p w14:paraId="7239B692" w14:textId="70B26C04" w:rsidR="000B4BD3" w:rsidRPr="000B4BD3" w:rsidRDefault="000B4BD3" w:rsidP="000B4BD3">
      <w:pPr>
        <w:pStyle w:val="Code"/>
      </w:pPr>
      <w:r w:rsidRPr="000B4BD3">
        <w:t>    The segreg</w:t>
      </w:r>
      <w:r>
        <w:t>ation model environment, concerned with bookkeeping.</w:t>
      </w:r>
    </w:p>
    <w:p w14:paraId="2B1E02C4" w14:textId="77777777" w:rsidR="000B4BD3" w:rsidRPr="000B4BD3" w:rsidRDefault="000B4BD3" w:rsidP="000B4BD3">
      <w:pPr>
        <w:pStyle w:val="Code"/>
      </w:pPr>
      <w:r w:rsidRPr="000B4BD3">
        <w:t>    """  </w:t>
      </w:r>
    </w:p>
    <w:p w14:paraId="395CD944" w14:textId="77777777" w:rsidR="000B4BD3" w:rsidRPr="000B4BD3" w:rsidRDefault="000B4BD3" w:rsidP="000B4BD3">
      <w:pPr>
        <w:pStyle w:val="Code"/>
      </w:pPr>
      <w:r w:rsidRPr="000B4BD3">
        <w:t>  </w:t>
      </w:r>
    </w:p>
    <w:p w14:paraId="3A07EB28" w14:textId="77777777" w:rsidR="000B4BD3" w:rsidRPr="000B4BD3" w:rsidRDefault="000B4BD3" w:rsidP="000B4BD3">
      <w:pPr>
        <w:pStyle w:val="Code"/>
      </w:pPr>
      <w:r w:rsidRPr="000B4BD3">
        <w:t>    def __init__(self, name, width, height, torus=False,  </w:t>
      </w:r>
    </w:p>
    <w:p w14:paraId="5CD5351F" w14:textId="4C907354" w:rsidR="000B4BD3" w:rsidRPr="000B4BD3" w:rsidRDefault="000B4BD3" w:rsidP="000B4BD3">
      <w:pPr>
        <w:pStyle w:val="Code"/>
      </w:pPr>
      <w:r w:rsidRPr="000B4BD3">
        <w:t>model_nm="Segregation"):  </w:t>
      </w:r>
    </w:p>
    <w:p w14:paraId="7A63CD0F" w14:textId="77777777" w:rsidR="000B4BD3" w:rsidRPr="000B4BD3" w:rsidRDefault="000B4BD3" w:rsidP="000B4BD3">
      <w:pPr>
        <w:pStyle w:val="Code"/>
      </w:pPr>
      <w:r w:rsidRPr="000B4BD3">
        <w:t>  </w:t>
      </w:r>
    </w:p>
    <w:p w14:paraId="61BEC0BE" w14:textId="77777777" w:rsidR="000B4BD3" w:rsidRPr="000B4BD3" w:rsidRDefault="000B4BD3" w:rsidP="000B4BD3">
      <w:pPr>
        <w:pStyle w:val="Code"/>
      </w:pPr>
      <w:r w:rsidRPr="000B4BD3">
        <w:t>        super().__init__(name, width, height, torus=False,  </w:t>
      </w:r>
    </w:p>
    <w:p w14:paraId="6DF52272" w14:textId="6071AEC7" w:rsidR="000B4BD3" w:rsidRPr="000B4BD3" w:rsidRDefault="000B4BD3" w:rsidP="000B4BD3">
      <w:pPr>
        <w:pStyle w:val="Code"/>
      </w:pPr>
      <w:r w:rsidRPr="000B4BD3">
        <w:t>        </w:t>
      </w:r>
      <w:r w:rsidR="001B5FC3">
        <w:t xml:space="preserve">                 </w:t>
      </w:r>
      <w:r w:rsidRPr="000B4BD3">
        <w:t>model_nm=model_nm)  </w:t>
      </w:r>
    </w:p>
    <w:p w14:paraId="70375F0E" w14:textId="77777777" w:rsidR="000B4BD3" w:rsidRPr="000B4BD3" w:rsidRDefault="000B4BD3" w:rsidP="000B4BD3">
      <w:pPr>
        <w:pStyle w:val="Code"/>
      </w:pPr>
      <w:r w:rsidRPr="000B4BD3">
        <w:t>        self.plot_title = name  </w:t>
      </w:r>
    </w:p>
    <w:p w14:paraId="17468ECE" w14:textId="77777777" w:rsidR="000B4BD3" w:rsidRPr="000B4BD3" w:rsidRDefault="000B4BD3" w:rsidP="000B4BD3">
      <w:pPr>
        <w:pStyle w:val="Code"/>
      </w:pPr>
      <w:r w:rsidRPr="000B4BD3">
        <w:t>        # setting our colors adds varieties as well!  </w:t>
      </w:r>
    </w:p>
    <w:p w14:paraId="08E12BE9" w14:textId="77777777" w:rsidR="000B4BD3" w:rsidRPr="000B4BD3" w:rsidRDefault="000B4BD3" w:rsidP="000B4BD3">
      <w:pPr>
        <w:pStyle w:val="Code"/>
      </w:pPr>
      <w:r w:rsidRPr="000B4BD3">
        <w:t>        self.set_var_color(AGENT_TYPES[BLUE], 'b')  </w:t>
      </w:r>
    </w:p>
    <w:p w14:paraId="415E5087" w14:textId="77777777" w:rsidR="000B4BD3" w:rsidRPr="000B4BD3" w:rsidRDefault="000B4BD3" w:rsidP="000B4BD3">
      <w:pPr>
        <w:pStyle w:val="Code"/>
      </w:pPr>
      <w:r w:rsidRPr="000B4BD3">
        <w:t>        self.set_var_color(AGENT_TYPES[RED], 'r')  </w:t>
      </w:r>
    </w:p>
    <w:p w14:paraId="5A441E70" w14:textId="77777777" w:rsidR="000B4BD3" w:rsidRPr="000B4BD3" w:rsidRDefault="000B4BD3" w:rsidP="000B4BD3">
      <w:pPr>
        <w:pStyle w:val="Code"/>
      </w:pPr>
      <w:r w:rsidRPr="000B4BD3">
        <w:t>        self.num_moves = 0  </w:t>
      </w:r>
    </w:p>
    <w:p w14:paraId="02508EE6" w14:textId="77777777" w:rsidR="000B4BD3" w:rsidRPr="000B4BD3" w:rsidRDefault="000B4BD3" w:rsidP="000B4BD3">
      <w:pPr>
        <w:pStyle w:val="Code"/>
      </w:pPr>
      <w:r w:rsidRPr="000B4BD3">
        <w:t>        self.move_hist = []  </w:t>
      </w:r>
    </w:p>
    <w:p w14:paraId="6786C9B8" w14:textId="77777777" w:rsidR="000B4BD3" w:rsidRPr="000B4BD3" w:rsidRDefault="000B4BD3" w:rsidP="000B4BD3">
      <w:pPr>
        <w:pStyle w:val="Code"/>
      </w:pPr>
      <w:r w:rsidRPr="000B4BD3">
        <w:t>  </w:t>
      </w:r>
    </w:p>
    <w:p w14:paraId="38F59294" w14:textId="77777777" w:rsidR="000B4BD3" w:rsidRPr="000B4BD3" w:rsidRDefault="000B4BD3" w:rsidP="000B4BD3">
      <w:pPr>
        <w:pStyle w:val="Code"/>
      </w:pPr>
      <w:r w:rsidRPr="000B4BD3">
        <w:t>    def move_to_empty(self, agent, grid_view=None):  </w:t>
      </w:r>
    </w:p>
    <w:p w14:paraId="4005167A" w14:textId="77777777" w:rsidR="000B4BD3" w:rsidRPr="000B4BD3" w:rsidRDefault="000B4BD3" w:rsidP="000B4BD3">
      <w:pPr>
        <w:pStyle w:val="Code"/>
      </w:pPr>
      <w:r w:rsidRPr="000B4BD3">
        <w:t>        super().move_to_empty(agent, grid_view)  </w:t>
      </w:r>
    </w:p>
    <w:p w14:paraId="1E3C1094" w14:textId="77777777" w:rsidR="000B4BD3" w:rsidRPr="000B4BD3" w:rsidRDefault="000B4BD3" w:rsidP="000B4BD3">
      <w:pPr>
        <w:pStyle w:val="Code"/>
      </w:pPr>
      <w:r w:rsidRPr="000B4BD3">
        <w:t>        self.num_moves += 1  </w:t>
      </w:r>
    </w:p>
    <w:p w14:paraId="0154B178" w14:textId="77777777" w:rsidR="000B4BD3" w:rsidRPr="000B4BD3" w:rsidRDefault="000B4BD3" w:rsidP="000B4BD3">
      <w:pPr>
        <w:pStyle w:val="Code"/>
      </w:pPr>
      <w:r w:rsidRPr="000B4BD3">
        <w:t>  </w:t>
      </w:r>
    </w:p>
    <w:p w14:paraId="292908CF" w14:textId="77777777" w:rsidR="000B4BD3" w:rsidRPr="000B4BD3" w:rsidRDefault="000B4BD3" w:rsidP="000B4BD3">
      <w:pPr>
        <w:pStyle w:val="Code"/>
      </w:pPr>
      <w:r w:rsidRPr="000B4BD3">
        <w:t>    def census(self, disp=True):  </w:t>
      </w:r>
    </w:p>
    <w:p w14:paraId="2643BA3B" w14:textId="77777777" w:rsidR="000B4BD3" w:rsidRPr="000B4BD3" w:rsidRDefault="000B4BD3" w:rsidP="000B4BD3">
      <w:pPr>
        <w:pStyle w:val="Code"/>
      </w:pPr>
      <w:r w:rsidRPr="000B4BD3">
        <w:t>        """ </w:t>
      </w:r>
    </w:p>
    <w:p w14:paraId="0F4C1DED" w14:textId="77777777" w:rsidR="000B4BD3" w:rsidRPr="000B4BD3" w:rsidRDefault="000B4BD3" w:rsidP="000B4BD3">
      <w:pPr>
        <w:pStyle w:val="Code"/>
      </w:pPr>
      <w:r w:rsidRPr="000B4BD3">
        <w:t>        Take a census recording the number of moves. </w:t>
      </w:r>
    </w:p>
    <w:p w14:paraId="7624B691" w14:textId="77777777" w:rsidR="000B4BD3" w:rsidRPr="000B4BD3" w:rsidRDefault="000B4BD3" w:rsidP="000B4BD3">
      <w:pPr>
        <w:pStyle w:val="Code"/>
      </w:pPr>
      <w:r w:rsidRPr="000B4BD3">
        <w:t>        """  </w:t>
      </w:r>
    </w:p>
    <w:p w14:paraId="797CDA56" w14:textId="77777777" w:rsidR="000B4BD3" w:rsidRPr="000B4BD3" w:rsidRDefault="000B4BD3" w:rsidP="000B4BD3">
      <w:pPr>
        <w:pStyle w:val="Code"/>
      </w:pPr>
      <w:r w:rsidRPr="000B4BD3">
        <w:t>        self.move_hist.append(self.num_moves)  </w:t>
      </w:r>
    </w:p>
    <w:p w14:paraId="45D10F00" w14:textId="77777777" w:rsidR="000B4BD3" w:rsidRPr="000B4BD3" w:rsidRDefault="000B4BD3" w:rsidP="000B4BD3">
      <w:pPr>
        <w:pStyle w:val="Code"/>
      </w:pPr>
      <w:r w:rsidRPr="000B4BD3">
        <w:t>        self.user.tell("Moves per turn: " + str(self.move_hist))  </w:t>
      </w:r>
    </w:p>
    <w:p w14:paraId="00395349" w14:textId="77777777" w:rsidR="000B4BD3" w:rsidRPr="000B4BD3" w:rsidRDefault="000B4BD3" w:rsidP="000B4BD3">
      <w:pPr>
        <w:pStyle w:val="Code"/>
      </w:pPr>
      <w:r w:rsidRPr="000B4BD3">
        <w:t>        self.num_moves = 0  </w:t>
      </w:r>
    </w:p>
    <w:p w14:paraId="262352EF" w14:textId="77777777" w:rsidR="00C65AC9" w:rsidRDefault="00C65AC9" w:rsidP="00677BF5"/>
    <w:p w14:paraId="22DC89DA" w14:textId="77777777" w:rsidR="000B4BD3" w:rsidRDefault="000B4BD3" w:rsidP="00677BF5"/>
    <w:p w14:paraId="34316CB9" w14:textId="0778CFF2" w:rsidR="00C65AC9" w:rsidRDefault="00C65AC9" w:rsidP="00C65AC9">
      <w:pPr>
        <w:pStyle w:val="Heading2"/>
      </w:pPr>
      <w:r>
        <w:t>fashion_model.py</w:t>
      </w:r>
    </w:p>
    <w:p w14:paraId="684FCF9A" w14:textId="436D0117" w:rsidR="00165E24" w:rsidRPr="00165E24" w:rsidRDefault="00165E24" w:rsidP="00165E24">
      <w:pPr>
        <w:pStyle w:val="Code"/>
      </w:pPr>
      <w:r w:rsidRPr="00165E24">
        <w:t>"""              </w:t>
      </w:r>
    </w:p>
    <w:p w14:paraId="58DC3803" w14:textId="13B2E74C" w:rsidR="00165E24" w:rsidRPr="00165E24" w:rsidRDefault="00165E24" w:rsidP="00165E24">
      <w:pPr>
        <w:pStyle w:val="Code"/>
      </w:pPr>
      <w:r w:rsidRPr="00165E24">
        <w:t>fashion_model.py </w:t>
      </w:r>
    </w:p>
    <w:p w14:paraId="135DA89A" w14:textId="51600202" w:rsidR="00165E24" w:rsidRPr="00165E24" w:rsidRDefault="00165E24" w:rsidP="00165E24">
      <w:pPr>
        <w:pStyle w:val="Code"/>
      </w:pPr>
      <w:r w:rsidRPr="00165E24">
        <w:t>A fashion model that includes followers and hipsters                </w:t>
      </w:r>
    </w:p>
    <w:p w14:paraId="0B19E9CD" w14:textId="29E40442" w:rsidR="00165E24" w:rsidRPr="00165E24" w:rsidRDefault="00165E24" w:rsidP="00165E24">
      <w:pPr>
        <w:pStyle w:val="Code"/>
      </w:pPr>
      <w:r w:rsidRPr="00165E24">
        <w:t>changing fashions based on each other's choices.   </w:t>
      </w:r>
    </w:p>
    <w:p w14:paraId="7C2B0661" w14:textId="423E5C3D" w:rsidR="00165E24" w:rsidRPr="00165E24" w:rsidRDefault="00165E24" w:rsidP="00165E24">
      <w:pPr>
        <w:pStyle w:val="Code"/>
      </w:pPr>
      <w:r w:rsidRPr="00165E24">
        <w:t>"""               </w:t>
      </w:r>
    </w:p>
    <w:p w14:paraId="19A0BE30" w14:textId="2EE16E99" w:rsidR="00165E24" w:rsidRPr="00165E24" w:rsidRDefault="00165E24" w:rsidP="00165E24">
      <w:pPr>
        <w:pStyle w:val="Code"/>
      </w:pPr>
      <w:r w:rsidRPr="00165E24">
        <w:t># import logging  </w:t>
      </w:r>
    </w:p>
    <w:p w14:paraId="46ACF028" w14:textId="12329412" w:rsidR="00165E24" w:rsidRPr="00165E24" w:rsidRDefault="00165E24" w:rsidP="00165E24">
      <w:pPr>
        <w:pStyle w:val="Code"/>
      </w:pPr>
      <w:r w:rsidRPr="00165E24">
        <w:t>import indra.display_methods as disp                </w:t>
      </w:r>
    </w:p>
    <w:p w14:paraId="73861BA0" w14:textId="37EF2594" w:rsidR="00165E24" w:rsidRPr="00165E24" w:rsidRDefault="00165E24" w:rsidP="00165E24">
      <w:pPr>
        <w:pStyle w:val="Code"/>
      </w:pPr>
      <w:r w:rsidRPr="00165E24">
        <w:t>import indra.menu as menu          </w:t>
      </w:r>
    </w:p>
    <w:p w14:paraId="7ADEB4F2" w14:textId="7909D668" w:rsidR="00165E24" w:rsidRPr="00165E24" w:rsidRDefault="00165E24" w:rsidP="00165E24">
      <w:pPr>
        <w:pStyle w:val="Code"/>
      </w:pPr>
      <w:r w:rsidRPr="00165E24">
        <w:t>import indra.two_pop_model as tp   </w:t>
      </w:r>
    </w:p>
    <w:p w14:paraId="4CD09070" w14:textId="0F0199D1" w:rsidR="00165E24" w:rsidRPr="00165E24" w:rsidRDefault="00165E24" w:rsidP="00165E24">
      <w:pPr>
        <w:pStyle w:val="Code"/>
      </w:pPr>
      <w:r w:rsidRPr="00165E24">
        <w:t> </w:t>
      </w:r>
    </w:p>
    <w:p w14:paraId="78420182" w14:textId="26AB0B5A" w:rsidR="00165E24" w:rsidRPr="00165E24" w:rsidRDefault="00165E24" w:rsidP="00165E24">
      <w:pPr>
        <w:pStyle w:val="Code"/>
      </w:pPr>
      <w:r w:rsidRPr="00165E24">
        <w:t> </w:t>
      </w:r>
    </w:p>
    <w:p w14:paraId="1740DCDA" w14:textId="145E00DD" w:rsidR="00165E24" w:rsidRPr="00165E24" w:rsidRDefault="00165E24" w:rsidP="00165E24">
      <w:pPr>
        <w:pStyle w:val="Code"/>
      </w:pPr>
      <w:r w:rsidRPr="00165E24">
        <w:t>class Follower(tp.Follower):       </w:t>
      </w:r>
    </w:p>
    <w:p w14:paraId="2E655E27" w14:textId="4816A679" w:rsidR="00165E24" w:rsidRPr="00165E24" w:rsidRDefault="00165E24" w:rsidP="00165E24">
      <w:pPr>
        <w:pStyle w:val="Code"/>
      </w:pPr>
      <w:r w:rsidRPr="00165E24">
        <w:t>    """          </w:t>
      </w:r>
    </w:p>
    <w:p w14:paraId="01D9D889" w14:textId="044B7393" w:rsidR="00165E24" w:rsidRPr="00165E24" w:rsidRDefault="00165E24" w:rsidP="00165E24">
      <w:pPr>
        <w:pStyle w:val="Code"/>
      </w:pPr>
      <w:r w:rsidRPr="00165E24">
        <w:t>    A fashion follower: tries to swi</w:t>
      </w:r>
      <w:r w:rsidR="00804C08">
        <w:t>tch to hipsters' fashions.</w:t>
      </w:r>
    </w:p>
    <w:p w14:paraId="1D54B57F" w14:textId="46899608" w:rsidR="00165E24" w:rsidRPr="00165E24" w:rsidRDefault="00165E24" w:rsidP="00165E24">
      <w:pPr>
        <w:pStyle w:val="Code"/>
      </w:pPr>
      <w:r w:rsidRPr="00165E24">
        <w:t>    """           </w:t>
      </w:r>
    </w:p>
    <w:p w14:paraId="55C385AE" w14:textId="39C8B07E" w:rsidR="00165E24" w:rsidRPr="00165E24" w:rsidRDefault="00165E24" w:rsidP="00165E24">
      <w:pPr>
        <w:pStyle w:val="Code"/>
      </w:pPr>
      <w:r w:rsidRPr="00165E24">
        <w:lastRenderedPageBreak/>
        <w:t>    def __init__(self, name, goal, ma</w:t>
      </w:r>
      <w:r w:rsidR="00804C08">
        <w:t>x_move, variability=.5):</w:t>
      </w:r>
    </w:p>
    <w:p w14:paraId="48EC4C10" w14:textId="5F37B81F" w:rsidR="00165E24" w:rsidRPr="00165E24" w:rsidRDefault="00165E24" w:rsidP="00165E24">
      <w:pPr>
        <w:pStyle w:val="Code"/>
      </w:pPr>
      <w:r w:rsidRPr="00165E24">
        <w:t>        super().__init__(name, goal, </w:t>
      </w:r>
      <w:r w:rsidR="00804C08">
        <w:t>max_move, variability)</w:t>
      </w:r>
    </w:p>
    <w:p w14:paraId="2C2ED236" w14:textId="3239B26F" w:rsidR="00165E24" w:rsidRPr="00165E24" w:rsidRDefault="00165E24" w:rsidP="00165E24">
      <w:pPr>
        <w:pStyle w:val="Code"/>
      </w:pPr>
      <w:r w:rsidRPr="00165E24">
        <w:t>        self.other = Hipster       </w:t>
      </w:r>
    </w:p>
    <w:p w14:paraId="1B4337A3" w14:textId="03DBC630" w:rsidR="00165E24" w:rsidRPr="00165E24" w:rsidRDefault="00165E24" w:rsidP="00165E24">
      <w:pPr>
        <w:pStyle w:val="Code"/>
      </w:pPr>
      <w:r w:rsidRPr="00165E24">
        <w:t> </w:t>
      </w:r>
    </w:p>
    <w:p w14:paraId="7CBA2FC5" w14:textId="0A92400A" w:rsidR="00165E24" w:rsidRPr="00165E24" w:rsidRDefault="00165E24" w:rsidP="00165E24">
      <w:pPr>
        <w:pStyle w:val="Code"/>
      </w:pPr>
      <w:r w:rsidRPr="00165E24">
        <w:t> </w:t>
      </w:r>
    </w:p>
    <w:p w14:paraId="0DC78451" w14:textId="587055FA" w:rsidR="00165E24" w:rsidRPr="00165E24" w:rsidRDefault="00165E24" w:rsidP="00165E24">
      <w:pPr>
        <w:pStyle w:val="Code"/>
      </w:pPr>
      <w:r w:rsidRPr="00165E24">
        <w:t>class Hipster(tp.Leader):          </w:t>
      </w:r>
    </w:p>
    <w:p w14:paraId="3A2BD2B2" w14:textId="4C20802A" w:rsidR="00165E24" w:rsidRPr="00165E24" w:rsidRDefault="00165E24" w:rsidP="00165E24">
      <w:pPr>
        <w:pStyle w:val="Code"/>
      </w:pPr>
      <w:r w:rsidRPr="00165E24">
        <w:t>    """          </w:t>
      </w:r>
    </w:p>
    <w:p w14:paraId="3E3EC424" w14:textId="15E19FDB" w:rsidR="00165E24" w:rsidRPr="00165E24" w:rsidRDefault="00165E24" w:rsidP="00165E24">
      <w:pPr>
        <w:pStyle w:val="Code"/>
      </w:pPr>
      <w:r w:rsidRPr="00165E24">
        <w:t>    A fashion hipster: tries to not look like followers.            </w:t>
      </w:r>
    </w:p>
    <w:p w14:paraId="08F76BE1" w14:textId="7E9E4346" w:rsidR="00165E24" w:rsidRPr="00165E24" w:rsidRDefault="00165E24" w:rsidP="00165E24">
      <w:pPr>
        <w:pStyle w:val="Code"/>
      </w:pPr>
      <w:r w:rsidRPr="00165E24">
        <w:t>    """           </w:t>
      </w:r>
    </w:p>
    <w:p w14:paraId="16F23F34" w14:textId="032332A9" w:rsidR="00165E24" w:rsidRPr="00165E24" w:rsidRDefault="00165E24" w:rsidP="00165E24">
      <w:pPr>
        <w:pStyle w:val="Code"/>
      </w:pPr>
      <w:r w:rsidRPr="00165E24">
        <w:t>    def __init__(self, name, goal, ma</w:t>
      </w:r>
      <w:r w:rsidR="00804C08">
        <w:t>x_move, variability=.5):</w:t>
      </w:r>
    </w:p>
    <w:p w14:paraId="666F64A9" w14:textId="236C3E8F" w:rsidR="00165E24" w:rsidRPr="00165E24" w:rsidRDefault="00165E24" w:rsidP="00165E24">
      <w:pPr>
        <w:pStyle w:val="Code"/>
      </w:pPr>
      <w:r w:rsidRPr="00165E24">
        <w:t>        super().__init__(name, goal, </w:t>
      </w:r>
      <w:r w:rsidR="00804C08">
        <w:t>max_move, variability)</w:t>
      </w:r>
    </w:p>
    <w:p w14:paraId="5A759F21" w14:textId="050BE09C" w:rsidR="00165E24" w:rsidRPr="00165E24" w:rsidRDefault="00165E24" w:rsidP="00165E24">
      <w:pPr>
        <w:pStyle w:val="Code"/>
      </w:pPr>
      <w:r w:rsidRPr="00165E24">
        <w:t>        self.other = Follower      </w:t>
      </w:r>
    </w:p>
    <w:p w14:paraId="6D6698DE" w14:textId="700AFD4D" w:rsidR="00165E24" w:rsidRPr="00165E24" w:rsidRDefault="00165E24" w:rsidP="00165E24">
      <w:pPr>
        <w:pStyle w:val="Code"/>
      </w:pPr>
      <w:r w:rsidRPr="00165E24">
        <w:t> </w:t>
      </w:r>
    </w:p>
    <w:p w14:paraId="14035B5C" w14:textId="60A9BFD2" w:rsidR="00165E24" w:rsidRPr="00165E24" w:rsidRDefault="00165E24" w:rsidP="00165E24">
      <w:pPr>
        <w:pStyle w:val="Code"/>
      </w:pPr>
      <w:r w:rsidRPr="00165E24">
        <w:t> </w:t>
      </w:r>
    </w:p>
    <w:p w14:paraId="5FD4A2AD" w14:textId="6FD73372" w:rsidR="00165E24" w:rsidRPr="00165E24" w:rsidRDefault="00165E24" w:rsidP="00165E24">
      <w:pPr>
        <w:pStyle w:val="Code"/>
      </w:pPr>
      <w:r w:rsidRPr="00165E24">
        <w:t>class Society(tp.TwoPopEnv):       </w:t>
      </w:r>
    </w:p>
    <w:p w14:paraId="7B71A0E8" w14:textId="086B4B3F" w:rsidR="00165E24" w:rsidRPr="00165E24" w:rsidRDefault="00165E24" w:rsidP="00165E24">
      <w:pPr>
        <w:pStyle w:val="Code"/>
      </w:pPr>
      <w:r w:rsidRPr="00165E24">
        <w:t>    """          </w:t>
      </w:r>
    </w:p>
    <w:p w14:paraId="5136F138" w14:textId="025A2120" w:rsidR="00165E24" w:rsidRPr="00165E24" w:rsidRDefault="00165E24" w:rsidP="00165E24">
      <w:pPr>
        <w:pStyle w:val="Code"/>
      </w:pPr>
      <w:r w:rsidRPr="00165E24">
        <w:t>    A society of hipsters and followers.           </w:t>
      </w:r>
    </w:p>
    <w:p w14:paraId="43D0E4CF" w14:textId="0EDF33AC" w:rsidR="00165E24" w:rsidRPr="00165E24" w:rsidRDefault="00165E24" w:rsidP="00165E24">
      <w:pPr>
        <w:pStyle w:val="Code"/>
      </w:pPr>
      <w:r w:rsidRPr="00165E24">
        <w:t>    """           </w:t>
      </w:r>
    </w:p>
    <w:p w14:paraId="4A4DDBD0" w14:textId="77777777" w:rsidR="00804C08" w:rsidRDefault="00165E24" w:rsidP="00165E24">
      <w:pPr>
        <w:pStyle w:val="Code"/>
      </w:pPr>
      <w:r w:rsidRPr="00165E24">
        <w:t>    def __init__(self, name,</w:t>
      </w:r>
      <w:r w:rsidR="00804C08">
        <w:t> length, height, model_nm=None,</w:t>
      </w:r>
    </w:p>
    <w:p w14:paraId="3FE6AF84" w14:textId="0F99F5AC" w:rsidR="00165E24" w:rsidRPr="00165E24" w:rsidRDefault="00165E24" w:rsidP="00165E24">
      <w:pPr>
        <w:pStyle w:val="Code"/>
      </w:pPr>
      <w:r w:rsidRPr="00165E24">
        <w:t>torus=False):             </w:t>
      </w:r>
    </w:p>
    <w:p w14:paraId="0FE83E63" w14:textId="357F4B87" w:rsidR="00165E24" w:rsidRPr="00165E24" w:rsidRDefault="00165E24" w:rsidP="00165E24">
      <w:pPr>
        <w:pStyle w:val="Code"/>
      </w:pPr>
      <w:r w:rsidRPr="00165E24">
        <w:t>        super().__init__(name, length, height, model_nm=model_nm,</w:t>
      </w:r>
    </w:p>
    <w:p w14:paraId="5BAE10DD" w14:textId="20729111" w:rsidR="00165E24" w:rsidRPr="00165E24" w:rsidRDefault="00804C08" w:rsidP="00165E24">
      <w:pPr>
        <w:pStyle w:val="Code"/>
      </w:pPr>
      <w:r>
        <w:t xml:space="preserve">        </w:t>
      </w:r>
      <w:r w:rsidR="00165E24" w:rsidRPr="00165E24">
        <w:t>torus=False, postact=True) </w:t>
      </w:r>
    </w:p>
    <w:p w14:paraId="3FC9D144" w14:textId="5C3323BD" w:rsidR="00165E24" w:rsidRPr="00165E24" w:rsidRDefault="00165E24" w:rsidP="00165E24">
      <w:pPr>
        <w:pStyle w:val="Code"/>
      </w:pPr>
      <w:r w:rsidRPr="00165E24">
        <w:t>        self.stances = ["blue", "red"]              </w:t>
      </w:r>
    </w:p>
    <w:p w14:paraId="6170C4A8" w14:textId="7764E944" w:rsidR="00165E24" w:rsidRPr="00165E24" w:rsidRDefault="00804C08" w:rsidP="00804C08">
      <w:pPr>
        <w:pStyle w:val="Code"/>
      </w:pPr>
      <w:r>
        <w:t xml:space="preserve">        self.line_graph_title = </w:t>
      </w:r>
      <w:r w:rsidR="00165E24" w:rsidRPr="00165E24">
        <w:t>"A. S</w:t>
      </w:r>
      <w:r>
        <w:t>mith's fashion model"</w:t>
      </w:r>
      <w:r w:rsidR="00165E24" w:rsidRPr="00165E24">
        <w:t> </w:t>
      </w:r>
    </w:p>
    <w:p w14:paraId="3E355CF7" w14:textId="1CB0118A" w:rsidR="00165E24" w:rsidRPr="00165E24" w:rsidRDefault="00165E24" w:rsidP="00165E24">
      <w:pPr>
        <w:pStyle w:val="Code"/>
      </w:pPr>
      <w:r w:rsidRPr="00165E24">
        <w:t>        self.set_var_color('Hipster', disp.GREEN)   </w:t>
      </w:r>
    </w:p>
    <w:p w14:paraId="203C33D8" w14:textId="2145F0DD" w:rsidR="00165E24" w:rsidRPr="00165E24" w:rsidRDefault="00165E24" w:rsidP="00165E24">
      <w:pPr>
        <w:pStyle w:val="Code"/>
      </w:pPr>
      <w:r w:rsidRPr="00165E24">
        <w:t>        self.set_var_color('Follower', disp.MAGENTA)</w:t>
      </w:r>
    </w:p>
    <w:p w14:paraId="409D9D37" w14:textId="1F214BA3" w:rsidR="00165E24" w:rsidRPr="00165E24" w:rsidRDefault="00165E24" w:rsidP="00165E24">
      <w:pPr>
        <w:pStyle w:val="Code"/>
      </w:pPr>
      <w:r w:rsidRPr="00165E24">
        <w:t>        self.menu.view.add_menu_item("v",           </w:t>
      </w:r>
    </w:p>
    <w:p w14:paraId="79A52636" w14:textId="0AC1F101" w:rsidR="00165E24" w:rsidRPr="00165E24" w:rsidRDefault="00165E24" w:rsidP="00165E24">
      <w:pPr>
        <w:pStyle w:val="Code"/>
      </w:pPr>
      <w:r w:rsidRPr="00165E24">
        <w:t>   </w:t>
      </w:r>
      <w:r w:rsidR="00804C08">
        <w:t xml:space="preserve">         </w:t>
      </w:r>
      <w:r w:rsidRPr="00165E24">
        <w:t>menu.MenuLeaf("(v)iew fashions",</w:t>
      </w:r>
    </w:p>
    <w:p w14:paraId="4FB7E0A6" w14:textId="4D476172" w:rsidR="00165E24" w:rsidRPr="00165E24" w:rsidRDefault="00804C08" w:rsidP="00165E24">
      <w:pPr>
        <w:pStyle w:val="Code"/>
      </w:pPr>
      <w:r>
        <w:t xml:space="preserve">            </w:t>
      </w:r>
      <w:r w:rsidR="00165E24" w:rsidRPr="00165E24">
        <w:t>self.view_pop))   </w:t>
      </w:r>
    </w:p>
    <w:p w14:paraId="6724BD23" w14:textId="77777777" w:rsidR="00C65AC9" w:rsidRDefault="00C65AC9" w:rsidP="00677BF5"/>
    <w:p w14:paraId="40CE1D6D" w14:textId="77777777" w:rsidR="00C65AC9" w:rsidRDefault="00C65AC9" w:rsidP="00677BF5"/>
    <w:p w14:paraId="3E4BC660" w14:textId="112BFC7A" w:rsidR="00C65AC9" w:rsidRDefault="00C65AC9" w:rsidP="00C65AC9">
      <w:pPr>
        <w:pStyle w:val="Heading2"/>
      </w:pPr>
      <w:r>
        <w:t>fmarket_model.py</w:t>
      </w:r>
    </w:p>
    <w:p w14:paraId="6914591C" w14:textId="6F0DB83A" w:rsidR="001B5FC3" w:rsidRPr="001B5FC3" w:rsidRDefault="001B5FC3" w:rsidP="001B5FC3">
      <w:pPr>
        <w:pStyle w:val="Code"/>
      </w:pPr>
      <w:r w:rsidRPr="001B5FC3">
        <w:t>"""              </w:t>
      </w:r>
    </w:p>
    <w:p w14:paraId="4CAB6668" w14:textId="354049D0" w:rsidR="001B5FC3" w:rsidRPr="001B5FC3" w:rsidRDefault="001B5FC3" w:rsidP="001B5FC3">
      <w:pPr>
        <w:pStyle w:val="Code"/>
      </w:pPr>
      <w:r w:rsidRPr="001B5FC3">
        <w:t>fmarket_model.py </w:t>
      </w:r>
    </w:p>
    <w:p w14:paraId="66847873" w14:textId="7E5C8202" w:rsidR="001B5FC3" w:rsidRPr="001B5FC3" w:rsidRDefault="001B5FC3" w:rsidP="001B5FC3">
      <w:pPr>
        <w:pStyle w:val="Code"/>
      </w:pPr>
      <w:r w:rsidRPr="001B5FC3">
        <w:t>A financial market model that includes chart followers              </w:t>
      </w:r>
    </w:p>
    <w:p w14:paraId="030DB75C" w14:textId="0FA410A6" w:rsidR="001B5FC3" w:rsidRPr="001B5FC3" w:rsidRDefault="001B5FC3" w:rsidP="001B5FC3">
      <w:pPr>
        <w:pStyle w:val="Code"/>
      </w:pPr>
      <w:r w:rsidRPr="001B5FC3">
        <w:t>and value investors.              </w:t>
      </w:r>
    </w:p>
    <w:p w14:paraId="40400742" w14:textId="32AE2F48" w:rsidR="001B5FC3" w:rsidRPr="001B5FC3" w:rsidRDefault="001B5FC3" w:rsidP="001B5FC3">
      <w:pPr>
        <w:pStyle w:val="Code"/>
      </w:pPr>
      <w:r w:rsidRPr="001B5FC3">
        <w:t>"""               </w:t>
      </w:r>
    </w:p>
    <w:p w14:paraId="736349B7" w14:textId="44E00EA7" w:rsidR="001B5FC3" w:rsidRPr="001B5FC3" w:rsidRDefault="001B5FC3" w:rsidP="001B5FC3">
      <w:pPr>
        <w:pStyle w:val="Code"/>
      </w:pPr>
      <w:r w:rsidRPr="001B5FC3">
        <w:t>import logging    </w:t>
      </w:r>
    </w:p>
    <w:p w14:paraId="430FE10D" w14:textId="1B1684ED" w:rsidR="001B5FC3" w:rsidRPr="001B5FC3" w:rsidRDefault="001B5FC3" w:rsidP="001B5FC3">
      <w:pPr>
        <w:pStyle w:val="Code"/>
      </w:pPr>
      <w:r w:rsidRPr="001B5FC3">
        <w:t>import indra.menu as menu          </w:t>
      </w:r>
    </w:p>
    <w:p w14:paraId="53397508" w14:textId="041216A8" w:rsidR="001B5FC3" w:rsidRPr="001B5FC3" w:rsidRDefault="001B5FC3" w:rsidP="001B5FC3">
      <w:pPr>
        <w:pStyle w:val="Code"/>
      </w:pPr>
      <w:r w:rsidRPr="001B5FC3">
        <w:t>import indra.display_methods as disp                </w:t>
      </w:r>
    </w:p>
    <w:p w14:paraId="5E4B8E6B" w14:textId="5A9F47C4" w:rsidR="001B5FC3" w:rsidRPr="001B5FC3" w:rsidRDefault="001B5FC3" w:rsidP="001B5FC3">
      <w:pPr>
        <w:pStyle w:val="Code"/>
      </w:pPr>
      <w:r w:rsidRPr="001B5FC3">
        <w:t>import indra.two_pop_model as tp   </w:t>
      </w:r>
    </w:p>
    <w:p w14:paraId="13A388E6" w14:textId="48368CA1" w:rsidR="001B5FC3" w:rsidRPr="001B5FC3" w:rsidRDefault="001B5FC3" w:rsidP="001B5FC3">
      <w:pPr>
        <w:pStyle w:val="Code"/>
      </w:pPr>
      <w:r w:rsidRPr="001B5FC3">
        <w:t> </w:t>
      </w:r>
    </w:p>
    <w:p w14:paraId="03C793DC" w14:textId="533C49E0" w:rsidR="001B5FC3" w:rsidRPr="001B5FC3" w:rsidRDefault="001B5FC3" w:rsidP="001B5FC3">
      <w:pPr>
        <w:pStyle w:val="Code"/>
      </w:pPr>
      <w:r w:rsidRPr="001B5FC3">
        <w:t>INIT_PRICE = 10.0 </w:t>
      </w:r>
    </w:p>
    <w:p w14:paraId="1A800A28" w14:textId="45E240B0" w:rsidR="001B5FC3" w:rsidRPr="001B5FC3" w:rsidRDefault="001B5FC3" w:rsidP="001B5FC3">
      <w:pPr>
        <w:pStyle w:val="Code"/>
      </w:pPr>
      <w:r w:rsidRPr="001B5FC3">
        <w:t>INIT_ENDOW = INIT_PRICE * 10.0     </w:t>
      </w:r>
    </w:p>
    <w:p w14:paraId="3D1272F4" w14:textId="462247B7" w:rsidR="001B5FC3" w:rsidRPr="001B5FC3" w:rsidRDefault="001B5FC3" w:rsidP="001B5FC3">
      <w:pPr>
        <w:pStyle w:val="Code"/>
      </w:pPr>
      <w:r w:rsidRPr="001B5FC3">
        <w:t>BUY = tp.INIT_FLWR</w:t>
      </w:r>
    </w:p>
    <w:p w14:paraId="07D0CCFE" w14:textId="0CA1E406" w:rsidR="001B5FC3" w:rsidRPr="001B5FC3" w:rsidRDefault="001B5FC3" w:rsidP="001B5FC3">
      <w:pPr>
        <w:pStyle w:val="Code"/>
      </w:pPr>
      <w:r w:rsidRPr="001B5FC3">
        <w:t>SELL = tp.INIT_LEDR                </w:t>
      </w:r>
    </w:p>
    <w:p w14:paraId="7054D149" w14:textId="5F71590B" w:rsidR="001B5FC3" w:rsidRPr="001B5FC3" w:rsidRDefault="001B5FC3" w:rsidP="001B5FC3">
      <w:pPr>
        <w:pStyle w:val="Code"/>
      </w:pPr>
      <w:r w:rsidRPr="001B5FC3">
        <w:t> </w:t>
      </w:r>
    </w:p>
    <w:p w14:paraId="00EDD363" w14:textId="0F551777" w:rsidR="001B5FC3" w:rsidRPr="001B5FC3" w:rsidRDefault="001B5FC3" w:rsidP="001B5FC3">
      <w:pPr>
        <w:pStyle w:val="Code"/>
      </w:pPr>
      <w:r w:rsidRPr="001B5FC3">
        <w:t> </w:t>
      </w:r>
    </w:p>
    <w:p w14:paraId="3ED325CD" w14:textId="05C5BF90" w:rsidR="001B5FC3" w:rsidRPr="001B5FC3" w:rsidRDefault="001B5FC3" w:rsidP="001B5FC3">
      <w:pPr>
        <w:pStyle w:val="Code"/>
      </w:pPr>
      <w:r w:rsidRPr="001B5FC3">
        <w:t>class FinancialAgent(tp.TwoPopAgent):               </w:t>
      </w:r>
    </w:p>
    <w:p w14:paraId="455E0317" w14:textId="38454602" w:rsidR="001B5FC3" w:rsidRPr="001B5FC3" w:rsidRDefault="001B5FC3" w:rsidP="001B5FC3">
      <w:pPr>
        <w:pStyle w:val="Code"/>
      </w:pPr>
      <w:r w:rsidRPr="001B5FC3">
        <w:t>    """          </w:t>
      </w:r>
    </w:p>
    <w:p w14:paraId="42A95196" w14:textId="6D6BE9B1" w:rsidR="001B5FC3" w:rsidRPr="001B5FC3" w:rsidRDefault="001B5FC3" w:rsidP="001B5FC3">
      <w:pPr>
        <w:pStyle w:val="Code"/>
      </w:pPr>
      <w:r w:rsidRPr="001B5FC3">
        <w:t>    A financial agent who trades an asset.         </w:t>
      </w:r>
    </w:p>
    <w:p w14:paraId="74ABC539" w14:textId="3E082B79" w:rsidR="001B5FC3" w:rsidRPr="001B5FC3" w:rsidRDefault="001B5FC3" w:rsidP="001B5FC3">
      <w:pPr>
        <w:pStyle w:val="Code"/>
      </w:pPr>
      <w:r w:rsidRPr="001B5FC3">
        <w:t>    """           </w:t>
      </w:r>
    </w:p>
    <w:p w14:paraId="7CBA24D3" w14:textId="097AE19D" w:rsidR="001B5FC3" w:rsidRPr="001B5FC3" w:rsidRDefault="001B5FC3" w:rsidP="001B5FC3">
      <w:pPr>
        <w:pStyle w:val="Code"/>
      </w:pPr>
      <w:r w:rsidRPr="001B5FC3">
        <w:t>    def __init__(self, name, goal, max_move, variability=.5):</w:t>
      </w:r>
    </w:p>
    <w:p w14:paraId="0C239C14" w14:textId="4A2DF736" w:rsidR="001B5FC3" w:rsidRPr="001B5FC3" w:rsidRDefault="001B5FC3" w:rsidP="001B5FC3">
      <w:pPr>
        <w:pStyle w:val="Code"/>
      </w:pPr>
      <w:r w:rsidRPr="001B5FC3">
        <w:t>        super().__init__(name, goal, max_move, variability)</w:t>
      </w:r>
    </w:p>
    <w:p w14:paraId="4D27749F" w14:textId="63506507" w:rsidR="001B5FC3" w:rsidRPr="001B5FC3" w:rsidRDefault="001B5FC3" w:rsidP="001B5FC3">
      <w:pPr>
        <w:pStyle w:val="Code"/>
      </w:pPr>
      <w:r w:rsidRPr="001B5FC3">
        <w:t>        self.profit = 0.0          </w:t>
      </w:r>
    </w:p>
    <w:p w14:paraId="7DB1CAEE" w14:textId="555549C3" w:rsidR="001B5FC3" w:rsidRPr="001B5FC3" w:rsidRDefault="001B5FC3" w:rsidP="001B5FC3">
      <w:pPr>
        <w:pStyle w:val="Code"/>
      </w:pPr>
      <w:r w:rsidRPr="001B5FC3">
        <w:t>        self.funds = INIT_ENDOW    </w:t>
      </w:r>
    </w:p>
    <w:p w14:paraId="28C2FE21" w14:textId="64813672" w:rsidR="001B5FC3" w:rsidRPr="001B5FC3" w:rsidRDefault="001B5FC3" w:rsidP="001B5FC3">
      <w:pPr>
        <w:pStyle w:val="Code"/>
      </w:pPr>
      <w:r w:rsidRPr="001B5FC3">
        <w:t> </w:t>
      </w:r>
    </w:p>
    <w:p w14:paraId="5B9C0098" w14:textId="4C12B185" w:rsidR="001B5FC3" w:rsidRPr="001B5FC3" w:rsidRDefault="001B5FC3" w:rsidP="001B5FC3">
      <w:pPr>
        <w:pStyle w:val="Code"/>
      </w:pPr>
      <w:r w:rsidRPr="001B5FC3">
        <w:lastRenderedPageBreak/>
        <w:t>    def direction_changed(self, curr_direct, new_direct):            </w:t>
      </w:r>
    </w:p>
    <w:p w14:paraId="0ACFA170" w14:textId="684DA4FD" w:rsidR="001B5FC3" w:rsidRPr="001B5FC3" w:rsidRDefault="001B5FC3" w:rsidP="001B5FC3">
      <w:pPr>
        <w:pStyle w:val="Code"/>
      </w:pPr>
      <w:r w:rsidRPr="001B5FC3">
        <w:t>        if not new_direct.equals(curr_direct):      </w:t>
      </w:r>
    </w:p>
    <w:p w14:paraId="302809CA" w14:textId="1E257B84" w:rsidR="001B5FC3" w:rsidRPr="001B5FC3" w:rsidRDefault="001B5FC3" w:rsidP="001B5FC3">
      <w:pPr>
        <w:pStyle w:val="Code"/>
      </w:pPr>
      <w:r w:rsidRPr="001B5FC3">
        <w:t>            if new_direct.equals(BUY):              </w:t>
      </w:r>
    </w:p>
    <w:p w14:paraId="0B0C626D" w14:textId="65EF7E0B" w:rsidR="001B5FC3" w:rsidRPr="001B5FC3" w:rsidRDefault="001B5FC3" w:rsidP="001B5FC3">
      <w:pPr>
        <w:pStyle w:val="Code"/>
      </w:pPr>
      <w:r w:rsidRPr="001B5FC3">
        <w:t>                self.funds -= self.env.asset_price  </w:t>
      </w:r>
    </w:p>
    <w:p w14:paraId="7528B37B" w14:textId="6AC39030" w:rsidR="001B5FC3" w:rsidRPr="001B5FC3" w:rsidRDefault="001B5FC3" w:rsidP="001B5FC3">
      <w:pPr>
        <w:pStyle w:val="Code"/>
      </w:pPr>
      <w:r w:rsidRPr="001B5FC3">
        <w:t>            else: </w:t>
      </w:r>
    </w:p>
    <w:p w14:paraId="357A6541" w14:textId="15A5E1DD" w:rsidR="001B5FC3" w:rsidRPr="001B5FC3" w:rsidRDefault="001B5FC3" w:rsidP="001B5FC3">
      <w:pPr>
        <w:pStyle w:val="Code"/>
      </w:pPr>
      <w:r w:rsidRPr="001B5FC3">
        <w:t>                self.funds += self.env.asset_price  </w:t>
      </w:r>
    </w:p>
    <w:p w14:paraId="338B33EC" w14:textId="193F1197" w:rsidR="001B5FC3" w:rsidRPr="001B5FC3" w:rsidRDefault="001B5FC3" w:rsidP="001B5FC3">
      <w:pPr>
        <w:pStyle w:val="Code"/>
      </w:pPr>
      <w:r w:rsidRPr="001B5FC3">
        <w:t>            self.calc_profit()     </w:t>
      </w:r>
    </w:p>
    <w:p w14:paraId="7E53BF3F" w14:textId="6809141A" w:rsidR="001B5FC3" w:rsidRPr="001B5FC3" w:rsidRDefault="001B5FC3" w:rsidP="001B5FC3">
      <w:pPr>
        <w:pStyle w:val="Code"/>
      </w:pPr>
      <w:r w:rsidRPr="001B5FC3">
        <w:t> </w:t>
      </w:r>
    </w:p>
    <w:p w14:paraId="6DDCBDE8" w14:textId="5487D9EB" w:rsidR="001B5FC3" w:rsidRPr="001B5FC3" w:rsidRDefault="001B5FC3" w:rsidP="001B5FC3">
      <w:pPr>
        <w:pStyle w:val="Code"/>
      </w:pPr>
      <w:r w:rsidRPr="001B5FC3">
        <w:t>    def calc_profit(self):         </w:t>
      </w:r>
    </w:p>
    <w:p w14:paraId="486E6E62" w14:textId="2E292037" w:rsidR="001B5FC3" w:rsidRPr="001B5FC3" w:rsidRDefault="001B5FC3" w:rsidP="001B5FC3">
      <w:pPr>
        <w:pStyle w:val="Code"/>
      </w:pPr>
      <w:r w:rsidRPr="001B5FC3">
        <w:t>        self.profit = self.funds - INIT_ENDOW       </w:t>
      </w:r>
    </w:p>
    <w:p w14:paraId="28EC6B59" w14:textId="234B5837" w:rsidR="001B5FC3" w:rsidRPr="001B5FC3" w:rsidRDefault="001B5FC3" w:rsidP="001B5FC3">
      <w:pPr>
        <w:pStyle w:val="Code"/>
      </w:pPr>
      <w:r w:rsidRPr="001B5FC3">
        <w:t>        self.env.record_profit(self, self.profit)   </w:t>
      </w:r>
    </w:p>
    <w:p w14:paraId="10DEFD92" w14:textId="42255D3D" w:rsidR="001B5FC3" w:rsidRPr="001B5FC3" w:rsidRDefault="001B5FC3" w:rsidP="001B5FC3">
      <w:pPr>
        <w:pStyle w:val="Code"/>
      </w:pPr>
      <w:r w:rsidRPr="001B5FC3">
        <w:t>   </w:t>
      </w:r>
    </w:p>
    <w:p w14:paraId="55B2720D" w14:textId="4FD3F24B" w:rsidR="001B5FC3" w:rsidRPr="001B5FC3" w:rsidRDefault="001B5FC3" w:rsidP="001B5FC3">
      <w:pPr>
        <w:pStyle w:val="Code"/>
      </w:pPr>
      <w:r w:rsidRPr="001B5FC3">
        <w:t>    def add_env(self, env):        </w:t>
      </w:r>
    </w:p>
    <w:p w14:paraId="39CE366A" w14:textId="16B41036" w:rsidR="001B5FC3" w:rsidRPr="001B5FC3" w:rsidRDefault="001B5FC3" w:rsidP="001B5FC3">
      <w:pPr>
        <w:pStyle w:val="Code"/>
      </w:pPr>
      <w:r w:rsidRPr="001B5FC3">
        <w:t>        super().add_env(env)       </w:t>
      </w:r>
    </w:p>
    <w:p w14:paraId="370A443E" w14:textId="39B4CCFE" w:rsidR="001B5FC3" w:rsidRPr="001B5FC3" w:rsidRDefault="001B5FC3" w:rsidP="001B5FC3">
      <w:pPr>
        <w:pStyle w:val="Code"/>
      </w:pPr>
      <w:r w:rsidRPr="001B5FC3">
        <w:t>        if self.stance == BUY:     </w:t>
      </w:r>
    </w:p>
    <w:p w14:paraId="1FE8E028" w14:textId="07CE245E" w:rsidR="001B5FC3" w:rsidRPr="001B5FC3" w:rsidRDefault="001B5FC3" w:rsidP="001B5FC3">
      <w:pPr>
        <w:pStyle w:val="Code"/>
      </w:pPr>
      <w:r w:rsidRPr="001B5FC3">
        <w:t>            self.funds -= self.env.asset_price      </w:t>
      </w:r>
    </w:p>
    <w:p w14:paraId="43EC2C02" w14:textId="4658E2B0" w:rsidR="001B5FC3" w:rsidRPr="001B5FC3" w:rsidRDefault="001B5FC3" w:rsidP="001B5FC3">
      <w:pPr>
        <w:pStyle w:val="Code"/>
      </w:pPr>
      <w:r w:rsidRPr="001B5FC3">
        <w:t>            self.calc_profit()     </w:t>
      </w:r>
    </w:p>
    <w:p w14:paraId="56611B85" w14:textId="3DF8B3AB" w:rsidR="001B5FC3" w:rsidRPr="001B5FC3" w:rsidRDefault="001B5FC3" w:rsidP="001B5FC3">
      <w:pPr>
        <w:pStyle w:val="Code"/>
      </w:pPr>
      <w:r w:rsidRPr="001B5FC3">
        <w:t>               </w:t>
      </w:r>
    </w:p>
    <w:p w14:paraId="6669B281" w14:textId="4F0D5DE2" w:rsidR="001B5FC3" w:rsidRPr="001B5FC3" w:rsidRDefault="001B5FC3" w:rsidP="001B5FC3">
      <w:pPr>
        <w:pStyle w:val="Code"/>
      </w:pPr>
      <w:r w:rsidRPr="001B5FC3">
        <w:t>               </w:t>
      </w:r>
    </w:p>
    <w:p w14:paraId="7FF1DBFF" w14:textId="3AB72387" w:rsidR="001B5FC3" w:rsidRPr="001B5FC3" w:rsidRDefault="001B5FC3" w:rsidP="001B5FC3">
      <w:pPr>
        <w:pStyle w:val="Code"/>
      </w:pPr>
      <w:r w:rsidRPr="001B5FC3">
        <w:t>class ChartFollower(FinancialAgent, tp.Follower):</w:t>
      </w:r>
    </w:p>
    <w:p w14:paraId="7C91BD5E" w14:textId="0BA647CF" w:rsidR="001B5FC3" w:rsidRPr="001B5FC3" w:rsidRDefault="001B5FC3" w:rsidP="001B5FC3">
      <w:pPr>
        <w:pStyle w:val="Code"/>
      </w:pPr>
      <w:r w:rsidRPr="001B5FC3">
        <w:t>    """       </w:t>
      </w:r>
    </w:p>
    <w:p w14:paraId="7E1AC98A" w14:textId="051D9789" w:rsidR="001B5FC3" w:rsidRPr="001B5FC3" w:rsidRDefault="001B5FC3" w:rsidP="001B5FC3">
      <w:pPr>
        <w:pStyle w:val="Code"/>
      </w:pPr>
      <w:r w:rsidRPr="001B5FC3">
        <w:t>    A trend follower: buys what others are buying.               </w:t>
      </w:r>
    </w:p>
    <w:p w14:paraId="64B29FDA" w14:textId="0E065AB9" w:rsidR="001B5FC3" w:rsidRPr="001B5FC3" w:rsidRDefault="001B5FC3" w:rsidP="001B5FC3">
      <w:pPr>
        <w:pStyle w:val="Code"/>
      </w:pPr>
      <w:r w:rsidRPr="001B5FC3">
        <w:t>    """        </w:t>
      </w:r>
    </w:p>
    <w:p w14:paraId="33AB5D9D" w14:textId="24D32A60" w:rsidR="001B5FC3" w:rsidRPr="001B5FC3" w:rsidRDefault="001B5FC3" w:rsidP="001B5FC3">
      <w:pPr>
        <w:pStyle w:val="Code"/>
      </w:pPr>
      <w:r w:rsidRPr="001B5FC3">
        <w:t>    def __init__(self, name, goal, max_move, variability=.5):     </w:t>
      </w:r>
    </w:p>
    <w:p w14:paraId="50332DB2" w14:textId="540D5D12" w:rsidR="001B5FC3" w:rsidRPr="001B5FC3" w:rsidRDefault="001B5FC3" w:rsidP="001B5FC3">
      <w:pPr>
        <w:pStyle w:val="Code"/>
      </w:pPr>
      <w:r w:rsidRPr="001B5FC3">
        <w:t>        super().__init__(name, goal, max_move, variability)       </w:t>
      </w:r>
    </w:p>
    <w:p w14:paraId="566CE173" w14:textId="7F036CA5" w:rsidR="001B5FC3" w:rsidRPr="001B5FC3" w:rsidRDefault="001B5FC3" w:rsidP="001B5FC3">
      <w:pPr>
        <w:pStyle w:val="Code"/>
      </w:pPr>
      <w:r w:rsidRPr="001B5FC3">
        <w:t>        self.other = ValueInvestor               </w:t>
      </w:r>
    </w:p>
    <w:p w14:paraId="2A11E62D" w14:textId="100D7CA9" w:rsidR="001B5FC3" w:rsidRPr="001B5FC3" w:rsidRDefault="001B5FC3" w:rsidP="001B5FC3">
      <w:pPr>
        <w:pStyle w:val="Code"/>
      </w:pPr>
      <w:r w:rsidRPr="001B5FC3">
        <w:t>               </w:t>
      </w:r>
    </w:p>
    <w:p w14:paraId="0BB80752" w14:textId="6D247D29" w:rsidR="001B5FC3" w:rsidRPr="001B5FC3" w:rsidRDefault="001B5FC3" w:rsidP="001B5FC3">
      <w:pPr>
        <w:pStyle w:val="Code"/>
      </w:pPr>
      <w:r w:rsidRPr="001B5FC3">
        <w:t>               </w:t>
      </w:r>
    </w:p>
    <w:p w14:paraId="2DFD8665" w14:textId="2B5B7EE3" w:rsidR="001B5FC3" w:rsidRPr="001B5FC3" w:rsidRDefault="001B5FC3" w:rsidP="001B5FC3">
      <w:pPr>
        <w:pStyle w:val="Code"/>
      </w:pPr>
      <w:r w:rsidRPr="001B5FC3">
        <w:t>class ValueInvestor(FinancialAgent, tp.Leader):  </w:t>
      </w:r>
    </w:p>
    <w:p w14:paraId="72198D9B" w14:textId="38C8F8CB" w:rsidR="001B5FC3" w:rsidRPr="001B5FC3" w:rsidRDefault="001B5FC3" w:rsidP="001B5FC3">
      <w:pPr>
        <w:pStyle w:val="Code"/>
      </w:pPr>
      <w:r w:rsidRPr="001B5FC3">
        <w:t>    """       </w:t>
      </w:r>
    </w:p>
    <w:p w14:paraId="595A66FF" w14:textId="10FD48E8" w:rsidR="001B5FC3" w:rsidRPr="001B5FC3" w:rsidRDefault="001B5FC3" w:rsidP="001B5FC3">
      <w:pPr>
        <w:pStyle w:val="Code"/>
      </w:pPr>
      <w:r w:rsidRPr="001B5FC3">
        <w:t>    A value investor: buys what others are not buying.           </w:t>
      </w:r>
    </w:p>
    <w:p w14:paraId="7C2E2FDB" w14:textId="582CDE51" w:rsidR="001B5FC3" w:rsidRPr="001B5FC3" w:rsidRDefault="001B5FC3" w:rsidP="001B5FC3">
      <w:pPr>
        <w:pStyle w:val="Code"/>
      </w:pPr>
      <w:r w:rsidRPr="001B5FC3">
        <w:t>    """        </w:t>
      </w:r>
    </w:p>
    <w:p w14:paraId="12EEE1FE" w14:textId="4C599EB2" w:rsidR="001B5FC3" w:rsidRPr="001B5FC3" w:rsidRDefault="001B5FC3" w:rsidP="001B5FC3">
      <w:pPr>
        <w:pStyle w:val="Code"/>
      </w:pPr>
      <w:r w:rsidRPr="001B5FC3">
        <w:t>    def __init__(self, name, goal, max_move, variability=.5):     </w:t>
      </w:r>
    </w:p>
    <w:p w14:paraId="71608372" w14:textId="2529E144" w:rsidR="001B5FC3" w:rsidRPr="001B5FC3" w:rsidRDefault="001B5FC3" w:rsidP="001B5FC3">
      <w:pPr>
        <w:pStyle w:val="Code"/>
      </w:pPr>
      <w:r w:rsidRPr="001B5FC3">
        <w:t>        super().__init__(name, goal, max_move, variability)       </w:t>
      </w:r>
    </w:p>
    <w:p w14:paraId="1E9F92C5" w14:textId="53576F8F" w:rsidR="001B5FC3" w:rsidRPr="001B5FC3" w:rsidRDefault="001B5FC3" w:rsidP="001B5FC3">
      <w:pPr>
        <w:pStyle w:val="Code"/>
      </w:pPr>
      <w:r w:rsidRPr="001B5FC3">
        <w:t>        self.other = ChartFollower               </w:t>
      </w:r>
    </w:p>
    <w:p w14:paraId="6ACE47D6" w14:textId="69F059AC" w:rsidR="001B5FC3" w:rsidRPr="001B5FC3" w:rsidRDefault="001B5FC3" w:rsidP="001B5FC3">
      <w:pPr>
        <w:pStyle w:val="Code"/>
      </w:pPr>
      <w:r w:rsidRPr="001B5FC3">
        <w:t>               </w:t>
      </w:r>
    </w:p>
    <w:p w14:paraId="06A6C665" w14:textId="78849859" w:rsidR="001B5FC3" w:rsidRPr="001B5FC3" w:rsidRDefault="001B5FC3" w:rsidP="001B5FC3">
      <w:pPr>
        <w:pStyle w:val="Code"/>
      </w:pPr>
      <w:r w:rsidRPr="001B5FC3">
        <w:t>class FinMarket(tp.TwoPopEnv):  </w:t>
      </w:r>
    </w:p>
    <w:p w14:paraId="4715C8AA" w14:textId="74DC4F4F" w:rsidR="001B5FC3" w:rsidRPr="001B5FC3" w:rsidRDefault="001B5FC3" w:rsidP="001B5FC3">
      <w:pPr>
        <w:pStyle w:val="Code"/>
      </w:pPr>
      <w:r w:rsidRPr="001B5FC3">
        <w:t>    """       </w:t>
      </w:r>
    </w:p>
    <w:p w14:paraId="29BFEF89" w14:textId="42DB6D94" w:rsidR="001B5FC3" w:rsidRPr="001B5FC3" w:rsidRDefault="001B5FC3" w:rsidP="001B5FC3">
      <w:pPr>
        <w:pStyle w:val="Code"/>
      </w:pPr>
      <w:r w:rsidRPr="001B5FC3">
        <w:t>    A society of value investors and chart followers.            </w:t>
      </w:r>
    </w:p>
    <w:p w14:paraId="43552313" w14:textId="1C3A2416" w:rsidR="001B5FC3" w:rsidRPr="001B5FC3" w:rsidRDefault="001B5FC3" w:rsidP="001B5FC3">
      <w:pPr>
        <w:pStyle w:val="Code"/>
      </w:pPr>
      <w:r w:rsidRPr="001B5FC3">
        <w:t>    """        </w:t>
      </w:r>
    </w:p>
    <w:p w14:paraId="4C9689B5" w14:textId="77777777" w:rsidR="001B5FC3" w:rsidRDefault="001B5FC3" w:rsidP="001B5FC3">
      <w:pPr>
        <w:pStyle w:val="Code"/>
      </w:pPr>
      <w:r w:rsidRPr="001B5FC3">
        <w:t>    def __init__(self, name, length, height, model_nm=None</w:t>
      </w:r>
      <w:r>
        <w:t>,</w:t>
      </w:r>
    </w:p>
    <w:p w14:paraId="342F749B" w14:textId="664B83FD" w:rsidR="001B5FC3" w:rsidRPr="001B5FC3" w:rsidRDefault="001B5FC3" w:rsidP="001B5FC3">
      <w:pPr>
        <w:pStyle w:val="Code"/>
      </w:pPr>
      <w:r>
        <w:t xml:space="preserve">                 </w:t>
      </w:r>
      <w:r w:rsidRPr="001B5FC3">
        <w:t>torus=False):          </w:t>
      </w:r>
    </w:p>
    <w:p w14:paraId="1B993CF2" w14:textId="7D873076" w:rsidR="001B5FC3" w:rsidRPr="001B5FC3" w:rsidRDefault="001B5FC3" w:rsidP="001B5FC3">
      <w:pPr>
        <w:pStyle w:val="Code"/>
      </w:pPr>
      <w:r w:rsidRPr="001B5FC3">
        <w:t>        super().__init__(name, length, height, model_nm=model_nm, </w:t>
      </w:r>
    </w:p>
    <w:p w14:paraId="60C3D333" w14:textId="313C81DB" w:rsidR="001B5FC3" w:rsidRPr="001B5FC3" w:rsidRDefault="001B5FC3" w:rsidP="001B5FC3">
      <w:pPr>
        <w:pStyle w:val="Code"/>
      </w:pPr>
      <w:r w:rsidRPr="001B5FC3">
        <w:t>        torus=False, postact=True)               </w:t>
      </w:r>
    </w:p>
    <w:p w14:paraId="538A29B6" w14:textId="794E7B48" w:rsidR="001B5FC3" w:rsidRPr="001B5FC3" w:rsidRDefault="001B5FC3" w:rsidP="001B5FC3">
      <w:pPr>
        <w:pStyle w:val="Code"/>
      </w:pPr>
      <w:r w:rsidRPr="001B5FC3">
        <w:t>        self.total_pop = 0  # to be set once we add agents        </w:t>
      </w:r>
    </w:p>
    <w:p w14:paraId="766F1151" w14:textId="37093950" w:rsidR="001B5FC3" w:rsidRPr="001B5FC3" w:rsidRDefault="001B5FC3" w:rsidP="001B5FC3">
      <w:pPr>
        <w:pStyle w:val="Code"/>
      </w:pPr>
      <w:r w:rsidRPr="001B5FC3">
        <w:t>        self.asset_price = INIT_PRICE  </w:t>
      </w:r>
      <w:r>
        <w:t># </w:t>
      </w:r>
      <w:r w:rsidRPr="001B5FC3">
        <w:t>arbit</w:t>
      </w:r>
      <w:r>
        <w:t>rary starting point</w:t>
      </w:r>
    </w:p>
    <w:p w14:paraId="1DF84757" w14:textId="022FA1FC" w:rsidR="001B5FC3" w:rsidRPr="001B5FC3" w:rsidRDefault="001B5FC3" w:rsidP="001B5FC3">
      <w:pPr>
        <w:pStyle w:val="Code"/>
      </w:pPr>
      <w:r w:rsidRPr="001B5FC3">
        <w:t>        self.price_hist = []    </w:t>
      </w:r>
    </w:p>
    <w:p w14:paraId="58D59245" w14:textId="384DA168" w:rsidR="001B5FC3" w:rsidRPr="001B5FC3" w:rsidRDefault="001B5FC3" w:rsidP="001B5FC3">
      <w:pPr>
        <w:pStyle w:val="Code"/>
      </w:pPr>
      <w:r w:rsidRPr="001B5FC3">
        <w:t>        self.max_abs_pmove = .5 </w:t>
      </w:r>
    </w:p>
    <w:p w14:paraId="14594DB7" w14:textId="4E8A3B0A" w:rsidR="001B5FC3" w:rsidRPr="001B5FC3" w:rsidRDefault="001B5FC3" w:rsidP="001B5FC3">
      <w:pPr>
        <w:pStyle w:val="Code"/>
      </w:pPr>
      <w:r w:rsidRPr="001B5FC3">
        <w:t>        self.stances = ["buy", "sell"]           </w:t>
      </w:r>
    </w:p>
    <w:p w14:paraId="4107277E" w14:textId="4F1E0A8F" w:rsidR="001B5FC3" w:rsidRPr="001B5FC3" w:rsidRDefault="001B5FC3" w:rsidP="001B5FC3">
      <w:pPr>
        <w:pStyle w:val="Code"/>
      </w:pPr>
      <w:r w:rsidRPr="001B5FC3">
        <w:t>        self.menu.view.add_menu_item("v",        </w:t>
      </w:r>
    </w:p>
    <w:p w14:paraId="4A82E796" w14:textId="4E0708BA" w:rsidR="001B5FC3" w:rsidRPr="001B5FC3" w:rsidRDefault="001B5FC3" w:rsidP="001B5FC3">
      <w:pPr>
        <w:pStyle w:val="Code"/>
      </w:pPr>
      <w:r w:rsidRPr="001B5FC3">
        <w:t>   menu.MenuLeaf("(v)iew asset price",           </w:t>
      </w:r>
    </w:p>
    <w:p w14:paraId="1AFB4507" w14:textId="71080099" w:rsidR="001B5FC3" w:rsidRPr="001B5FC3" w:rsidRDefault="001B5FC3" w:rsidP="001B5FC3">
      <w:pPr>
        <w:pStyle w:val="Code"/>
      </w:pPr>
      <w:r w:rsidRPr="001B5FC3">
        <w:t>self.view_price))               </w:t>
      </w:r>
    </w:p>
    <w:p w14:paraId="3493E7B9" w14:textId="719D218F" w:rsidR="001B5FC3" w:rsidRPr="001B5FC3" w:rsidRDefault="001B5FC3" w:rsidP="001B5FC3">
      <w:pPr>
        <w:pStyle w:val="Code"/>
      </w:pPr>
      <w:r w:rsidRPr="001B5FC3">
        <w:t>        self.follower_profit = 0.0               </w:t>
      </w:r>
    </w:p>
    <w:p w14:paraId="292D774E" w14:textId="771492D7" w:rsidR="001B5FC3" w:rsidRPr="001B5FC3" w:rsidRDefault="001B5FC3" w:rsidP="001B5FC3">
      <w:pPr>
        <w:pStyle w:val="Code"/>
      </w:pPr>
      <w:r w:rsidRPr="001B5FC3">
        <w:t>        self.value_profit = 0.0 </w:t>
      </w:r>
    </w:p>
    <w:p w14:paraId="5046AFAB" w14:textId="0A6E3989" w:rsidR="001B5FC3" w:rsidRPr="001B5FC3" w:rsidRDefault="001B5FC3" w:rsidP="001B5FC3">
      <w:pPr>
        <w:pStyle w:val="Code"/>
      </w:pPr>
      <w:r w:rsidRPr="001B5FC3">
        <w:t>               </w:t>
      </w:r>
    </w:p>
    <w:p w14:paraId="42CE2623" w14:textId="7C95F20A" w:rsidR="001B5FC3" w:rsidRPr="001B5FC3" w:rsidRDefault="001B5FC3" w:rsidP="001B5FC3">
      <w:pPr>
        <w:pStyle w:val="Code"/>
      </w:pPr>
      <w:r w:rsidRPr="001B5FC3">
        <w:t>    def record_profit(self, agent, profit):      </w:t>
      </w:r>
    </w:p>
    <w:p w14:paraId="7999DF95" w14:textId="272665B8" w:rsidR="001B5FC3" w:rsidRPr="001B5FC3" w:rsidRDefault="001B5FC3" w:rsidP="001B5FC3">
      <w:pPr>
        <w:pStyle w:val="Code"/>
      </w:pPr>
      <w:r w:rsidRPr="001B5FC3">
        <w:t>        if isinstance(agent, ChartFollower):     </w:t>
      </w:r>
    </w:p>
    <w:p w14:paraId="1F23534A" w14:textId="666718D8" w:rsidR="001B5FC3" w:rsidRPr="001B5FC3" w:rsidRDefault="001B5FC3" w:rsidP="001B5FC3">
      <w:pPr>
        <w:pStyle w:val="Code"/>
      </w:pPr>
      <w:r w:rsidRPr="001B5FC3">
        <w:t>            self.follower_profit += profit       </w:t>
      </w:r>
    </w:p>
    <w:p w14:paraId="293EF09C" w14:textId="744EFD7E" w:rsidR="001B5FC3" w:rsidRPr="001B5FC3" w:rsidRDefault="001B5FC3" w:rsidP="001B5FC3">
      <w:pPr>
        <w:pStyle w:val="Code"/>
      </w:pPr>
      <w:r w:rsidRPr="001B5FC3">
        <w:t>        else:  </w:t>
      </w:r>
    </w:p>
    <w:p w14:paraId="6EA16962" w14:textId="135474AD" w:rsidR="001B5FC3" w:rsidRPr="001B5FC3" w:rsidRDefault="001B5FC3" w:rsidP="001B5FC3">
      <w:pPr>
        <w:pStyle w:val="Code"/>
      </w:pPr>
      <w:r w:rsidRPr="001B5FC3">
        <w:t>            self</w:t>
      </w:r>
      <w:r>
        <w:t>.value_profit += profit</w:t>
      </w:r>
      <w:r w:rsidRPr="001B5FC3">
        <w:t>    </w:t>
      </w:r>
    </w:p>
    <w:p w14:paraId="570DD4FD" w14:textId="13753499" w:rsidR="001B5FC3" w:rsidRPr="001B5FC3" w:rsidRDefault="001B5FC3" w:rsidP="001B5FC3">
      <w:pPr>
        <w:spacing w:before="100" w:beforeAutospacing="1" w:after="100" w:afterAutospacing="1" w:line="240" w:lineRule="auto"/>
        <w:ind w:left="0"/>
        <w:rPr>
          <w:rFonts w:ascii="Times New Roman" w:eastAsia="Times New Roman" w:hAnsi="Times New Roman" w:cs="Times New Roman"/>
          <w:color w:val="auto"/>
          <w:sz w:val="24"/>
          <w:szCs w:val="24"/>
          <w:lang w:eastAsia="en-US"/>
        </w:rPr>
      </w:pPr>
      <w:r w:rsidRPr="001B5FC3">
        <w:rPr>
          <w:rFonts w:ascii="Times New Roman" w:eastAsia="Times New Roman" w:hAnsi="Times New Roman" w:cs="Times New Roman"/>
          <w:color w:val="auto"/>
          <w:sz w:val="24"/>
          <w:szCs w:val="24"/>
          <w:lang w:eastAsia="en-US"/>
        </w:rPr>
        <w:t>              </w:t>
      </w:r>
    </w:p>
    <w:p w14:paraId="7C061A4D" w14:textId="77777777" w:rsidR="00C65AC9" w:rsidRDefault="00C65AC9" w:rsidP="00677BF5"/>
    <w:p w14:paraId="5F819B93" w14:textId="77777777" w:rsidR="00C65AC9" w:rsidRDefault="00C65AC9" w:rsidP="00677BF5"/>
    <w:p w14:paraId="0BA828D1" w14:textId="77777777" w:rsidR="00677BF5" w:rsidRDefault="00677BF5" w:rsidP="00677BF5"/>
    <w:p w14:paraId="5104B6D2" w14:textId="77777777" w:rsidR="00677BF5" w:rsidRDefault="00677BF5" w:rsidP="00677BF5"/>
    <w:p w14:paraId="4D328336" w14:textId="77777777" w:rsidR="00677BF5" w:rsidRDefault="00677BF5" w:rsidP="00677BF5"/>
    <w:p w14:paraId="45356603" w14:textId="4357B5BD" w:rsidR="00CE7D35" w:rsidRDefault="00CE7D35" w:rsidP="00CE7D35">
      <w:pPr>
        <w:pStyle w:val="Heading1"/>
      </w:pPr>
      <w:r>
        <w:t>Bibliography</w:t>
      </w:r>
    </w:p>
    <w:p w14:paraId="2D49D19A" w14:textId="04B87527" w:rsidR="0073581E" w:rsidRDefault="001461CA" w:rsidP="001461CA">
      <w:pPr>
        <w:pStyle w:val="Biblio"/>
      </w:pPr>
      <w:r>
        <w:t>Knuth, Donald E</w:t>
      </w:r>
      <w:r w:rsidRPr="001461CA">
        <w:t>.</w:t>
      </w:r>
      <w:r>
        <w:t xml:space="preserve"> 1992.</w:t>
      </w:r>
      <w:r w:rsidRPr="001461CA">
        <w:t xml:space="preserve"> </w:t>
      </w:r>
      <w:r w:rsidRPr="001461CA">
        <w:rPr>
          <w:i/>
          <w:iCs/>
        </w:rPr>
        <w:t>Literate Programming</w:t>
      </w:r>
      <w:r>
        <w:t>. Stanford, California</w:t>
      </w:r>
      <w:r w:rsidRPr="001461CA">
        <w:t>: Center for the Study o</w:t>
      </w:r>
      <w:r>
        <w:t>f Language and Information</w:t>
      </w:r>
      <w:r w:rsidRPr="001461CA">
        <w:t>.</w:t>
      </w:r>
    </w:p>
    <w:p w14:paraId="1647CA42" w14:textId="7CCAD58D" w:rsidR="004A2A7C" w:rsidRDefault="004A2A7C" w:rsidP="004A2A7C">
      <w:pPr>
        <w:pStyle w:val="Biblio"/>
      </w:pPr>
      <w:r w:rsidRPr="004A2A7C">
        <w:t>Menger, Carl.</w:t>
      </w:r>
      <w:r>
        <w:t xml:space="preserve"> 1892.</w:t>
      </w:r>
      <w:r w:rsidRPr="004A2A7C">
        <w:t xml:space="preserve"> “On the</w:t>
      </w:r>
      <w:r>
        <w:t xml:space="preserve"> Origin of Money</w:t>
      </w:r>
      <w:r w:rsidRPr="004A2A7C">
        <w:t>.” Accessed March 15, 2015. http://www.monadnock.net/menger/money.html.</w:t>
      </w:r>
    </w:p>
    <w:p w14:paraId="7728D77E" w14:textId="77777777" w:rsidR="00DA545B" w:rsidRDefault="00DA545B" w:rsidP="001461CA">
      <w:pPr>
        <w:pStyle w:val="Biblio"/>
      </w:pPr>
      <w:r>
        <w:t xml:space="preserve">Morgan, Mary S. 2012. </w:t>
      </w:r>
      <w:r>
        <w:rPr>
          <w:i/>
          <w:iCs/>
        </w:rPr>
        <w:t>The World in the Model: How Economists Work and Think</w:t>
      </w:r>
      <w:r>
        <w:t>. Cambridge; New York: Cambridge University Press.</w:t>
      </w:r>
    </w:p>
    <w:p w14:paraId="64C386D5" w14:textId="77777777" w:rsidR="00DA545B" w:rsidRDefault="00DA545B" w:rsidP="001461CA">
      <w:pPr>
        <w:pStyle w:val="Biblio"/>
      </w:pPr>
      <w:r>
        <w:t xml:space="preserve">Schelling, Thomas C. 2006. </w:t>
      </w:r>
      <w:r>
        <w:rPr>
          <w:i/>
          <w:iCs/>
        </w:rPr>
        <w:t>Micromotives and Macrobehavior</w:t>
      </w:r>
      <w:r>
        <w:t>. New York: Norton.</w:t>
      </w:r>
    </w:p>
    <w:p w14:paraId="6E95E590" w14:textId="503E867B" w:rsidR="00DA545B" w:rsidRPr="00DA545B" w:rsidRDefault="00DA545B" w:rsidP="001461CA">
      <w:pPr>
        <w:pStyle w:val="Biblio"/>
      </w:pPr>
      <w:r>
        <w:t xml:space="preserve">Stepanov, Alexander A, and Daniel E Rose. 2015. </w:t>
      </w:r>
      <w:r>
        <w:rPr>
          <w:i/>
          <w:iCs/>
        </w:rPr>
        <w:t>From Mathematics to Generic Programming</w:t>
      </w:r>
      <w:r>
        <w:t>. Upper Saddle River, NJ [u.a.]: Addison-Wesley.</w:t>
      </w:r>
    </w:p>
    <w:p w14:paraId="2059CA09" w14:textId="77777777" w:rsidR="00DA545B" w:rsidRDefault="00DA545B" w:rsidP="001461CA">
      <w:pPr>
        <w:pStyle w:val="Biblio"/>
      </w:pPr>
      <w:r>
        <w:t xml:space="preserve">Whitehead, Alfred North. 2014. </w:t>
      </w:r>
      <w:r>
        <w:rPr>
          <w:i/>
          <w:iCs/>
        </w:rPr>
        <w:t>Process and Reality</w:t>
      </w:r>
      <w:r>
        <w:t>. [S.l.]: Free Press. http://rbdigital.oneclickdigital.com.</w:t>
      </w:r>
    </w:p>
    <w:p w14:paraId="16E3E63C" w14:textId="77777777" w:rsidR="00CE7D35" w:rsidRDefault="00CE7D35" w:rsidP="001461CA">
      <w:pPr>
        <w:pStyle w:val="Biblio"/>
      </w:pPr>
    </w:p>
    <w:sectPr w:rsidR="00CE7D35">
      <w:headerReference w:type="even" r:id="rId7"/>
      <w:headerReference w:type="default" r:id="rId8"/>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17622" w14:textId="77777777" w:rsidR="00760E9A" w:rsidRDefault="00760E9A">
      <w:pPr>
        <w:spacing w:after="0" w:line="240" w:lineRule="auto"/>
      </w:pPr>
      <w:r>
        <w:separator/>
      </w:r>
    </w:p>
    <w:p w14:paraId="7CCDE252" w14:textId="77777777" w:rsidR="00760E9A" w:rsidRDefault="00760E9A"/>
  </w:endnote>
  <w:endnote w:type="continuationSeparator" w:id="0">
    <w:p w14:paraId="4E4049E3" w14:textId="77777777" w:rsidR="00760E9A" w:rsidRDefault="00760E9A">
      <w:pPr>
        <w:spacing w:after="0" w:line="240" w:lineRule="auto"/>
      </w:pPr>
      <w:r>
        <w:continuationSeparator/>
      </w:r>
    </w:p>
    <w:p w14:paraId="135F65A2" w14:textId="77777777" w:rsidR="00760E9A" w:rsidRDefault="00760E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47C91" w14:textId="77777777" w:rsidR="00A832CA" w:rsidRDefault="00A832CA">
    <w:pPr>
      <w:pStyle w:val="Footer"/>
    </w:pPr>
    <w:r>
      <w:fldChar w:fldCharType="begin"/>
    </w:r>
    <w:r>
      <w:instrText xml:space="preserve"> PAGE   \* MERGEFORMAT </w:instrText>
    </w:r>
    <w:r>
      <w:fldChar w:fldCharType="separate"/>
    </w:r>
    <w:r w:rsidR="00565EA3">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4B509" w14:textId="77777777" w:rsidR="00760E9A" w:rsidRDefault="00760E9A">
      <w:pPr>
        <w:spacing w:after="0" w:line="240" w:lineRule="auto"/>
      </w:pPr>
      <w:r>
        <w:separator/>
      </w:r>
    </w:p>
    <w:p w14:paraId="0F1214C8" w14:textId="77777777" w:rsidR="00760E9A" w:rsidRDefault="00760E9A"/>
  </w:footnote>
  <w:footnote w:type="continuationSeparator" w:id="0">
    <w:p w14:paraId="68F63B2F" w14:textId="77777777" w:rsidR="00760E9A" w:rsidRDefault="00760E9A">
      <w:pPr>
        <w:spacing w:after="0" w:line="240" w:lineRule="auto"/>
      </w:pPr>
      <w:r>
        <w:continuationSeparator/>
      </w:r>
    </w:p>
    <w:p w14:paraId="4949788E" w14:textId="77777777" w:rsidR="00760E9A" w:rsidRDefault="00760E9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5ABA9" w14:textId="77777777" w:rsidR="00A832CA" w:rsidRDefault="00A832CA" w:rsidP="00165E2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FB38FA" w14:textId="77777777" w:rsidR="00A832CA" w:rsidRDefault="00A832CA" w:rsidP="00E02C2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51716" w14:textId="77777777" w:rsidR="00A832CA" w:rsidRDefault="00A832CA" w:rsidP="00165E2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5EA3">
      <w:rPr>
        <w:rStyle w:val="PageNumber"/>
        <w:noProof/>
      </w:rPr>
      <w:t>2</w:t>
    </w:r>
    <w:r>
      <w:rPr>
        <w:rStyle w:val="PageNumber"/>
      </w:rPr>
      <w:fldChar w:fldCharType="end"/>
    </w:r>
  </w:p>
  <w:p w14:paraId="4DA24A31" w14:textId="77777777" w:rsidR="00A832CA" w:rsidRDefault="00A832CA" w:rsidP="00E02C2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194B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684E30"/>
    <w:lvl w:ilvl="0">
      <w:start w:val="1"/>
      <w:numFmt w:val="decimal"/>
      <w:lvlText w:val="%1."/>
      <w:lvlJc w:val="left"/>
      <w:pPr>
        <w:tabs>
          <w:tab w:val="num" w:pos="1800"/>
        </w:tabs>
        <w:ind w:left="1800" w:hanging="360"/>
      </w:pPr>
    </w:lvl>
  </w:abstractNum>
  <w:abstractNum w:abstractNumId="2">
    <w:nsid w:val="FFFFFF7D"/>
    <w:multiLevelType w:val="singleLevel"/>
    <w:tmpl w:val="1ED08B0E"/>
    <w:lvl w:ilvl="0">
      <w:start w:val="1"/>
      <w:numFmt w:val="decimal"/>
      <w:lvlText w:val="%1."/>
      <w:lvlJc w:val="left"/>
      <w:pPr>
        <w:tabs>
          <w:tab w:val="num" w:pos="1440"/>
        </w:tabs>
        <w:ind w:left="1440" w:hanging="360"/>
      </w:pPr>
    </w:lvl>
  </w:abstractNum>
  <w:abstractNum w:abstractNumId="3">
    <w:nsid w:val="FFFFFF7E"/>
    <w:multiLevelType w:val="singleLevel"/>
    <w:tmpl w:val="22F0ADFC"/>
    <w:lvl w:ilvl="0">
      <w:start w:val="1"/>
      <w:numFmt w:val="decimal"/>
      <w:lvlText w:val="%1."/>
      <w:lvlJc w:val="left"/>
      <w:pPr>
        <w:tabs>
          <w:tab w:val="num" w:pos="1080"/>
        </w:tabs>
        <w:ind w:left="1080" w:hanging="360"/>
      </w:pPr>
    </w:lvl>
  </w:abstractNum>
  <w:abstractNum w:abstractNumId="4">
    <w:nsid w:val="FFFFFF7F"/>
    <w:multiLevelType w:val="singleLevel"/>
    <w:tmpl w:val="47DEA558"/>
    <w:lvl w:ilvl="0">
      <w:start w:val="1"/>
      <w:numFmt w:val="decimal"/>
      <w:lvlText w:val="%1."/>
      <w:lvlJc w:val="left"/>
      <w:pPr>
        <w:tabs>
          <w:tab w:val="num" w:pos="720"/>
        </w:tabs>
        <w:ind w:left="720" w:hanging="360"/>
      </w:pPr>
    </w:lvl>
  </w:abstractNum>
  <w:abstractNum w:abstractNumId="5">
    <w:nsid w:val="FFFFFF80"/>
    <w:multiLevelType w:val="singleLevel"/>
    <w:tmpl w:val="127EC6A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61C443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B44085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F026F5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30C66F00"/>
    <w:lvl w:ilvl="0">
      <w:start w:val="1"/>
      <w:numFmt w:val="decimal"/>
      <w:lvlText w:val="%1."/>
      <w:lvlJc w:val="left"/>
      <w:pPr>
        <w:tabs>
          <w:tab w:val="num" w:pos="360"/>
        </w:tabs>
        <w:ind w:left="360" w:hanging="360"/>
      </w:pPr>
    </w:lvl>
  </w:abstractNum>
  <w:abstractNum w:abstractNumId="10">
    <w:nsid w:val="FFFFFF89"/>
    <w:multiLevelType w:val="singleLevel"/>
    <w:tmpl w:val="FF8C24B8"/>
    <w:lvl w:ilvl="0">
      <w:start w:val="1"/>
      <w:numFmt w:val="bullet"/>
      <w:lvlText w:val=""/>
      <w:lvlJc w:val="left"/>
      <w:pPr>
        <w:tabs>
          <w:tab w:val="num" w:pos="360"/>
        </w:tabs>
        <w:ind w:left="360" w:hanging="360"/>
      </w:pPr>
      <w:rPr>
        <w:rFonts w:ascii="Symbol" w:hAnsi="Symbol" w:hint="default"/>
      </w:rPr>
    </w:lvl>
  </w:abstractNum>
  <w:abstractNum w:abstractNumId="11">
    <w:nsid w:val="25961D3B"/>
    <w:multiLevelType w:val="multilevel"/>
    <w:tmpl w:val="3F18D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E8293C"/>
    <w:multiLevelType w:val="multilevel"/>
    <w:tmpl w:val="1A6CF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8E3E96"/>
    <w:multiLevelType w:val="multilevel"/>
    <w:tmpl w:val="9BF80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3831E9"/>
    <w:multiLevelType w:val="multilevel"/>
    <w:tmpl w:val="F78C6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B94790"/>
    <w:multiLevelType w:val="multilevel"/>
    <w:tmpl w:val="42BA4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7">
    <w:nsid w:val="58603471"/>
    <w:multiLevelType w:val="multilevel"/>
    <w:tmpl w:val="2B386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AE0DCA"/>
    <w:multiLevelType w:val="multilevel"/>
    <w:tmpl w:val="CADC10E0"/>
    <w:lvl w:ilvl="0">
      <w:start w:val="1"/>
      <w:numFmt w:val="decimal"/>
      <w:pStyle w:val="Co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D815ECE"/>
    <w:multiLevelType w:val="multilevel"/>
    <w:tmpl w:val="A130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554276"/>
    <w:multiLevelType w:val="multilevel"/>
    <w:tmpl w:val="F448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0"/>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17"/>
  </w:num>
  <w:num w:numId="15">
    <w:abstractNumId w:val="15"/>
  </w:num>
  <w:num w:numId="16">
    <w:abstractNumId w:val="18"/>
  </w:num>
  <w:num w:numId="17">
    <w:abstractNumId w:val="14"/>
  </w:num>
  <w:num w:numId="18">
    <w:abstractNumId w:val="11"/>
  </w:num>
  <w:num w:numId="19">
    <w:abstractNumId w:val="20"/>
  </w:num>
  <w:num w:numId="20">
    <w:abstractNumId w:val="1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9"/>
  <w:activeWritingStyle w:appName="MSWord" w:lang="en-US" w:vendorID="64" w:dllVersion="131078" w:nlCheck="1" w:checkStyle="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963"/>
    <w:rsid w:val="00011BF9"/>
    <w:rsid w:val="00062175"/>
    <w:rsid w:val="000B4B66"/>
    <w:rsid w:val="000B4BD3"/>
    <w:rsid w:val="000C26BF"/>
    <w:rsid w:val="000E6002"/>
    <w:rsid w:val="000F2922"/>
    <w:rsid w:val="001461CA"/>
    <w:rsid w:val="001564C7"/>
    <w:rsid w:val="00165E24"/>
    <w:rsid w:val="001860FD"/>
    <w:rsid w:val="001B5FC3"/>
    <w:rsid w:val="001C657A"/>
    <w:rsid w:val="00206653"/>
    <w:rsid w:val="00246B71"/>
    <w:rsid w:val="00247D1B"/>
    <w:rsid w:val="00251116"/>
    <w:rsid w:val="0027084B"/>
    <w:rsid w:val="002C7B0E"/>
    <w:rsid w:val="003774EF"/>
    <w:rsid w:val="00381991"/>
    <w:rsid w:val="003D0A65"/>
    <w:rsid w:val="00461057"/>
    <w:rsid w:val="004A2A7C"/>
    <w:rsid w:val="00507883"/>
    <w:rsid w:val="00565EA3"/>
    <w:rsid w:val="005A190E"/>
    <w:rsid w:val="005F55A3"/>
    <w:rsid w:val="00614811"/>
    <w:rsid w:val="00677BF5"/>
    <w:rsid w:val="0068065B"/>
    <w:rsid w:val="006C10B0"/>
    <w:rsid w:val="00716963"/>
    <w:rsid w:val="0073581E"/>
    <w:rsid w:val="00760E9A"/>
    <w:rsid w:val="007659F1"/>
    <w:rsid w:val="007B0B61"/>
    <w:rsid w:val="00804C08"/>
    <w:rsid w:val="0080767F"/>
    <w:rsid w:val="00822E7A"/>
    <w:rsid w:val="00823D28"/>
    <w:rsid w:val="00832789"/>
    <w:rsid w:val="00952FCC"/>
    <w:rsid w:val="009C0982"/>
    <w:rsid w:val="00A832CA"/>
    <w:rsid w:val="00A95AF5"/>
    <w:rsid w:val="00B60595"/>
    <w:rsid w:val="00B72AAC"/>
    <w:rsid w:val="00C65AC9"/>
    <w:rsid w:val="00CA5DCA"/>
    <w:rsid w:val="00CB162B"/>
    <w:rsid w:val="00CC0EE2"/>
    <w:rsid w:val="00CC2E68"/>
    <w:rsid w:val="00CE7D35"/>
    <w:rsid w:val="00CF71B5"/>
    <w:rsid w:val="00D813E7"/>
    <w:rsid w:val="00D85399"/>
    <w:rsid w:val="00DA545B"/>
    <w:rsid w:val="00DB60CF"/>
    <w:rsid w:val="00E02C2A"/>
    <w:rsid w:val="00E26AD7"/>
    <w:rsid w:val="00E4629A"/>
    <w:rsid w:val="00E93284"/>
    <w:rsid w:val="00F14E73"/>
    <w:rsid w:val="00FB442D"/>
    <w:rsid w:val="00FD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83C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284"/>
    <w:pPr>
      <w:keepNext/>
      <w:numPr>
        <w:numId w:val="1"/>
      </w:numPr>
      <w:spacing w:before="600" w:after="240"/>
      <w:outlineLvl w:val="0"/>
    </w:pPr>
    <w:rPr>
      <w:rFonts w:asciiTheme="majorHAnsi" w:hAnsiTheme="majorHAnsi"/>
      <w:caps/>
      <w:color w:val="2E2E2E" w:themeColor="accent2"/>
      <w:spacing w:val="14"/>
      <w:sz w:val="32"/>
      <w:szCs w:val="26"/>
    </w:rPr>
  </w:style>
  <w:style w:type="paragraph" w:styleId="Heading2">
    <w:name w:val="heading 2"/>
    <w:basedOn w:val="Normal"/>
    <w:link w:val="Heading2Char"/>
    <w:uiPriority w:val="9"/>
    <w:unhideWhenUsed/>
    <w:qFormat/>
    <w:rsid w:val="00E93284"/>
    <w:pPr>
      <w:numPr>
        <w:ilvl w:val="1"/>
        <w:numId w:val="1"/>
      </w:numPr>
      <w:spacing w:before="40"/>
      <w:outlineLvl w:val="1"/>
    </w:pPr>
    <w:rPr>
      <w:rFonts w:asciiTheme="majorHAnsi" w:eastAsiaTheme="majorEastAsia" w:hAnsiTheme="majorHAnsi" w:cstheme="majorBidi"/>
      <w:b/>
      <w:color w:val="2E2E2E" w:themeColor="accent2"/>
      <w:sz w:val="28"/>
      <w:szCs w:val="26"/>
    </w:rPr>
  </w:style>
  <w:style w:type="paragraph" w:styleId="Heading3">
    <w:name w:val="heading 3"/>
    <w:basedOn w:val="Normal"/>
    <w:link w:val="Heading3Char"/>
    <w:uiPriority w:val="9"/>
    <w:unhideWhenUsed/>
    <w:qFormat/>
    <w:rsid w:val="00E93284"/>
    <w:pPr>
      <w:numPr>
        <w:ilvl w:val="2"/>
        <w:numId w:val="1"/>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284"/>
    <w:rPr>
      <w:rFonts w:asciiTheme="majorHAnsi" w:hAnsiTheme="majorHAnsi"/>
      <w:caps/>
      <w:color w:val="2E2E2E" w:themeColor="accent2"/>
      <w:spacing w:val="14"/>
      <w:sz w:val="32"/>
      <w:szCs w:val="26"/>
    </w:rPr>
  </w:style>
  <w:style w:type="character" w:customStyle="1" w:styleId="Heading2Char">
    <w:name w:val="Heading 2 Char"/>
    <w:basedOn w:val="DefaultParagraphFont"/>
    <w:link w:val="Heading2"/>
    <w:uiPriority w:val="9"/>
    <w:rsid w:val="00E93284"/>
    <w:rPr>
      <w:rFonts w:asciiTheme="majorHAnsi" w:eastAsiaTheme="majorEastAsia" w:hAnsiTheme="majorHAnsi" w:cstheme="majorBidi"/>
      <w:b/>
      <w:color w:val="2E2E2E" w:themeColor="accent2"/>
      <w:sz w:val="28"/>
      <w:szCs w:val="26"/>
    </w:rPr>
  </w:style>
  <w:style w:type="character" w:customStyle="1" w:styleId="Heading3Char">
    <w:name w:val="Heading 3 Char"/>
    <w:basedOn w:val="DefaultParagraphFont"/>
    <w:link w:val="Heading3"/>
    <w:uiPriority w:val="9"/>
    <w:rsid w:val="00E93284"/>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qFormat/>
    <w:rsid w:val="00DA545B"/>
    <w:pPr>
      <w:spacing w:before="120" w:line="480" w:lineRule="auto"/>
      <w:ind w:left="0" w:firstLine="706"/>
    </w:pPr>
    <w:rPr>
      <w:rFonts w:ascii="Times New Roman" w:eastAsia="Times New Roman" w:hAnsi="Times New Roman" w:cs="Times New Roman"/>
      <w:b/>
      <w:bCs/>
      <w:color w:val="auto"/>
      <w:sz w:val="20"/>
      <w:szCs w:val="20"/>
      <w:lang w:eastAsia="en-US"/>
    </w:rPr>
  </w:style>
  <w:style w:type="paragraph" w:styleId="Title">
    <w:name w:val="Title"/>
    <w:basedOn w:val="Normal"/>
    <w:link w:val="TitleChar"/>
    <w:uiPriority w:val="2"/>
    <w:unhideWhenUsed/>
    <w:qFormat/>
    <w:rsid w:val="00E02C2A"/>
    <w:pPr>
      <w:framePr w:hSpace="187" w:vSpace="187" w:wrap="notBeside" w:vAnchor="text" w:hAnchor="text" w:y="1"/>
      <w:pBdr>
        <w:left w:val="single" w:sz="48" w:space="10" w:color="000000" w:themeColor="text1"/>
      </w:pBdr>
      <w:spacing w:before="240" w:after="240" w:line="360" w:lineRule="auto"/>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sid w:val="00E02C2A"/>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qFormat/>
    <w:rsid w:val="00DA545B"/>
    <w:pPr>
      <w:spacing w:after="0" w:line="480" w:lineRule="auto"/>
      <w:ind w:left="0" w:firstLine="706"/>
    </w:pPr>
    <w:rPr>
      <w:rFonts w:ascii="Times New Roman" w:hAnsi="Times New Roman" w:cs="Times New Roman"/>
      <w:i/>
      <w:iCs/>
      <w:color w:val="000000" w:themeColor="text1"/>
      <w:sz w:val="24"/>
      <w:szCs w:val="24"/>
      <w:lang w:eastAsia="en-US"/>
    </w:rPr>
  </w:style>
  <w:style w:type="character" w:customStyle="1" w:styleId="QuoteChar">
    <w:name w:val="Quote Char"/>
    <w:basedOn w:val="DefaultParagraphFont"/>
    <w:link w:val="Quote"/>
    <w:uiPriority w:val="29"/>
    <w:rsid w:val="00DA545B"/>
    <w:rPr>
      <w:rFonts w:ascii="Times New Roman" w:hAnsi="Times New Roman" w:cs="Times New Roman"/>
      <w:i/>
      <w:iCs/>
      <w:color w:val="000000" w:themeColor="text1"/>
      <w:sz w:val="24"/>
      <w:szCs w:val="24"/>
      <w:lang w:eastAsia="en-U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customStyle="1" w:styleId="Biblio">
    <w:name w:val="Biblio"/>
    <w:basedOn w:val="Normal"/>
    <w:qFormat/>
    <w:rsid w:val="001461CA"/>
    <w:pPr>
      <w:spacing w:after="240" w:line="360" w:lineRule="auto"/>
      <w:ind w:left="562" w:hanging="562"/>
    </w:pPr>
    <w:rPr>
      <w:rFonts w:cs="Times New Roman"/>
      <w:color w:val="auto"/>
      <w:szCs w:val="24"/>
      <w:lang w:eastAsia="en-US"/>
    </w:rPr>
  </w:style>
  <w:style w:type="paragraph" w:customStyle="1" w:styleId="ExtendedQuote">
    <w:name w:val="ExtendedQuote"/>
    <w:basedOn w:val="Normal"/>
    <w:qFormat/>
    <w:rsid w:val="00DA545B"/>
    <w:pPr>
      <w:spacing w:before="120" w:line="480" w:lineRule="auto"/>
      <w:ind w:left="576" w:right="576" w:firstLine="706"/>
    </w:pPr>
    <w:rPr>
      <w:rFonts w:ascii="Times New Roman" w:hAnsi="Times New Roman" w:cs="Times New Roman"/>
      <w:color w:val="auto"/>
      <w:szCs w:val="24"/>
      <w:lang w:eastAsia="en-US" w:bidi="en-US"/>
    </w:rPr>
  </w:style>
  <w:style w:type="paragraph" w:customStyle="1" w:styleId="ExtendedQuoteInd">
    <w:name w:val="ExtendedQuoteInd"/>
    <w:basedOn w:val="Normal"/>
    <w:qFormat/>
    <w:rsid w:val="00DA545B"/>
    <w:pPr>
      <w:spacing w:after="0" w:line="480" w:lineRule="auto"/>
      <w:ind w:left="576" w:right="576" w:firstLine="706"/>
    </w:pPr>
    <w:rPr>
      <w:rFonts w:ascii="Times New Roman" w:hAnsi="Times New Roman" w:cs="Times New Roman"/>
      <w:color w:val="auto"/>
      <w:szCs w:val="24"/>
      <w:lang w:eastAsia="en-US" w:bidi="en-US"/>
    </w:rPr>
  </w:style>
  <w:style w:type="paragraph" w:customStyle="1" w:styleId="FirstSectionPar">
    <w:name w:val="FirstSectionPar"/>
    <w:basedOn w:val="Normal"/>
    <w:qFormat/>
    <w:rsid w:val="00DA545B"/>
    <w:pPr>
      <w:spacing w:after="0" w:line="480" w:lineRule="auto"/>
      <w:ind w:left="0" w:firstLine="706"/>
    </w:pPr>
    <w:rPr>
      <w:rFonts w:ascii="Times New Roman" w:hAnsi="Times New Roman" w:cs="Times New Roman"/>
      <w:color w:val="auto"/>
      <w:sz w:val="24"/>
      <w:szCs w:val="24"/>
      <w:lang w:eastAsia="en-US"/>
    </w:rPr>
  </w:style>
  <w:style w:type="paragraph" w:customStyle="1" w:styleId="LeadQuote">
    <w:name w:val="LeadQuote"/>
    <w:basedOn w:val="FirstSectionPar"/>
    <w:qFormat/>
    <w:rsid w:val="00DA545B"/>
    <w:pPr>
      <w:spacing w:line="360" w:lineRule="auto"/>
      <w:ind w:left="576" w:right="576"/>
    </w:pPr>
    <w:rPr>
      <w:i/>
    </w:rPr>
  </w:style>
  <w:style w:type="character" w:customStyle="1" w:styleId="decorator">
    <w:name w:val="decorator"/>
    <w:basedOn w:val="DefaultParagraphFont"/>
    <w:rsid w:val="00677BF5"/>
  </w:style>
  <w:style w:type="character" w:customStyle="1" w:styleId="keyword">
    <w:name w:val="keyword"/>
    <w:basedOn w:val="DefaultParagraphFont"/>
    <w:rsid w:val="00677BF5"/>
  </w:style>
  <w:style w:type="character" w:customStyle="1" w:styleId="special">
    <w:name w:val="special"/>
    <w:basedOn w:val="DefaultParagraphFont"/>
    <w:rsid w:val="00677BF5"/>
  </w:style>
  <w:style w:type="character" w:customStyle="1" w:styleId="number">
    <w:name w:val="number"/>
    <w:basedOn w:val="DefaultParagraphFont"/>
    <w:rsid w:val="00677BF5"/>
  </w:style>
  <w:style w:type="character" w:customStyle="1" w:styleId="comment">
    <w:name w:val="comment"/>
    <w:basedOn w:val="DefaultParagraphFont"/>
    <w:rsid w:val="00677BF5"/>
  </w:style>
  <w:style w:type="character" w:styleId="PageNumber">
    <w:name w:val="page number"/>
    <w:basedOn w:val="DefaultParagraphFont"/>
    <w:uiPriority w:val="99"/>
    <w:semiHidden/>
    <w:unhideWhenUsed/>
    <w:rsid w:val="00E02C2A"/>
  </w:style>
  <w:style w:type="paragraph" w:customStyle="1" w:styleId="MyTitle">
    <w:name w:val="MyTitle"/>
    <w:basedOn w:val="Heading1"/>
    <w:link w:val="MyTitleChar"/>
    <w:qFormat/>
    <w:rsid w:val="00E02C2A"/>
    <w:pPr>
      <w:numPr>
        <w:numId w:val="0"/>
      </w:numPr>
      <w:spacing w:before="240" w:line="360" w:lineRule="auto"/>
      <w:jc w:val="center"/>
    </w:pPr>
  </w:style>
  <w:style w:type="character" w:customStyle="1" w:styleId="MyTitleChar">
    <w:name w:val="MyTitle Char"/>
    <w:basedOn w:val="Heading1Char"/>
    <w:link w:val="MyTitle"/>
    <w:rsid w:val="00E02C2A"/>
    <w:rPr>
      <w:rFonts w:asciiTheme="majorHAnsi" w:hAnsiTheme="majorHAnsi"/>
      <w:caps/>
      <w:color w:val="2E2E2E" w:themeColor="accent2"/>
      <w:spacing w:val="14"/>
      <w:sz w:val="32"/>
      <w:szCs w:val="26"/>
    </w:rPr>
  </w:style>
  <w:style w:type="paragraph" w:customStyle="1" w:styleId="TitlePgInfo">
    <w:name w:val="TitlePgInfo"/>
    <w:basedOn w:val="Normal"/>
    <w:qFormat/>
    <w:rsid w:val="00E02C2A"/>
    <w:pPr>
      <w:jc w:val="center"/>
    </w:pPr>
    <w:rPr>
      <w:sz w:val="24"/>
    </w:rPr>
  </w:style>
  <w:style w:type="character" w:customStyle="1" w:styleId="string">
    <w:name w:val="string"/>
    <w:basedOn w:val="DefaultParagraphFont"/>
    <w:rsid w:val="00011BF9"/>
  </w:style>
  <w:style w:type="paragraph" w:customStyle="1" w:styleId="Code">
    <w:name w:val="Code"/>
    <w:basedOn w:val="Normal"/>
    <w:qFormat/>
    <w:rsid w:val="00D85399"/>
    <w:pPr>
      <w:numPr>
        <w:numId w:val="16"/>
      </w:numPr>
      <w:spacing w:before="100" w:beforeAutospacing="1" w:after="100" w:afterAutospacing="1" w:line="240" w:lineRule="auto"/>
    </w:pPr>
    <w:rPr>
      <w:rFonts w:ascii="Andale Mono" w:eastAsia="Times New Roman" w:hAnsi="Andale Mono" w:cs="Times New Roman"/>
      <w:color w:val="auto"/>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9167">
      <w:bodyDiv w:val="1"/>
      <w:marLeft w:val="0"/>
      <w:marRight w:val="0"/>
      <w:marTop w:val="0"/>
      <w:marBottom w:val="0"/>
      <w:divBdr>
        <w:top w:val="none" w:sz="0" w:space="0" w:color="auto"/>
        <w:left w:val="none" w:sz="0" w:space="0" w:color="auto"/>
        <w:bottom w:val="none" w:sz="0" w:space="0" w:color="auto"/>
        <w:right w:val="none" w:sz="0" w:space="0" w:color="auto"/>
      </w:divBdr>
    </w:div>
    <w:div w:id="80764197">
      <w:bodyDiv w:val="1"/>
      <w:marLeft w:val="0"/>
      <w:marRight w:val="0"/>
      <w:marTop w:val="0"/>
      <w:marBottom w:val="0"/>
      <w:divBdr>
        <w:top w:val="none" w:sz="0" w:space="0" w:color="auto"/>
        <w:left w:val="none" w:sz="0" w:space="0" w:color="auto"/>
        <w:bottom w:val="none" w:sz="0" w:space="0" w:color="auto"/>
        <w:right w:val="none" w:sz="0" w:space="0" w:color="auto"/>
      </w:divBdr>
      <w:divsChild>
        <w:div w:id="913858400">
          <w:marLeft w:val="0"/>
          <w:marRight w:val="0"/>
          <w:marTop w:val="0"/>
          <w:marBottom w:val="0"/>
          <w:divBdr>
            <w:top w:val="none" w:sz="0" w:space="0" w:color="auto"/>
            <w:left w:val="none" w:sz="0" w:space="0" w:color="auto"/>
            <w:bottom w:val="none" w:sz="0" w:space="0" w:color="auto"/>
            <w:right w:val="none" w:sz="0" w:space="0" w:color="auto"/>
          </w:divBdr>
        </w:div>
      </w:divsChild>
    </w:div>
    <w:div w:id="146636407">
      <w:bodyDiv w:val="1"/>
      <w:marLeft w:val="0"/>
      <w:marRight w:val="0"/>
      <w:marTop w:val="0"/>
      <w:marBottom w:val="0"/>
      <w:divBdr>
        <w:top w:val="none" w:sz="0" w:space="0" w:color="auto"/>
        <w:left w:val="none" w:sz="0" w:space="0" w:color="auto"/>
        <w:bottom w:val="none" w:sz="0" w:space="0" w:color="auto"/>
        <w:right w:val="none" w:sz="0" w:space="0" w:color="auto"/>
      </w:divBdr>
    </w:div>
    <w:div w:id="158694107">
      <w:bodyDiv w:val="1"/>
      <w:marLeft w:val="0"/>
      <w:marRight w:val="0"/>
      <w:marTop w:val="0"/>
      <w:marBottom w:val="0"/>
      <w:divBdr>
        <w:top w:val="none" w:sz="0" w:space="0" w:color="auto"/>
        <w:left w:val="none" w:sz="0" w:space="0" w:color="auto"/>
        <w:bottom w:val="none" w:sz="0" w:space="0" w:color="auto"/>
        <w:right w:val="none" w:sz="0" w:space="0" w:color="auto"/>
      </w:divBdr>
      <w:divsChild>
        <w:div w:id="471560710">
          <w:marLeft w:val="0"/>
          <w:marRight w:val="0"/>
          <w:marTop w:val="0"/>
          <w:marBottom w:val="0"/>
          <w:divBdr>
            <w:top w:val="none" w:sz="0" w:space="0" w:color="auto"/>
            <w:left w:val="none" w:sz="0" w:space="0" w:color="auto"/>
            <w:bottom w:val="none" w:sz="0" w:space="0" w:color="auto"/>
            <w:right w:val="none" w:sz="0" w:space="0" w:color="auto"/>
          </w:divBdr>
          <w:divsChild>
            <w:div w:id="4824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0221">
      <w:bodyDiv w:val="1"/>
      <w:marLeft w:val="0"/>
      <w:marRight w:val="0"/>
      <w:marTop w:val="0"/>
      <w:marBottom w:val="0"/>
      <w:divBdr>
        <w:top w:val="none" w:sz="0" w:space="0" w:color="auto"/>
        <w:left w:val="none" w:sz="0" w:space="0" w:color="auto"/>
        <w:bottom w:val="none" w:sz="0" w:space="0" w:color="auto"/>
        <w:right w:val="none" w:sz="0" w:space="0" w:color="auto"/>
      </w:divBdr>
      <w:divsChild>
        <w:div w:id="2063290071">
          <w:marLeft w:val="0"/>
          <w:marRight w:val="0"/>
          <w:marTop w:val="0"/>
          <w:marBottom w:val="0"/>
          <w:divBdr>
            <w:top w:val="none" w:sz="0" w:space="0" w:color="auto"/>
            <w:left w:val="none" w:sz="0" w:space="0" w:color="auto"/>
            <w:bottom w:val="none" w:sz="0" w:space="0" w:color="auto"/>
            <w:right w:val="none" w:sz="0" w:space="0" w:color="auto"/>
          </w:divBdr>
        </w:div>
      </w:divsChild>
    </w:div>
    <w:div w:id="472217423">
      <w:bodyDiv w:val="1"/>
      <w:marLeft w:val="0"/>
      <w:marRight w:val="0"/>
      <w:marTop w:val="0"/>
      <w:marBottom w:val="0"/>
      <w:divBdr>
        <w:top w:val="none" w:sz="0" w:space="0" w:color="auto"/>
        <w:left w:val="none" w:sz="0" w:space="0" w:color="auto"/>
        <w:bottom w:val="none" w:sz="0" w:space="0" w:color="auto"/>
        <w:right w:val="none" w:sz="0" w:space="0" w:color="auto"/>
      </w:divBdr>
    </w:div>
    <w:div w:id="854660980">
      <w:bodyDiv w:val="1"/>
      <w:marLeft w:val="0"/>
      <w:marRight w:val="0"/>
      <w:marTop w:val="0"/>
      <w:marBottom w:val="0"/>
      <w:divBdr>
        <w:top w:val="none" w:sz="0" w:space="0" w:color="auto"/>
        <w:left w:val="none" w:sz="0" w:space="0" w:color="auto"/>
        <w:bottom w:val="none" w:sz="0" w:space="0" w:color="auto"/>
        <w:right w:val="none" w:sz="0" w:space="0" w:color="auto"/>
      </w:divBdr>
      <w:divsChild>
        <w:div w:id="1687750000">
          <w:marLeft w:val="0"/>
          <w:marRight w:val="0"/>
          <w:marTop w:val="0"/>
          <w:marBottom w:val="0"/>
          <w:divBdr>
            <w:top w:val="none" w:sz="0" w:space="0" w:color="auto"/>
            <w:left w:val="none" w:sz="0" w:space="0" w:color="auto"/>
            <w:bottom w:val="none" w:sz="0" w:space="0" w:color="auto"/>
            <w:right w:val="none" w:sz="0" w:space="0" w:color="auto"/>
          </w:divBdr>
          <w:divsChild>
            <w:div w:id="144152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62298">
      <w:bodyDiv w:val="1"/>
      <w:marLeft w:val="0"/>
      <w:marRight w:val="0"/>
      <w:marTop w:val="0"/>
      <w:marBottom w:val="0"/>
      <w:divBdr>
        <w:top w:val="none" w:sz="0" w:space="0" w:color="auto"/>
        <w:left w:val="none" w:sz="0" w:space="0" w:color="auto"/>
        <w:bottom w:val="none" w:sz="0" w:space="0" w:color="auto"/>
        <w:right w:val="none" w:sz="0" w:space="0" w:color="auto"/>
      </w:divBdr>
      <w:divsChild>
        <w:div w:id="350647989">
          <w:marLeft w:val="0"/>
          <w:marRight w:val="0"/>
          <w:marTop w:val="0"/>
          <w:marBottom w:val="0"/>
          <w:divBdr>
            <w:top w:val="none" w:sz="0" w:space="0" w:color="auto"/>
            <w:left w:val="none" w:sz="0" w:space="0" w:color="auto"/>
            <w:bottom w:val="none" w:sz="0" w:space="0" w:color="auto"/>
            <w:right w:val="none" w:sz="0" w:space="0" w:color="auto"/>
          </w:divBdr>
        </w:div>
      </w:divsChild>
    </w:div>
    <w:div w:id="1039009944">
      <w:bodyDiv w:val="1"/>
      <w:marLeft w:val="0"/>
      <w:marRight w:val="0"/>
      <w:marTop w:val="0"/>
      <w:marBottom w:val="0"/>
      <w:divBdr>
        <w:top w:val="none" w:sz="0" w:space="0" w:color="auto"/>
        <w:left w:val="none" w:sz="0" w:space="0" w:color="auto"/>
        <w:bottom w:val="none" w:sz="0" w:space="0" w:color="auto"/>
        <w:right w:val="none" w:sz="0" w:space="0" w:color="auto"/>
      </w:divBdr>
      <w:divsChild>
        <w:div w:id="1568612476">
          <w:marLeft w:val="0"/>
          <w:marRight w:val="0"/>
          <w:marTop w:val="0"/>
          <w:marBottom w:val="0"/>
          <w:divBdr>
            <w:top w:val="none" w:sz="0" w:space="0" w:color="auto"/>
            <w:left w:val="none" w:sz="0" w:space="0" w:color="auto"/>
            <w:bottom w:val="none" w:sz="0" w:space="0" w:color="auto"/>
            <w:right w:val="none" w:sz="0" w:space="0" w:color="auto"/>
          </w:divBdr>
        </w:div>
      </w:divsChild>
    </w:div>
    <w:div w:id="1055809330">
      <w:bodyDiv w:val="1"/>
      <w:marLeft w:val="0"/>
      <w:marRight w:val="0"/>
      <w:marTop w:val="0"/>
      <w:marBottom w:val="0"/>
      <w:divBdr>
        <w:top w:val="none" w:sz="0" w:space="0" w:color="auto"/>
        <w:left w:val="none" w:sz="0" w:space="0" w:color="auto"/>
        <w:bottom w:val="none" w:sz="0" w:space="0" w:color="auto"/>
        <w:right w:val="none" w:sz="0" w:space="0" w:color="auto"/>
      </w:divBdr>
      <w:divsChild>
        <w:div w:id="904490807">
          <w:marLeft w:val="0"/>
          <w:marRight w:val="0"/>
          <w:marTop w:val="0"/>
          <w:marBottom w:val="0"/>
          <w:divBdr>
            <w:top w:val="none" w:sz="0" w:space="0" w:color="auto"/>
            <w:left w:val="none" w:sz="0" w:space="0" w:color="auto"/>
            <w:bottom w:val="none" w:sz="0" w:space="0" w:color="auto"/>
            <w:right w:val="none" w:sz="0" w:space="0" w:color="auto"/>
          </w:divBdr>
          <w:divsChild>
            <w:div w:id="111375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5113">
      <w:bodyDiv w:val="1"/>
      <w:marLeft w:val="0"/>
      <w:marRight w:val="0"/>
      <w:marTop w:val="0"/>
      <w:marBottom w:val="0"/>
      <w:divBdr>
        <w:top w:val="none" w:sz="0" w:space="0" w:color="auto"/>
        <w:left w:val="none" w:sz="0" w:space="0" w:color="auto"/>
        <w:bottom w:val="none" w:sz="0" w:space="0" w:color="auto"/>
        <w:right w:val="none" w:sz="0" w:space="0" w:color="auto"/>
      </w:divBdr>
      <w:divsChild>
        <w:div w:id="1011106922">
          <w:marLeft w:val="0"/>
          <w:marRight w:val="0"/>
          <w:marTop w:val="0"/>
          <w:marBottom w:val="0"/>
          <w:divBdr>
            <w:top w:val="none" w:sz="0" w:space="0" w:color="auto"/>
            <w:left w:val="none" w:sz="0" w:space="0" w:color="auto"/>
            <w:bottom w:val="none" w:sz="0" w:space="0" w:color="auto"/>
            <w:right w:val="none" w:sz="0" w:space="0" w:color="auto"/>
          </w:divBdr>
        </w:div>
      </w:divsChild>
    </w:div>
    <w:div w:id="1189104862">
      <w:bodyDiv w:val="1"/>
      <w:marLeft w:val="0"/>
      <w:marRight w:val="0"/>
      <w:marTop w:val="0"/>
      <w:marBottom w:val="0"/>
      <w:divBdr>
        <w:top w:val="none" w:sz="0" w:space="0" w:color="auto"/>
        <w:left w:val="none" w:sz="0" w:space="0" w:color="auto"/>
        <w:bottom w:val="none" w:sz="0" w:space="0" w:color="auto"/>
        <w:right w:val="none" w:sz="0" w:space="0" w:color="auto"/>
      </w:divBdr>
      <w:divsChild>
        <w:div w:id="528687245">
          <w:marLeft w:val="0"/>
          <w:marRight w:val="0"/>
          <w:marTop w:val="0"/>
          <w:marBottom w:val="0"/>
          <w:divBdr>
            <w:top w:val="none" w:sz="0" w:space="0" w:color="auto"/>
            <w:left w:val="none" w:sz="0" w:space="0" w:color="auto"/>
            <w:bottom w:val="none" w:sz="0" w:space="0" w:color="auto"/>
            <w:right w:val="none" w:sz="0" w:space="0" w:color="auto"/>
          </w:divBdr>
          <w:divsChild>
            <w:div w:id="498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59607">
      <w:bodyDiv w:val="1"/>
      <w:marLeft w:val="0"/>
      <w:marRight w:val="0"/>
      <w:marTop w:val="0"/>
      <w:marBottom w:val="0"/>
      <w:divBdr>
        <w:top w:val="none" w:sz="0" w:space="0" w:color="auto"/>
        <w:left w:val="none" w:sz="0" w:space="0" w:color="auto"/>
        <w:bottom w:val="none" w:sz="0" w:space="0" w:color="auto"/>
        <w:right w:val="none" w:sz="0" w:space="0" w:color="auto"/>
      </w:divBdr>
      <w:divsChild>
        <w:div w:id="1887371479">
          <w:marLeft w:val="0"/>
          <w:marRight w:val="0"/>
          <w:marTop w:val="0"/>
          <w:marBottom w:val="0"/>
          <w:divBdr>
            <w:top w:val="none" w:sz="0" w:space="0" w:color="auto"/>
            <w:left w:val="none" w:sz="0" w:space="0" w:color="auto"/>
            <w:bottom w:val="none" w:sz="0" w:space="0" w:color="auto"/>
            <w:right w:val="none" w:sz="0" w:space="0" w:color="auto"/>
          </w:divBdr>
          <w:divsChild>
            <w:div w:id="561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9663">
      <w:bodyDiv w:val="1"/>
      <w:marLeft w:val="0"/>
      <w:marRight w:val="0"/>
      <w:marTop w:val="0"/>
      <w:marBottom w:val="0"/>
      <w:divBdr>
        <w:top w:val="none" w:sz="0" w:space="0" w:color="auto"/>
        <w:left w:val="none" w:sz="0" w:space="0" w:color="auto"/>
        <w:bottom w:val="none" w:sz="0" w:space="0" w:color="auto"/>
        <w:right w:val="none" w:sz="0" w:space="0" w:color="auto"/>
      </w:divBdr>
      <w:divsChild>
        <w:div w:id="225266642">
          <w:marLeft w:val="0"/>
          <w:marRight w:val="0"/>
          <w:marTop w:val="0"/>
          <w:marBottom w:val="0"/>
          <w:divBdr>
            <w:top w:val="none" w:sz="0" w:space="0" w:color="auto"/>
            <w:left w:val="none" w:sz="0" w:space="0" w:color="auto"/>
            <w:bottom w:val="none" w:sz="0" w:space="0" w:color="auto"/>
            <w:right w:val="none" w:sz="0" w:space="0" w:color="auto"/>
          </w:divBdr>
          <w:divsChild>
            <w:div w:id="17772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8061">
      <w:bodyDiv w:val="1"/>
      <w:marLeft w:val="0"/>
      <w:marRight w:val="0"/>
      <w:marTop w:val="0"/>
      <w:marBottom w:val="0"/>
      <w:divBdr>
        <w:top w:val="none" w:sz="0" w:space="0" w:color="auto"/>
        <w:left w:val="none" w:sz="0" w:space="0" w:color="auto"/>
        <w:bottom w:val="none" w:sz="0" w:space="0" w:color="auto"/>
        <w:right w:val="none" w:sz="0" w:space="0" w:color="auto"/>
      </w:divBdr>
      <w:divsChild>
        <w:div w:id="867983269">
          <w:marLeft w:val="0"/>
          <w:marRight w:val="0"/>
          <w:marTop w:val="0"/>
          <w:marBottom w:val="0"/>
          <w:divBdr>
            <w:top w:val="none" w:sz="0" w:space="0" w:color="auto"/>
            <w:left w:val="none" w:sz="0" w:space="0" w:color="auto"/>
            <w:bottom w:val="none" w:sz="0" w:space="0" w:color="auto"/>
            <w:right w:val="none" w:sz="0" w:space="0" w:color="auto"/>
          </w:divBdr>
          <w:divsChild>
            <w:div w:id="115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1824">
      <w:bodyDiv w:val="1"/>
      <w:marLeft w:val="0"/>
      <w:marRight w:val="0"/>
      <w:marTop w:val="0"/>
      <w:marBottom w:val="0"/>
      <w:divBdr>
        <w:top w:val="none" w:sz="0" w:space="0" w:color="auto"/>
        <w:left w:val="none" w:sz="0" w:space="0" w:color="auto"/>
        <w:bottom w:val="none" w:sz="0" w:space="0" w:color="auto"/>
        <w:right w:val="none" w:sz="0" w:space="0" w:color="auto"/>
      </w:divBdr>
      <w:divsChild>
        <w:div w:id="443112941">
          <w:marLeft w:val="0"/>
          <w:marRight w:val="0"/>
          <w:marTop w:val="0"/>
          <w:marBottom w:val="0"/>
          <w:divBdr>
            <w:top w:val="none" w:sz="0" w:space="0" w:color="auto"/>
            <w:left w:val="none" w:sz="0" w:space="0" w:color="auto"/>
            <w:bottom w:val="none" w:sz="0" w:space="0" w:color="auto"/>
            <w:right w:val="none" w:sz="0" w:space="0" w:color="auto"/>
          </w:divBdr>
        </w:div>
      </w:divsChild>
    </w:div>
    <w:div w:id="2034653152">
      <w:bodyDiv w:val="1"/>
      <w:marLeft w:val="0"/>
      <w:marRight w:val="0"/>
      <w:marTop w:val="0"/>
      <w:marBottom w:val="0"/>
      <w:divBdr>
        <w:top w:val="none" w:sz="0" w:space="0" w:color="auto"/>
        <w:left w:val="none" w:sz="0" w:space="0" w:color="auto"/>
        <w:bottom w:val="none" w:sz="0" w:space="0" w:color="auto"/>
        <w:right w:val="none" w:sz="0" w:space="0" w:color="auto"/>
      </w:divBdr>
      <w:divsChild>
        <w:div w:id="213859776">
          <w:marLeft w:val="0"/>
          <w:marRight w:val="0"/>
          <w:marTop w:val="0"/>
          <w:marBottom w:val="0"/>
          <w:divBdr>
            <w:top w:val="none" w:sz="0" w:space="0" w:color="auto"/>
            <w:left w:val="none" w:sz="0" w:space="0" w:color="auto"/>
            <w:bottom w:val="none" w:sz="0" w:space="0" w:color="auto"/>
            <w:right w:val="none" w:sz="0" w:space="0" w:color="auto"/>
          </w:divBdr>
        </w:div>
      </w:divsChild>
    </w:div>
    <w:div w:id="2134128570">
      <w:bodyDiv w:val="1"/>
      <w:marLeft w:val="0"/>
      <w:marRight w:val="0"/>
      <w:marTop w:val="0"/>
      <w:marBottom w:val="0"/>
      <w:divBdr>
        <w:top w:val="none" w:sz="0" w:space="0" w:color="auto"/>
        <w:left w:val="none" w:sz="0" w:space="0" w:color="auto"/>
        <w:bottom w:val="none" w:sz="0" w:space="0" w:color="auto"/>
        <w:right w:val="none" w:sz="0" w:space="0" w:color="auto"/>
      </w:divBdr>
      <w:divsChild>
        <w:div w:id="607467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gcallah/Library/Containers/com.microsoft.Word/Data/Library/Caches/TM10002082/Create%20an%20Outline.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108</TotalTime>
  <Pages>13</Pages>
  <Words>3541</Words>
  <Characters>20184</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26</cp:revision>
  <dcterms:created xsi:type="dcterms:W3CDTF">2016-01-06T06:01:00Z</dcterms:created>
  <dcterms:modified xsi:type="dcterms:W3CDTF">2016-04-27T05:12:00Z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